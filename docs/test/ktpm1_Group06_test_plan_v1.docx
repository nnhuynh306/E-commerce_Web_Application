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B76C" w14:textId="1A677038" w:rsidR="00C3636B" w:rsidRDefault="00C3636B" w:rsidP="00C3636B">
      <w:pPr>
        <w:pStyle w:val="Project"/>
      </w:pPr>
      <w:r>
        <w:t>E-commerce Web Application</w:t>
      </w:r>
    </w:p>
    <w:p w14:paraId="09165C72" w14:textId="77777777" w:rsidR="00435FBC" w:rsidRDefault="001E6647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9E52BF9" w14:textId="77777777" w:rsidR="00435FBC" w:rsidRDefault="00435FBC"/>
    <w:p w14:paraId="27D4CFE4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A382EE7" w14:textId="77777777" w:rsidR="00435FBC" w:rsidRDefault="00435FBC">
      <w:pPr>
        <w:pStyle w:val="Title"/>
        <w:rPr>
          <w:sz w:val="28"/>
        </w:rPr>
      </w:pPr>
    </w:p>
    <w:p w14:paraId="486C1BED" w14:textId="77777777" w:rsidR="00435FBC" w:rsidRDefault="00435FBC">
      <w:pPr>
        <w:jc w:val="right"/>
      </w:pPr>
    </w:p>
    <w:p w14:paraId="76781BED" w14:textId="77777777" w:rsidR="00435FBC" w:rsidRDefault="00435FBC">
      <w:pPr>
        <w:pStyle w:val="InfoBlue"/>
      </w:pPr>
      <w:r>
        <w:t xml:space="preserve"> </w:t>
      </w:r>
    </w:p>
    <w:p w14:paraId="78D44237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FD2036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E3BAE43" w14:textId="77777777">
        <w:tc>
          <w:tcPr>
            <w:tcW w:w="2304" w:type="dxa"/>
            <w:shd w:val="pct5" w:color="auto" w:fill="auto"/>
          </w:tcPr>
          <w:p w14:paraId="66C95E3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562FDFA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5A34C8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BBA87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34DD05" w14:textId="77777777">
        <w:trPr>
          <w:cantSplit/>
        </w:trPr>
        <w:tc>
          <w:tcPr>
            <w:tcW w:w="2304" w:type="dxa"/>
          </w:tcPr>
          <w:p w14:paraId="2298F491" w14:textId="6B4B0B3D" w:rsidR="00435FBC" w:rsidRDefault="000C00F2">
            <w:pPr>
              <w:pStyle w:val="Tabletext"/>
            </w:pPr>
            <w:r>
              <w:t>06/12/2020</w:t>
            </w:r>
          </w:p>
        </w:tc>
        <w:tc>
          <w:tcPr>
            <w:tcW w:w="1152" w:type="dxa"/>
          </w:tcPr>
          <w:p w14:paraId="60EB294D" w14:textId="51AC0AD6" w:rsidR="00435FBC" w:rsidRDefault="000C0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89C6BE1" w14:textId="11FB08A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3E368B5" w14:textId="47B55DAB" w:rsidR="00435FBC" w:rsidRDefault="000C00F2">
            <w:pPr>
              <w:pStyle w:val="Tabletext"/>
            </w:pPr>
            <w:r>
              <w:t>Mai Đăng Khánh</w:t>
            </w:r>
          </w:p>
        </w:tc>
      </w:tr>
      <w:tr w:rsidR="00435FBC" w14:paraId="29E2767B" w14:textId="77777777">
        <w:trPr>
          <w:cantSplit/>
        </w:trPr>
        <w:tc>
          <w:tcPr>
            <w:tcW w:w="2304" w:type="dxa"/>
          </w:tcPr>
          <w:p w14:paraId="550FC68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941293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33D66DC8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43E6CD8" w14:textId="77777777" w:rsidR="00435FBC" w:rsidRDefault="00435FBC">
            <w:pPr>
              <w:pStyle w:val="Tabletext"/>
            </w:pPr>
          </w:p>
        </w:tc>
      </w:tr>
      <w:tr w:rsidR="00435FBC" w14:paraId="1E400E37" w14:textId="77777777">
        <w:trPr>
          <w:cantSplit/>
        </w:trPr>
        <w:tc>
          <w:tcPr>
            <w:tcW w:w="2304" w:type="dxa"/>
          </w:tcPr>
          <w:p w14:paraId="6FE8289E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386B30B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394F2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89F31A3" w14:textId="77777777" w:rsidR="00435FBC" w:rsidRDefault="00435FBC">
            <w:pPr>
              <w:pStyle w:val="Tabletext"/>
            </w:pPr>
          </w:p>
        </w:tc>
      </w:tr>
      <w:tr w:rsidR="00435FBC" w14:paraId="00A6B18D" w14:textId="77777777">
        <w:trPr>
          <w:cantSplit/>
        </w:trPr>
        <w:tc>
          <w:tcPr>
            <w:tcW w:w="2304" w:type="dxa"/>
          </w:tcPr>
          <w:p w14:paraId="1A6E0FD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B62D6B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69D31C7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2F8DF98" w14:textId="77777777" w:rsidR="00435FBC" w:rsidRDefault="00435FBC">
            <w:pPr>
              <w:pStyle w:val="Tabletext"/>
            </w:pPr>
          </w:p>
        </w:tc>
      </w:tr>
    </w:tbl>
    <w:p w14:paraId="15F60DD8" w14:textId="77777777" w:rsidR="00435FBC" w:rsidRDefault="00435FBC"/>
    <w:p w14:paraId="1B7DE3F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479F97E4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5092F28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E644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AE093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631E2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473B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7C0F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2B83E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30DAC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04F95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30D9E7A3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32983042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85B80AA" w14:textId="7C34326E" w:rsidR="00B8595A" w:rsidRDefault="000C00F2" w:rsidP="008055A7">
      <w:pPr>
        <w:pStyle w:val="BodyText"/>
        <w:jc w:val="both"/>
      </w:pPr>
      <w:r>
        <w:t>This is the test plan documentation of our project: “E-commerce Web Application”.</w:t>
      </w:r>
      <w:r w:rsidR="008055A7">
        <w:t xml:space="preserve"> </w:t>
      </w:r>
      <w:r w:rsidR="00ED481E">
        <w:t xml:space="preserve">It </w:t>
      </w:r>
      <w:r w:rsidR="00B8595A" w:rsidRPr="00B8595A">
        <w:t>helps us determine the effort needed to validate the quality of the application under test</w:t>
      </w:r>
      <w:r w:rsidR="0073715B">
        <w:t>.</w:t>
      </w:r>
    </w:p>
    <w:p w14:paraId="7FD3CF89" w14:textId="590146A3" w:rsidR="000C00F2" w:rsidRDefault="00B8595A" w:rsidP="00B8595A">
      <w:pPr>
        <w:pStyle w:val="BodyText"/>
        <w:jc w:val="both"/>
      </w:pPr>
      <w:r>
        <w:t xml:space="preserve">This document describes </w:t>
      </w:r>
      <w:r w:rsidRPr="00B8595A">
        <w:t>the test strategy, objectives, schedule, estimation, deliverables, and resources required to perform testing for</w:t>
      </w:r>
      <w:r>
        <w:t xml:space="preserve"> </w:t>
      </w:r>
      <w:r w:rsidR="008055A7">
        <w:t>the web application.</w:t>
      </w:r>
      <w:r w:rsidR="008055A7" w:rsidRPr="008055A7">
        <w:t xml:space="preserve"> The test plan serves as a blueprint to conduct software testing activities as a defined process, which is minutely monitored and controlled by the test manager.</w:t>
      </w:r>
    </w:p>
    <w:p w14:paraId="6A5EFE1E" w14:textId="09F17827" w:rsidR="008055A7" w:rsidRDefault="008055A7" w:rsidP="00B8595A">
      <w:pPr>
        <w:pStyle w:val="BodyText"/>
        <w:jc w:val="both"/>
      </w:pPr>
      <w:r>
        <w:t xml:space="preserve">This document is intended to be use by </w:t>
      </w:r>
      <w:r w:rsidRPr="008055A7">
        <w:t>people outside the test team such as developers, business managers, customers</w:t>
      </w:r>
      <w:r>
        <w:t xml:space="preserve"> to</w:t>
      </w:r>
      <w:r w:rsidRPr="008055A7">
        <w:t xml:space="preserve"> understand the details of testing</w:t>
      </w:r>
      <w:r>
        <w:t>.</w:t>
      </w:r>
      <w:r w:rsidR="00ED481E">
        <w:t xml:space="preserve"> The test plan provides rules and guide lines for the testing team to follow. It also documented important aspects like</w:t>
      </w:r>
      <w:r w:rsidR="00ED481E" w:rsidRPr="00ED481E">
        <w:t xml:space="preserve"> test estimation, test scope, </w:t>
      </w:r>
      <w:r w:rsidR="00ED481E">
        <w:t>t</w:t>
      </w:r>
      <w:r w:rsidR="00ED481E" w:rsidRPr="00ED481E">
        <w:t xml:space="preserve">est </w:t>
      </w:r>
      <w:r w:rsidR="00ED481E">
        <w:t>s</w:t>
      </w:r>
      <w:r w:rsidR="00ED481E" w:rsidRPr="00ED481E">
        <w:t>trategy</w:t>
      </w:r>
      <w:r w:rsidR="00ED481E">
        <w:t>, so it can be reviewed by management personel.</w:t>
      </w:r>
    </w:p>
    <w:p w14:paraId="0F9B1FC0" w14:textId="77777777" w:rsidR="00A92F92" w:rsidRPr="000C00F2" w:rsidRDefault="00A92F92" w:rsidP="00B8595A">
      <w:pPr>
        <w:pStyle w:val="BodyText"/>
        <w:jc w:val="both"/>
      </w:pPr>
    </w:p>
    <w:p w14:paraId="54A3A102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7DC06D08" w14:textId="4C8D080A" w:rsidR="00A458F0" w:rsidRDefault="009C30DE" w:rsidP="00FF0129">
      <w:pPr>
        <w:pStyle w:val="Heading2"/>
      </w:pPr>
      <w:r>
        <w:t>F</w:t>
      </w:r>
      <w:r w:rsidR="00A65D0D">
        <w:t>unctional testing</w:t>
      </w:r>
    </w:p>
    <w:p w14:paraId="597A47FD" w14:textId="302A85EE" w:rsidR="00FF0129" w:rsidRPr="00FF0129" w:rsidRDefault="00C52A35" w:rsidP="00FF0129">
      <w:pPr>
        <w:pStyle w:val="BodyText"/>
        <w:jc w:val="both"/>
      </w:pPr>
      <w:r>
        <w:t>V</w:t>
      </w:r>
      <w:r w:rsidR="00FF0129">
        <w:t>alidate the application again</w:t>
      </w:r>
      <w:r w:rsidR="00F5048E">
        <w:t xml:space="preserve">st </w:t>
      </w:r>
      <w:r w:rsidR="00F5048E" w:rsidRPr="00F5048E">
        <w:t>the functional requirements/specifications</w:t>
      </w:r>
      <w:r w:rsidR="00F5048E">
        <w:t xml:space="preserve"> as stated in the use case</w:t>
      </w:r>
      <w:r>
        <w:t xml:space="preserve"> specification document. This testing process will be conducted by the test</w:t>
      </w:r>
      <w:r w:rsidR="005A3A06">
        <w:t xml:space="preserve"> team</w:t>
      </w:r>
    </w:p>
    <w:p w14:paraId="77E5F1D4" w14:textId="49D70BD9" w:rsidR="00A65D0D" w:rsidRDefault="00A65D0D" w:rsidP="00A65D0D">
      <w:pPr>
        <w:pStyle w:val="Heading2"/>
      </w:pPr>
      <w:r>
        <w:t>Usability testing</w:t>
      </w:r>
    </w:p>
    <w:p w14:paraId="59EE5341" w14:textId="7922EA05" w:rsidR="00C52A35" w:rsidRPr="00C52A35" w:rsidRDefault="00C52A35" w:rsidP="00C52A35">
      <w:pPr>
        <w:pStyle w:val="BodyText"/>
        <w:jc w:val="both"/>
      </w:pPr>
      <w:r>
        <w:t xml:space="preserve">Determine </w:t>
      </w:r>
      <w:r w:rsidR="005A3A06">
        <w:t>how</w:t>
      </w:r>
      <w:r>
        <w:t xml:space="preserve"> user-friendy, easy-to-use, intuitive </w:t>
      </w:r>
      <w:r w:rsidR="005A3A06">
        <w:t xml:space="preserve">the </w:t>
      </w:r>
      <w:r>
        <w:t>user interface</w:t>
      </w:r>
      <w:r w:rsidR="005A3A06">
        <w:t xml:space="preserve"> really is. This</w:t>
      </w:r>
      <w:r w:rsidR="00A92F92">
        <w:t xml:space="preserve"> </w:t>
      </w:r>
      <w:r w:rsidR="005A3A06">
        <w:t>testing process will be conducted by the test team and the end user of the application</w:t>
      </w:r>
    </w:p>
    <w:p w14:paraId="12ACA53E" w14:textId="4B7B19C0" w:rsidR="009C30DE" w:rsidRDefault="00A65D0D" w:rsidP="00A65D0D">
      <w:pPr>
        <w:pStyle w:val="Heading2"/>
      </w:pPr>
      <w:r>
        <w:t>Performance testing</w:t>
      </w:r>
    </w:p>
    <w:p w14:paraId="4C97A6A7" w14:textId="0B34F2B9" w:rsidR="00C52A35" w:rsidRPr="00C52A35" w:rsidRDefault="00A92F92" w:rsidP="00A92F92">
      <w:pPr>
        <w:pStyle w:val="BodyText"/>
        <w:jc w:val="both"/>
      </w:pPr>
      <w:r>
        <w:t>Identify t</w:t>
      </w:r>
      <w:r w:rsidRPr="00A92F92">
        <w:t>he performance bottlenecks in</w:t>
      </w:r>
      <w:r>
        <w:t xml:space="preserve"> </w:t>
      </w:r>
      <w:r w:rsidRPr="00A92F92">
        <w:t>speed, response time, stability, reliability, scalability and resource usage</w:t>
      </w:r>
      <w:r>
        <w:t xml:space="preserve"> of the application under testing workload. This testing process will be conducted by the test team and the end user of the application</w:t>
      </w:r>
    </w:p>
    <w:p w14:paraId="3DC2872F" w14:textId="6B3AAF4B" w:rsidR="00A65D0D" w:rsidRDefault="00A65D0D" w:rsidP="00A65D0D">
      <w:pPr>
        <w:pStyle w:val="Heading2"/>
      </w:pPr>
      <w:r>
        <w:t>Security testing</w:t>
      </w:r>
    </w:p>
    <w:p w14:paraId="09C4E2C6" w14:textId="357A350B" w:rsidR="00C52A35" w:rsidRPr="00C52A35" w:rsidRDefault="00073678" w:rsidP="00C52A35">
      <w:pPr>
        <w:pStyle w:val="BodyText"/>
        <w:jc w:val="both"/>
      </w:pPr>
      <w:r>
        <w:t>Verify sensitive information</w:t>
      </w:r>
      <w:r w:rsidR="00A5186A">
        <w:t>s such as passwords, e-mails, bank accounts, etc.</w:t>
      </w:r>
      <w:r>
        <w:t xml:space="preserve"> of the user are encrypted. This testing process will be conducted by the test team</w:t>
      </w:r>
    </w:p>
    <w:p w14:paraId="42F24E36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33666467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24E67E5C" w14:textId="6934479B" w:rsidR="00752661" w:rsidRDefault="00752661" w:rsidP="00752661">
      <w:pPr>
        <w:pStyle w:val="BodyText"/>
        <w:numPr>
          <w:ilvl w:val="0"/>
          <w:numId w:val="39"/>
        </w:numPr>
      </w:pPr>
      <w:r>
        <w:t>Personal computers</w:t>
      </w:r>
    </w:p>
    <w:p w14:paraId="15ABE1C6" w14:textId="4E75D4A5" w:rsidR="00752661" w:rsidRDefault="00752661" w:rsidP="00752661">
      <w:pPr>
        <w:pStyle w:val="BodyText"/>
        <w:numPr>
          <w:ilvl w:val="0"/>
          <w:numId w:val="39"/>
        </w:numPr>
      </w:pPr>
      <w:r>
        <w:t>Smart phones</w:t>
      </w:r>
      <w:r w:rsidR="00015555">
        <w:t xml:space="preserve"> running iOS and/or Android</w:t>
      </w:r>
    </w:p>
    <w:p w14:paraId="45842A89" w14:textId="320DA0F8" w:rsidR="00752661" w:rsidRPr="00752661" w:rsidRDefault="00752661" w:rsidP="00752661">
      <w:pPr>
        <w:pStyle w:val="BodyText"/>
        <w:numPr>
          <w:ilvl w:val="0"/>
          <w:numId w:val="39"/>
        </w:numPr>
      </w:pPr>
      <w:r>
        <w:t>Internet connection</w:t>
      </w:r>
    </w:p>
    <w:p w14:paraId="32A5EA1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450C5980" w14:textId="4E4BF51B" w:rsidR="00435FBC" w:rsidRDefault="00435FBC" w:rsidP="0001555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B341F0A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5D2676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D4D2F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AD7E88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8DC018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13ACA839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97B1E7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B90BAB7" w14:textId="5369426D" w:rsidR="00010CF5" w:rsidRDefault="00545126" w:rsidP="00010CF5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A57E97B" w14:textId="1BCA163E" w:rsidR="00010CF5" w:rsidRDefault="00545126" w:rsidP="00010CF5">
            <w:pPr>
              <w:pStyle w:val="BodyText1"/>
            </w:pPr>
            <w:r>
              <w:t>38+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D5D9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545126" w14:paraId="5EEBE98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BE43A2" w14:textId="3C4F3B5A" w:rsidR="00545126" w:rsidRDefault="00545126" w:rsidP="00545126">
            <w:pPr>
              <w:pStyle w:val="BodyText1"/>
            </w:pPr>
            <w:r w:rsidRPr="00752661">
              <w:t>Chrome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B358F24" w14:textId="5E0E65E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0C14A7F" w14:textId="1F3F7EE8" w:rsidR="00545126" w:rsidRDefault="00545126" w:rsidP="00545126">
            <w:pPr>
              <w:pStyle w:val="BodyText1"/>
            </w:pPr>
            <w:r>
              <w:t>45+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3ABA1" w14:textId="34E21A5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14A87B6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A8FB4" w14:textId="7AF073F5" w:rsidR="00545126" w:rsidRDefault="00545126" w:rsidP="00545126">
            <w:pPr>
              <w:pStyle w:val="BodyText1"/>
            </w:pPr>
            <w:r>
              <w:t>Internet Explorer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17A496" w14:textId="25B97901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011F12C" w14:textId="1D483D3A" w:rsidR="00545126" w:rsidRDefault="00545126" w:rsidP="00545126">
            <w:pPr>
              <w:pStyle w:val="BodyText1"/>
            </w:pPr>
            <w:r>
              <w:t>10+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E074B" w14:textId="2258BF49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02D42C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52531" w14:textId="1D3EA912" w:rsidR="00545126" w:rsidRDefault="00545126" w:rsidP="00545126">
            <w:pPr>
              <w:pStyle w:val="BodyText1"/>
            </w:pPr>
            <w:r w:rsidRPr="00752661">
              <w:t>Microsoft Edge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5EB074A2" w14:textId="7B3950BC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2774EA8" w14:textId="1195FDF4" w:rsidR="00545126" w:rsidRDefault="00545126" w:rsidP="00545126">
            <w:pPr>
              <w:pStyle w:val="BodyText1"/>
            </w:pPr>
            <w:r>
              <w:t>12+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5AC6" w14:textId="0DAC4B3E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3B014222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48607" w14:textId="50EAF785" w:rsidR="00545126" w:rsidRDefault="00545126" w:rsidP="00545126">
            <w:pPr>
              <w:pStyle w:val="BodyText1"/>
            </w:pPr>
            <w:r w:rsidRPr="00545126">
              <w:lastRenderedPageBreak/>
              <w:t>Opera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8867E48" w14:textId="43ADB1F7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AA7626D" w14:textId="6FC74DEF" w:rsidR="00545126" w:rsidRDefault="00545126" w:rsidP="00545126">
            <w:pPr>
              <w:pStyle w:val="BodyText1"/>
            </w:pPr>
            <w:r>
              <w:t>30+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7DA5F" w14:textId="5489C200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8D3C931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CA105" w14:textId="66D82252" w:rsidR="00545126" w:rsidRDefault="00545126" w:rsidP="00545126">
            <w:pPr>
              <w:pStyle w:val="BodyText1"/>
            </w:pPr>
            <w:r w:rsidRPr="00545126">
              <w:t>Safari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1CA0977" w14:textId="36F96D85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A1377" w14:textId="10E2D13C" w:rsidR="00545126" w:rsidRDefault="00545126" w:rsidP="00545126">
            <w:pPr>
              <w:pStyle w:val="BodyText1"/>
            </w:pPr>
            <w:r>
              <w:t>9+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99206" w14:textId="166BA3B2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281B53D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E3CAA" w14:textId="6C466CD7" w:rsidR="00545126" w:rsidRPr="00545126" w:rsidRDefault="00545126" w:rsidP="00545126">
            <w:pPr>
              <w:pStyle w:val="BodyText1"/>
            </w:pPr>
            <w:r>
              <w:t>Android Browser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75A2C42" w14:textId="36F47F2D" w:rsidR="00545126" w:rsidRDefault="00545126" w:rsidP="00545126">
            <w:pPr>
              <w:pStyle w:val="BodyText1"/>
            </w:pPr>
            <w:r>
              <w:t xml:space="preserve">Check browser’s </w:t>
            </w:r>
            <w:r w:rsidRPr="00545126">
              <w:t>compatib</w:t>
            </w:r>
            <w:r>
              <w:t>ility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960CC67" w14:textId="3FD20C6B" w:rsidR="00545126" w:rsidRDefault="00545126" w:rsidP="00545126">
            <w:pPr>
              <w:pStyle w:val="BodyText1"/>
            </w:pPr>
            <w:r>
              <w:t>4.4+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3886" w14:textId="443067BB" w:rsidR="00545126" w:rsidRDefault="00545126" w:rsidP="00545126">
            <w:pPr>
              <w:pStyle w:val="BodyText1"/>
            </w:pPr>
            <w:r>
              <w:t>Internet Browser</w:t>
            </w:r>
          </w:p>
        </w:tc>
      </w:tr>
      <w:tr w:rsidR="00545126" w14:paraId="620027E3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AC7A9" w14:textId="0F4242D3" w:rsidR="00545126" w:rsidRPr="00545126" w:rsidRDefault="00545126" w:rsidP="00545126">
            <w:pPr>
              <w:pStyle w:val="BodyText1"/>
            </w:pPr>
            <w:r>
              <w:t>Windows 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35A9109" w14:textId="2D9E527D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47ADCA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029CB" w14:textId="77A1D2F3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81E0F3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C213E" w14:textId="7805EB58" w:rsidR="00545126" w:rsidRDefault="00545126" w:rsidP="00545126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9740B7C" w14:textId="02E5A135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3E96439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69FD2" w14:textId="038F527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  <w:tr w:rsidR="00545126" w14:paraId="4AB4041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91AF3" w14:textId="2D5D9EB4" w:rsidR="00545126" w:rsidRDefault="00545126" w:rsidP="00545126">
            <w:pPr>
              <w:pStyle w:val="BodyText1"/>
            </w:pPr>
            <w:r>
              <w:t>iOS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2AB9C43" w14:textId="53194CEC" w:rsidR="00545126" w:rsidRDefault="00545126" w:rsidP="00545126">
            <w:pPr>
              <w:pStyle w:val="BodyText1"/>
            </w:pPr>
            <w:r>
              <w:t>Cross platform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96BB30" w14:textId="77777777" w:rsidR="00545126" w:rsidRDefault="00545126" w:rsidP="00545126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FC39" w14:textId="44DA3B30" w:rsidR="00545126" w:rsidRDefault="00545126" w:rsidP="00545126">
            <w:pPr>
              <w:pStyle w:val="BodyText1"/>
            </w:pPr>
            <w:r>
              <w:t>Operating System</w:t>
            </w:r>
          </w:p>
        </w:tc>
      </w:tr>
    </w:tbl>
    <w:p w14:paraId="3A52E11A" w14:textId="77777777" w:rsidR="00435FBC" w:rsidRDefault="00435FBC">
      <w:pPr>
        <w:pStyle w:val="BodyText"/>
      </w:pPr>
    </w:p>
    <w:p w14:paraId="1892789E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5296C28C" w14:textId="4B5539C5" w:rsidR="00435FBC" w:rsidRDefault="00435FBC" w:rsidP="00015555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665BA0F1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B25716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3EC3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749D25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16738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7922D92B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A2AA5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682E7C4" w14:textId="0A5643CB" w:rsidR="00435FBC" w:rsidRDefault="00010CF5">
            <w:pPr>
              <w:pStyle w:val="BodyText1"/>
              <w:jc w:val="center"/>
            </w:pPr>
            <w:r>
              <w:t xml:space="preserve">MS Excel </w:t>
            </w:r>
            <w:r w:rsidR="00545126">
              <w:t>365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7020C4B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54A9" w14:textId="2ADE96A1" w:rsidR="00435FBC" w:rsidRDefault="00010CF5">
            <w:pPr>
              <w:pStyle w:val="BodyText1"/>
              <w:jc w:val="center"/>
            </w:pPr>
            <w:r>
              <w:t>201</w:t>
            </w:r>
            <w:r w:rsidR="00545126">
              <w:t>6</w:t>
            </w:r>
          </w:p>
        </w:tc>
      </w:tr>
      <w:tr w:rsidR="00545126" w14:paraId="066661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715896" w14:textId="5FCE0058" w:rsidR="00545126" w:rsidRDefault="00545126">
            <w:pPr>
              <w:pStyle w:val="BodyText1"/>
            </w:pPr>
            <w:r>
              <w:t>Communication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33605E17" w14:textId="67311355" w:rsidR="00545126" w:rsidRDefault="00545126">
            <w:pPr>
              <w:pStyle w:val="BodyText1"/>
              <w:jc w:val="center"/>
            </w:pPr>
            <w:r>
              <w:t>Slack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3066BE7" w14:textId="64559138" w:rsidR="00545126" w:rsidRDefault="00545126">
            <w:pPr>
              <w:pStyle w:val="BodyText1"/>
              <w:jc w:val="center"/>
            </w:pPr>
            <w:r w:rsidRPr="00545126">
              <w:t>Slack Technologies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644B2" w14:textId="77777777" w:rsidR="00545126" w:rsidRDefault="00545126">
            <w:pPr>
              <w:pStyle w:val="BodyText1"/>
              <w:jc w:val="center"/>
            </w:pPr>
          </w:p>
        </w:tc>
      </w:tr>
      <w:tr w:rsidR="00545126" w14:paraId="3B93FC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E84965" w14:textId="28863DF4" w:rsidR="00545126" w:rsidRDefault="00545126">
            <w:pPr>
              <w:pStyle w:val="BodyText1"/>
            </w:pPr>
            <w:r>
              <w:t>Version control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547F23" w14:textId="6065154E" w:rsid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E1437" w14:textId="4CBDE092" w:rsidR="00545126" w:rsidRPr="00545126" w:rsidRDefault="00545126">
            <w:pPr>
              <w:pStyle w:val="BodyText1"/>
              <w:jc w:val="center"/>
            </w:pPr>
            <w:r>
              <w:t>Git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6C27" w14:textId="77777777" w:rsidR="00545126" w:rsidRDefault="00545126">
            <w:pPr>
              <w:pStyle w:val="BodyText1"/>
              <w:jc w:val="center"/>
            </w:pPr>
          </w:p>
        </w:tc>
      </w:tr>
      <w:tr w:rsidR="00A5186A" w14:paraId="4573ADE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6E87A" w14:textId="6144276D" w:rsidR="00A5186A" w:rsidRDefault="00A5186A">
            <w:pPr>
              <w:pStyle w:val="BodyText1"/>
            </w:pPr>
            <w:r>
              <w:t>Test automation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53172DB" w14:textId="761990F4" w:rsidR="00A5186A" w:rsidRDefault="00A5186A">
            <w:pPr>
              <w:pStyle w:val="BodyText1"/>
              <w:jc w:val="center"/>
            </w:pPr>
            <w:r>
              <w:t>Cucumber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50FE991" w14:textId="10AF5628" w:rsidR="00A5186A" w:rsidRDefault="00A5186A">
            <w:pPr>
              <w:pStyle w:val="BodyText1"/>
              <w:jc w:val="center"/>
            </w:pPr>
            <w:r>
              <w:t>Cucumber Open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02761" w14:textId="157CCD2C" w:rsidR="00A5186A" w:rsidRDefault="00A5186A">
            <w:pPr>
              <w:pStyle w:val="BodyText1"/>
              <w:jc w:val="center"/>
            </w:pPr>
            <w:r w:rsidRPr="00A5186A">
              <w:t>3.1.2</w:t>
            </w:r>
          </w:p>
        </w:tc>
      </w:tr>
    </w:tbl>
    <w:p w14:paraId="48F2378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F4978C9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1B9CF640" w14:textId="5AA27693" w:rsidR="00435FBC" w:rsidRDefault="00435FBC" w:rsidP="00015555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D3800CC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9FB6E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111936D8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83865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8C4ED6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D54F2E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34B76C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DEB59B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C1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898D" w14:textId="0A9F773F" w:rsidR="00435FBC" w:rsidRDefault="00A5186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A1A3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2863EBF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C61455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5AAEF5A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513AF1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F31A70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EE199E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7FDADF87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ABE345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6E76FA95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DD35A5" w14:textId="77777777"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FB9F5" w14:textId="168D4476" w:rsidR="00435FBC" w:rsidRDefault="00A5186A">
            <w:pPr>
              <w:pStyle w:val="BodyText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BCA0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4EA310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7687AE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E404F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344541A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5FF4987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458A8757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183258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0822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0AB" w14:textId="64F62FC1" w:rsidR="00435FBC" w:rsidRDefault="00FF0129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AC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1265218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CC4C363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3888A67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5E72555E" w14:textId="77777777" w:rsidR="00435FBC" w:rsidRDefault="00435FBC">
      <w:pPr>
        <w:pStyle w:val="BodyText"/>
      </w:pPr>
    </w:p>
    <w:bookmarkEnd w:id="20"/>
    <w:p w14:paraId="6341D75B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3DBA2" w14:textId="77777777" w:rsidR="00C2603C" w:rsidRDefault="00C2603C">
      <w:pPr>
        <w:spacing w:line="240" w:lineRule="auto"/>
      </w:pPr>
      <w:r>
        <w:separator/>
      </w:r>
    </w:p>
  </w:endnote>
  <w:endnote w:type="continuationSeparator" w:id="0">
    <w:p w14:paraId="5A1DBA4C" w14:textId="77777777" w:rsidR="00C2603C" w:rsidRDefault="00C26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B6D3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69165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43A911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8DF50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7BCE49" w14:textId="72C0010E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186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A5B8A2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80845A1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CBEA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58D9" w14:textId="77777777" w:rsidR="00C2603C" w:rsidRDefault="00C2603C">
      <w:pPr>
        <w:spacing w:line="240" w:lineRule="auto"/>
      </w:pPr>
      <w:r>
        <w:separator/>
      </w:r>
    </w:p>
  </w:footnote>
  <w:footnote w:type="continuationSeparator" w:id="0">
    <w:p w14:paraId="5F48A885" w14:textId="77777777" w:rsidR="00C2603C" w:rsidRDefault="00C26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7ADE" w14:textId="77777777" w:rsidR="006A4C36" w:rsidRDefault="006A4C36">
    <w:pPr>
      <w:rPr>
        <w:sz w:val="24"/>
      </w:rPr>
    </w:pPr>
  </w:p>
  <w:p w14:paraId="44F25AAF" w14:textId="77777777" w:rsidR="006A4C36" w:rsidRDefault="006A4C36">
    <w:pPr>
      <w:pBdr>
        <w:top w:val="single" w:sz="6" w:space="1" w:color="auto"/>
      </w:pBdr>
      <w:rPr>
        <w:sz w:val="24"/>
      </w:rPr>
    </w:pPr>
  </w:p>
  <w:p w14:paraId="208DC2B8" w14:textId="43799DC4" w:rsidR="006A4C36" w:rsidRDefault="00C3636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KTPM1-Group06</w:t>
    </w:r>
  </w:p>
  <w:p w14:paraId="7973C9D5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6A12EB0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2557C68" w14:textId="77777777">
      <w:tc>
        <w:tcPr>
          <w:tcW w:w="6379" w:type="dxa"/>
        </w:tcPr>
        <w:p w14:paraId="6CE99B63" w14:textId="0CF271E8" w:rsidR="006A4C36" w:rsidRDefault="000C00F2">
          <w:r>
            <w:t>E-commerce Web Application</w:t>
          </w:r>
        </w:p>
      </w:tc>
      <w:tc>
        <w:tcPr>
          <w:tcW w:w="3179" w:type="dxa"/>
        </w:tcPr>
        <w:p w14:paraId="58FB0E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1AA69F31" w14:textId="77777777">
      <w:tc>
        <w:tcPr>
          <w:tcW w:w="6379" w:type="dxa"/>
        </w:tcPr>
        <w:p w14:paraId="14926A2A" w14:textId="1152A350" w:rsidR="006A4C36" w:rsidRDefault="001E6647">
          <w:fldSimple w:instr=" TITLE  \* MERGEFORMAT ">
            <w:r w:rsidR="006A4C36">
              <w:t>Test Plan</w:t>
            </w:r>
          </w:fldSimple>
        </w:p>
      </w:tc>
      <w:tc>
        <w:tcPr>
          <w:tcW w:w="3179" w:type="dxa"/>
        </w:tcPr>
        <w:p w14:paraId="4FFF9291" w14:textId="01234E8E" w:rsidR="006A4C36" w:rsidRDefault="006A4C36">
          <w:r>
            <w:t xml:space="preserve">  Date:  &lt;</w:t>
          </w:r>
          <w:r w:rsidR="000C00F2">
            <w:t>06</w:t>
          </w:r>
          <w:r>
            <w:t>/</w:t>
          </w:r>
          <w:r w:rsidR="000C00F2">
            <w:t>12</w:t>
          </w:r>
          <w:r>
            <w:t>/</w:t>
          </w:r>
          <w:r w:rsidR="000C00F2">
            <w:t>2020</w:t>
          </w:r>
          <w:r>
            <w:t>&gt;</w:t>
          </w:r>
        </w:p>
      </w:tc>
    </w:tr>
    <w:tr w:rsidR="006A4C36" w14:paraId="7EA42F87" w14:textId="77777777">
      <w:tc>
        <w:tcPr>
          <w:tcW w:w="9558" w:type="dxa"/>
          <w:gridSpan w:val="2"/>
        </w:tcPr>
        <w:p w14:paraId="0535DE77" w14:textId="77777777" w:rsidR="006A4C36" w:rsidRDefault="006A4C36">
          <w:r>
            <w:t>&lt;document identifier&gt;</w:t>
          </w:r>
        </w:p>
      </w:tc>
    </w:tr>
  </w:tbl>
  <w:p w14:paraId="7BC0460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8B75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CEB"/>
    <w:multiLevelType w:val="hybridMultilevel"/>
    <w:tmpl w:val="1F7C5E06"/>
    <w:lvl w:ilvl="0" w:tplc="E86E6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3B3B7EFF"/>
    <w:multiLevelType w:val="hybridMultilevel"/>
    <w:tmpl w:val="79727704"/>
    <w:lvl w:ilvl="0" w:tplc="00225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5"/>
  </w:num>
  <w:num w:numId="39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15555"/>
    <w:rsid w:val="000475B6"/>
    <w:rsid w:val="00073678"/>
    <w:rsid w:val="000C00F2"/>
    <w:rsid w:val="00106257"/>
    <w:rsid w:val="0019731F"/>
    <w:rsid w:val="001E6647"/>
    <w:rsid w:val="00277A5D"/>
    <w:rsid w:val="00336656"/>
    <w:rsid w:val="003C34A2"/>
    <w:rsid w:val="00435FBC"/>
    <w:rsid w:val="00466C6B"/>
    <w:rsid w:val="00484C70"/>
    <w:rsid w:val="004D68EC"/>
    <w:rsid w:val="004E597B"/>
    <w:rsid w:val="00531117"/>
    <w:rsid w:val="00545126"/>
    <w:rsid w:val="005A3A06"/>
    <w:rsid w:val="00644C52"/>
    <w:rsid w:val="006A4C36"/>
    <w:rsid w:val="0072543B"/>
    <w:rsid w:val="0073715B"/>
    <w:rsid w:val="00752661"/>
    <w:rsid w:val="007A1DF3"/>
    <w:rsid w:val="008055A7"/>
    <w:rsid w:val="008601B2"/>
    <w:rsid w:val="00877957"/>
    <w:rsid w:val="009C30DE"/>
    <w:rsid w:val="009F4768"/>
    <w:rsid w:val="00A3164F"/>
    <w:rsid w:val="00A458F0"/>
    <w:rsid w:val="00A5186A"/>
    <w:rsid w:val="00A65D0D"/>
    <w:rsid w:val="00A92F92"/>
    <w:rsid w:val="00B4127B"/>
    <w:rsid w:val="00B8595A"/>
    <w:rsid w:val="00BD0D3C"/>
    <w:rsid w:val="00C2603C"/>
    <w:rsid w:val="00C3636B"/>
    <w:rsid w:val="00C52A35"/>
    <w:rsid w:val="00D62349"/>
    <w:rsid w:val="00D97C15"/>
    <w:rsid w:val="00ED481E"/>
    <w:rsid w:val="00F5048E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21F8"/>
  <w15:docId w15:val="{06068A3A-0C02-4579-8C93-D3782ED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8F0"/>
    <w:pPr>
      <w:ind w:left="720"/>
      <w:contextualSpacing/>
    </w:pPr>
  </w:style>
  <w:style w:type="table" w:styleId="TableGrid">
    <w:name w:val="Table Grid"/>
    <w:basedOn w:val="TableNormal"/>
    <w:uiPriority w:val="59"/>
    <w:rsid w:val="00A4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44C6-28F5-4DA6-AE85-E92EA81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220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Khánh Mai</cp:lastModifiedBy>
  <cp:revision>13</cp:revision>
  <cp:lastPrinted>2001-09-06T16:54:00Z</cp:lastPrinted>
  <dcterms:created xsi:type="dcterms:W3CDTF">2015-05-28T10:29:00Z</dcterms:created>
  <dcterms:modified xsi:type="dcterms:W3CDTF">2020-12-08T01:34:00Z</dcterms:modified>
</cp:coreProperties>
</file>