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256EDA">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256EDA">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256EDA">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256EDA">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256EDA">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256EDA">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256EDA">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256EDA">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256EDA">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256EDA">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256EDA">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256EDA">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256EDA">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256EDA">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256EDA">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256EDA">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256EDA">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256EDA">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256EDA">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256EDA">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256EDA">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256EDA">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256EDA">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256EDA">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256EDA">
        <w:lastRenderedPageBreak/>
        <w:fldChar w:fldCharType="begin"/>
      </w:r>
      <w:r w:rsidR="00256EDA">
        <w:instrText xml:space="preserve"> TITLE  \* MERGEFORMAT </w:instrText>
      </w:r>
      <w:r w:rsidR="00256EDA">
        <w:fldChar w:fldCharType="separate"/>
      </w:r>
      <w:r w:rsidR="00B128DC">
        <w:t>Software Development Plan (Small Project)</w:t>
      </w:r>
      <w:r w:rsidR="00256EDA">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256EDA"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3757E4" w:rsidRPr="00733C64" w:rsidRDefault="003757E4" w:rsidP="00AA22FF">
                      <w:pPr>
                        <w:jc w:val="center"/>
                        <w:rPr>
                          <w:b/>
                          <w:bCs/>
                        </w:rPr>
                      </w:pPr>
                      <w:r w:rsidRPr="00733C64">
                        <w:rPr>
                          <w:b/>
                          <w:bCs/>
                        </w:rPr>
                        <w:t>Huỳnh Nhật Nam</w:t>
                      </w:r>
                    </w:p>
                    <w:p w14:paraId="00F73B0E" w14:textId="77777777" w:rsidR="003757E4" w:rsidRDefault="003757E4" w:rsidP="00AA22FF">
                      <w:pPr>
                        <w:jc w:val="center"/>
                      </w:pPr>
                      <w:r>
                        <w:t>Team leader</w:t>
                      </w:r>
                    </w:p>
                    <w:p w14:paraId="27A148E7" w14:textId="77777777" w:rsidR="003757E4" w:rsidRDefault="003757E4" w:rsidP="00AA22FF">
                      <w:pPr>
                        <w:jc w:val="center"/>
                      </w:pPr>
                      <w:r>
                        <w:t xml:space="preserve">Project manager (Primary) </w:t>
                      </w:r>
                    </w:p>
                    <w:p w14:paraId="71767DF6" w14:textId="77777777" w:rsidR="003757E4" w:rsidRDefault="003757E4" w:rsidP="00AA22FF">
                      <w:pPr>
                        <w:jc w:val="center"/>
                      </w:pPr>
                      <w:r>
                        <w:t>Business Analyst (Secondary)</w:t>
                      </w:r>
                    </w:p>
                    <w:p w14:paraId="69CB4CF9" w14:textId="77777777" w:rsidR="003757E4" w:rsidRDefault="003757E4"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3757E4" w:rsidRPr="00733C64" w:rsidRDefault="003757E4" w:rsidP="00AA22FF">
                      <w:pPr>
                        <w:jc w:val="center"/>
                        <w:rPr>
                          <w:b/>
                          <w:bCs/>
                        </w:rPr>
                      </w:pPr>
                      <w:r w:rsidRPr="00733C64">
                        <w:rPr>
                          <w:b/>
                          <w:bCs/>
                        </w:rPr>
                        <w:t>Nguyễn Phúc Thịnh</w:t>
                      </w:r>
                    </w:p>
                    <w:p w14:paraId="4EFF6CF7" w14:textId="2AC11924" w:rsidR="003757E4" w:rsidRDefault="003757E4" w:rsidP="00AA22FF">
                      <w:pPr>
                        <w:jc w:val="center"/>
                      </w:pPr>
                      <w:r w:rsidRPr="00733C64">
                        <w:t>Business Analyst</w:t>
                      </w:r>
                      <w:r>
                        <w:t xml:space="preserve"> (Primary)</w:t>
                      </w:r>
                    </w:p>
                    <w:p w14:paraId="380414A0" w14:textId="77777777" w:rsidR="003757E4" w:rsidRDefault="003757E4" w:rsidP="00AA22FF">
                      <w:pPr>
                        <w:jc w:val="center"/>
                      </w:pPr>
                      <w:r>
                        <w:t>Project manager (Secondary)</w:t>
                      </w:r>
                    </w:p>
                    <w:p w14:paraId="0F981040" w14:textId="77777777" w:rsidR="003757E4" w:rsidRPr="00733C64" w:rsidRDefault="003757E4"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3757E4" w:rsidRPr="00733C64" w:rsidRDefault="003757E4" w:rsidP="00AA22FF">
                      <w:pPr>
                        <w:jc w:val="center"/>
                        <w:rPr>
                          <w:b/>
                          <w:bCs/>
                        </w:rPr>
                      </w:pPr>
                      <w:r w:rsidRPr="00733C64">
                        <w:rPr>
                          <w:b/>
                          <w:bCs/>
                        </w:rPr>
                        <w:t>Phạm Vũ Duy</w:t>
                      </w:r>
                    </w:p>
                    <w:p w14:paraId="33E51E12" w14:textId="77777777" w:rsidR="003757E4" w:rsidRDefault="003757E4" w:rsidP="00AA22FF">
                      <w:pPr>
                        <w:jc w:val="center"/>
                      </w:pPr>
                      <w:r>
                        <w:t>Designer</w:t>
                      </w:r>
                    </w:p>
                    <w:p w14:paraId="77BF6689" w14:textId="77777777" w:rsidR="003757E4" w:rsidRDefault="003757E4"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3757E4" w:rsidRDefault="003757E4" w:rsidP="00AA22FF">
                      <w:pPr>
                        <w:jc w:val="center"/>
                        <w:rPr>
                          <w:b/>
                          <w:bCs/>
                        </w:rPr>
                      </w:pPr>
                      <w:r w:rsidRPr="00733C64">
                        <w:rPr>
                          <w:b/>
                          <w:bCs/>
                        </w:rPr>
                        <w:t>Hồ Nguyễn Huy Hoàng</w:t>
                      </w:r>
                    </w:p>
                    <w:p w14:paraId="5E809D4F" w14:textId="77777777" w:rsidR="003757E4" w:rsidRPr="00AA22FF" w:rsidRDefault="003757E4" w:rsidP="00AA22FF">
                      <w:pPr>
                        <w:jc w:val="center"/>
                      </w:pPr>
                      <w:r>
                        <w:t>Designer</w:t>
                      </w:r>
                    </w:p>
                    <w:p w14:paraId="071FBF76" w14:textId="77777777" w:rsidR="003757E4" w:rsidRDefault="003757E4" w:rsidP="00AA22FF">
                      <w:pPr>
                        <w:jc w:val="center"/>
                      </w:pPr>
                      <w:r>
                        <w:t>Implementer</w:t>
                      </w:r>
                    </w:p>
                    <w:p w14:paraId="6800CA96" w14:textId="77777777" w:rsidR="003757E4" w:rsidRDefault="003757E4" w:rsidP="00AA22FF">
                      <w:pPr>
                        <w:jc w:val="center"/>
                      </w:pPr>
                    </w:p>
                  </w:txbxContent>
                </v:textbox>
              </v:shape>
              <v:shape id="_x0000_s1099" type="#_x0000_t202" style="position:absolute;left:9036;top:4920;width:2448;height:984">
                <v:textbox style="mso-next-textbox:#_x0000_s1099">
                  <w:txbxContent>
                    <w:p w14:paraId="0168C998" w14:textId="77777777" w:rsidR="003757E4" w:rsidRPr="00733C64" w:rsidRDefault="003757E4" w:rsidP="00AA22FF">
                      <w:pPr>
                        <w:jc w:val="center"/>
                        <w:rPr>
                          <w:b/>
                          <w:bCs/>
                        </w:rPr>
                      </w:pPr>
                      <w:r w:rsidRPr="00733C64">
                        <w:rPr>
                          <w:b/>
                          <w:bCs/>
                        </w:rPr>
                        <w:t>Mai Đăng Khánh</w:t>
                      </w:r>
                    </w:p>
                    <w:p w14:paraId="2C0A6B51" w14:textId="77777777" w:rsidR="003757E4" w:rsidRDefault="003757E4" w:rsidP="00AA22FF">
                      <w:pPr>
                        <w:jc w:val="center"/>
                      </w:pPr>
                      <w:r>
                        <w:t>Tester</w:t>
                      </w:r>
                    </w:p>
                    <w:p w14:paraId="26C3C484" w14:textId="77777777" w:rsidR="003757E4" w:rsidRDefault="003757E4"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472F48DE"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62AACAA6" w:rsidR="007C47A5" w:rsidRDefault="007C47A5">
      <w:pPr>
        <w:pStyle w:val="Heading3"/>
      </w:pPr>
      <w:bookmarkStart w:id="31" w:name="_Toc524312844"/>
      <w:bookmarkStart w:id="32" w:name="_Toc55668803"/>
      <w:r>
        <w:t>Phase Plan</w:t>
      </w:r>
      <w:bookmarkEnd w:id="31"/>
      <w:bookmarkEnd w:id="32"/>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lastRenderedPageBreak/>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 xml:space="preserve">Huỳnh Nhật Nam, </w:t>
            </w:r>
            <w:r>
              <w:rPr>
                <w:i w:val="0"/>
                <w:iCs w:val="0"/>
                <w:color w:val="auto"/>
              </w:rPr>
              <w:lastRenderedPageBreak/>
              <w:t>Nguyễn Phúc 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lastRenderedPageBreak/>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2A413448" w:rsidR="007F2F36" w:rsidRPr="00107F31" w:rsidRDefault="007F2F36" w:rsidP="007F2F36">
            <w:pPr>
              <w:pStyle w:val="infoblue0"/>
              <w:ind w:left="0"/>
              <w:rPr>
                <w:i w:val="0"/>
                <w:iCs w:val="0"/>
                <w:color w:val="auto"/>
              </w:rPr>
            </w:pPr>
            <w:r>
              <w:rPr>
                <w:i w:val="0"/>
                <w:iCs w:val="0"/>
                <w:color w:val="auto"/>
              </w:rPr>
              <w:t>3</w:t>
            </w:r>
            <w:r w:rsidR="00D910B9">
              <w:rPr>
                <w:i w:val="0"/>
                <w:iCs w:val="0"/>
                <w:color w:val="auto"/>
              </w:rPr>
              <w:t>0</w:t>
            </w:r>
            <w:r>
              <w:rPr>
                <w:i w:val="0"/>
                <w:iCs w:val="0"/>
                <w:color w:val="auto"/>
              </w:rPr>
              <w:t>/1</w:t>
            </w:r>
            <w:r w:rsidR="00D910B9">
              <w:rPr>
                <w:i w:val="0"/>
                <w:iCs w:val="0"/>
                <w:color w:val="auto"/>
              </w:rPr>
              <w:t>2</w:t>
            </w:r>
            <w:r>
              <w:rPr>
                <w:i w:val="0"/>
                <w:iCs w:val="0"/>
                <w:color w:val="auto"/>
              </w:rPr>
              <w:t>/202</w:t>
            </w:r>
            <w:r w:rsidR="00D910B9">
              <w:rPr>
                <w:i w:val="0"/>
                <w:iCs w:val="0"/>
                <w:color w:val="auto"/>
              </w:rPr>
              <w:t>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01098528"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0641ECBF" w14:textId="62FE0267" w:rsidR="00140172" w:rsidRPr="00140172" w:rsidRDefault="00140172" w:rsidP="00B70593">
      <w:pPr>
        <w:ind w:left="720"/>
        <w:rPr>
          <w:b/>
          <w:bCs/>
        </w:rPr>
      </w:pPr>
    </w:p>
    <w:p w14:paraId="6AAD3450" w14:textId="77777777" w:rsidR="007C47A5" w:rsidRPr="00F761F6" w:rsidRDefault="007C47A5" w:rsidP="00F761F6">
      <w:pPr>
        <w:pStyle w:val="Heading3"/>
      </w:pPr>
      <w:bookmarkStart w:id="71" w:name="_Toc55668811"/>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4DEED78E" w:rsidR="00842EFF" w:rsidRDefault="00842EFF">
      <w:pPr>
        <w:pStyle w:val="BodyText"/>
      </w:pPr>
      <w:r>
        <w:t xml:space="preserve">- Slack, </w:t>
      </w:r>
      <w:r w:rsidR="00594910">
        <w:t xml:space="preserve">Facebook </w:t>
      </w:r>
      <w:r>
        <w:t>Messenger: chatting and discussing</w:t>
      </w:r>
    </w:p>
    <w:p w14:paraId="0FF36D73" w14:textId="46FCE2F5" w:rsidR="00842EFF" w:rsidRDefault="00842EFF">
      <w:pPr>
        <w:pStyle w:val="BodyText"/>
      </w:pPr>
      <w:r>
        <w:t>- Discord: Weekly scrum</w:t>
      </w:r>
      <w:r w:rsidR="00594910">
        <w:t>, meetings</w:t>
      </w:r>
    </w:p>
    <w:p w14:paraId="6E9BA140" w14:textId="0548BA41" w:rsidR="003757E4" w:rsidRDefault="003757E4">
      <w:pPr>
        <w:pStyle w:val="BodyText"/>
      </w:pPr>
      <w:r>
        <w:t>- Visme: draw charts</w:t>
      </w:r>
    </w:p>
    <w:sectPr w:rsidR="003757E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B301C" w14:textId="77777777" w:rsidR="00256EDA" w:rsidRDefault="00256EDA">
      <w:r>
        <w:separator/>
      </w:r>
    </w:p>
  </w:endnote>
  <w:endnote w:type="continuationSeparator" w:id="0">
    <w:p w14:paraId="7238AD24" w14:textId="77777777" w:rsidR="00256EDA" w:rsidRDefault="0025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3757E4" w:rsidRDefault="00375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3757E4" w:rsidRDefault="00375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57E4" w14:paraId="035D5CD7" w14:textId="77777777">
      <w:tc>
        <w:tcPr>
          <w:tcW w:w="3162" w:type="dxa"/>
          <w:tcBorders>
            <w:top w:val="nil"/>
            <w:left w:val="nil"/>
            <w:bottom w:val="nil"/>
            <w:right w:val="nil"/>
          </w:tcBorders>
        </w:tcPr>
        <w:p w14:paraId="4D3246B1" w14:textId="77777777" w:rsidR="003757E4" w:rsidRDefault="003757E4">
          <w:pPr>
            <w:ind w:right="360"/>
          </w:pPr>
          <w:r>
            <w:t>Confidential</w:t>
          </w:r>
        </w:p>
      </w:tc>
      <w:tc>
        <w:tcPr>
          <w:tcW w:w="3162" w:type="dxa"/>
          <w:tcBorders>
            <w:top w:val="nil"/>
            <w:left w:val="nil"/>
            <w:bottom w:val="nil"/>
            <w:right w:val="nil"/>
          </w:tcBorders>
        </w:tcPr>
        <w:p w14:paraId="1CCEDD6D" w14:textId="4FAA1F4F" w:rsidR="003757E4" w:rsidRDefault="003757E4">
          <w:pPr>
            <w:jc w:val="center"/>
          </w:pPr>
          <w:r>
            <w:sym w:font="Symbol" w:char="F0D3"/>
          </w:r>
          <w:r w:rsidR="00256EDA">
            <w:fldChar w:fldCharType="begin"/>
          </w:r>
          <w:r w:rsidR="00256EDA">
            <w:instrText xml:space="preserve"> DOCPROPERTY "Company"  \* MERGEFORMAT </w:instrText>
          </w:r>
          <w:r w:rsidR="00256EDA">
            <w:fldChar w:fldCharType="separate"/>
          </w:r>
          <w:r>
            <w:t>&lt;Company Name&gt;</w:t>
          </w:r>
          <w:r w:rsidR="00256EDA">
            <w:fldChar w:fldCharType="end"/>
          </w:r>
          <w:r>
            <w:t xml:space="preserve">, </w:t>
          </w:r>
          <w:r>
            <w:fldChar w:fldCharType="begin"/>
          </w:r>
          <w:r>
            <w:instrText xml:space="preserve"> DATE \@ "yyyy" </w:instrText>
          </w:r>
          <w:r>
            <w:fldChar w:fldCharType="separate"/>
          </w:r>
          <w:r w:rsidR="00C321C6">
            <w:rPr>
              <w:noProof/>
            </w:rPr>
            <w:t>2020</w:t>
          </w:r>
          <w:r>
            <w:fldChar w:fldCharType="end"/>
          </w:r>
        </w:p>
      </w:tc>
      <w:tc>
        <w:tcPr>
          <w:tcW w:w="3162" w:type="dxa"/>
          <w:tcBorders>
            <w:top w:val="nil"/>
            <w:left w:val="nil"/>
            <w:bottom w:val="nil"/>
            <w:right w:val="nil"/>
          </w:tcBorders>
        </w:tcPr>
        <w:p w14:paraId="4711725E" w14:textId="77777777" w:rsidR="003757E4" w:rsidRDefault="003757E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3757E4" w:rsidRDefault="00375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3757E4" w:rsidRDefault="0037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148A5" w14:textId="77777777" w:rsidR="00256EDA" w:rsidRDefault="00256EDA">
      <w:r>
        <w:separator/>
      </w:r>
    </w:p>
  </w:footnote>
  <w:footnote w:type="continuationSeparator" w:id="0">
    <w:p w14:paraId="0FE1A16C" w14:textId="77777777" w:rsidR="00256EDA" w:rsidRDefault="00256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3757E4" w:rsidRDefault="003757E4">
    <w:pPr>
      <w:rPr>
        <w:sz w:val="24"/>
      </w:rPr>
    </w:pPr>
  </w:p>
  <w:p w14:paraId="75ADDF3B" w14:textId="77777777" w:rsidR="003757E4" w:rsidRDefault="003757E4">
    <w:pPr>
      <w:pBdr>
        <w:top w:val="single" w:sz="6" w:space="1" w:color="auto"/>
      </w:pBdr>
      <w:rPr>
        <w:sz w:val="24"/>
      </w:rPr>
    </w:pPr>
  </w:p>
  <w:p w14:paraId="2A59C8A8" w14:textId="0BE139C3" w:rsidR="003757E4" w:rsidRDefault="003757E4">
    <w:pPr>
      <w:pBdr>
        <w:bottom w:val="single" w:sz="6" w:space="1" w:color="auto"/>
      </w:pBdr>
      <w:jc w:val="right"/>
      <w:rPr>
        <w:rFonts w:ascii="Arial" w:hAnsi="Arial"/>
        <w:b/>
        <w:sz w:val="36"/>
      </w:rPr>
    </w:pPr>
    <w:r>
      <w:rPr>
        <w:rFonts w:ascii="Arial" w:hAnsi="Arial"/>
        <w:b/>
        <w:sz w:val="36"/>
      </w:rPr>
      <w:t>KTPM1 - Group 06</w:t>
    </w:r>
  </w:p>
  <w:p w14:paraId="51739000" w14:textId="77777777" w:rsidR="003757E4" w:rsidRDefault="003757E4">
    <w:pPr>
      <w:pBdr>
        <w:bottom w:val="single" w:sz="6" w:space="1" w:color="auto"/>
      </w:pBdr>
      <w:jc w:val="right"/>
      <w:rPr>
        <w:sz w:val="24"/>
      </w:rPr>
    </w:pPr>
  </w:p>
  <w:p w14:paraId="596827F7" w14:textId="77777777" w:rsidR="003757E4" w:rsidRDefault="00375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57E4" w14:paraId="5A5D11F7" w14:textId="77777777">
      <w:tc>
        <w:tcPr>
          <w:tcW w:w="6379" w:type="dxa"/>
        </w:tcPr>
        <w:p w14:paraId="16AA0C64" w14:textId="124C9655" w:rsidR="003757E4" w:rsidRDefault="003757E4">
          <w:r>
            <w:t>E-commerce Web Application</w:t>
          </w:r>
        </w:p>
      </w:tc>
      <w:tc>
        <w:tcPr>
          <w:tcW w:w="3179" w:type="dxa"/>
        </w:tcPr>
        <w:p w14:paraId="14AA0A62" w14:textId="77777777" w:rsidR="003757E4" w:rsidRDefault="003757E4">
          <w:pPr>
            <w:tabs>
              <w:tab w:val="left" w:pos="1135"/>
            </w:tabs>
            <w:spacing w:before="40"/>
            <w:ind w:right="68"/>
          </w:pPr>
          <w:r>
            <w:t xml:space="preserve"> Version:          &lt;1.0&gt;</w:t>
          </w:r>
        </w:p>
      </w:tc>
    </w:tr>
    <w:tr w:rsidR="003757E4" w14:paraId="1CB7D7DE" w14:textId="77777777">
      <w:tc>
        <w:tcPr>
          <w:tcW w:w="6379" w:type="dxa"/>
        </w:tcPr>
        <w:p w14:paraId="3F870BB2" w14:textId="77777777" w:rsidR="003757E4" w:rsidRDefault="00256EDA">
          <w:r>
            <w:fldChar w:fldCharType="begin"/>
          </w:r>
          <w:r>
            <w:instrText xml:space="preserve"> TITLE  \* MERGEFORMAT </w:instrText>
          </w:r>
          <w:r>
            <w:fldChar w:fldCharType="separate"/>
          </w:r>
          <w:r w:rsidR="003757E4">
            <w:t>Software Development Plan (Small Project)</w:t>
          </w:r>
          <w:r>
            <w:fldChar w:fldCharType="end"/>
          </w:r>
        </w:p>
      </w:tc>
      <w:tc>
        <w:tcPr>
          <w:tcW w:w="3179" w:type="dxa"/>
        </w:tcPr>
        <w:p w14:paraId="3AD872C6" w14:textId="76AB701B" w:rsidR="003757E4" w:rsidRDefault="003757E4">
          <w:r>
            <w:t xml:space="preserve">  Date: 06/11/2020</w:t>
          </w:r>
        </w:p>
      </w:tc>
    </w:tr>
    <w:tr w:rsidR="003757E4" w14:paraId="01814C6F" w14:textId="77777777">
      <w:tc>
        <w:tcPr>
          <w:tcW w:w="9558" w:type="dxa"/>
          <w:gridSpan w:val="2"/>
        </w:tcPr>
        <w:p w14:paraId="53E1337E" w14:textId="77777777" w:rsidR="003757E4" w:rsidRDefault="003757E4">
          <w:r>
            <w:t>&lt;document identifier&gt;</w:t>
          </w:r>
        </w:p>
      </w:tc>
    </w:tr>
  </w:tbl>
  <w:p w14:paraId="585DE1C4" w14:textId="77777777" w:rsidR="003757E4" w:rsidRDefault="00375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3757E4" w:rsidRDefault="0037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40172"/>
    <w:rsid w:val="00162344"/>
    <w:rsid w:val="00172ACE"/>
    <w:rsid w:val="0018133A"/>
    <w:rsid w:val="001C71B3"/>
    <w:rsid w:val="001D143A"/>
    <w:rsid w:val="001D368D"/>
    <w:rsid w:val="00200423"/>
    <w:rsid w:val="00256EDA"/>
    <w:rsid w:val="00260804"/>
    <w:rsid w:val="002640D8"/>
    <w:rsid w:val="002962AA"/>
    <w:rsid w:val="002A1264"/>
    <w:rsid w:val="002C46C1"/>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8263E"/>
    <w:rsid w:val="004A4290"/>
    <w:rsid w:val="00594910"/>
    <w:rsid w:val="005A626C"/>
    <w:rsid w:val="005D37C7"/>
    <w:rsid w:val="005E2CB4"/>
    <w:rsid w:val="00615D21"/>
    <w:rsid w:val="006240BA"/>
    <w:rsid w:val="00635F54"/>
    <w:rsid w:val="00637F36"/>
    <w:rsid w:val="006414A6"/>
    <w:rsid w:val="00641F97"/>
    <w:rsid w:val="006421AE"/>
    <w:rsid w:val="00674137"/>
    <w:rsid w:val="00694855"/>
    <w:rsid w:val="006A3607"/>
    <w:rsid w:val="006B1CD3"/>
    <w:rsid w:val="006B604D"/>
    <w:rsid w:val="006F4CEE"/>
    <w:rsid w:val="006F5D66"/>
    <w:rsid w:val="00733C64"/>
    <w:rsid w:val="007414C7"/>
    <w:rsid w:val="00744A9E"/>
    <w:rsid w:val="00760151"/>
    <w:rsid w:val="00772A75"/>
    <w:rsid w:val="007A142A"/>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635B0"/>
    <w:rsid w:val="00972BBD"/>
    <w:rsid w:val="00973E14"/>
    <w:rsid w:val="009B4C37"/>
    <w:rsid w:val="009C2160"/>
    <w:rsid w:val="009C6E44"/>
    <w:rsid w:val="009F11D0"/>
    <w:rsid w:val="00A03176"/>
    <w:rsid w:val="00A510C1"/>
    <w:rsid w:val="00AA22FF"/>
    <w:rsid w:val="00B009CA"/>
    <w:rsid w:val="00B1196D"/>
    <w:rsid w:val="00B128DC"/>
    <w:rsid w:val="00B501E6"/>
    <w:rsid w:val="00B52A3A"/>
    <w:rsid w:val="00B70593"/>
    <w:rsid w:val="00B70BA3"/>
    <w:rsid w:val="00BA0373"/>
    <w:rsid w:val="00BD4E1F"/>
    <w:rsid w:val="00C00D88"/>
    <w:rsid w:val="00C02E80"/>
    <w:rsid w:val="00C10A07"/>
    <w:rsid w:val="00C210D9"/>
    <w:rsid w:val="00C21FAD"/>
    <w:rsid w:val="00C228F4"/>
    <w:rsid w:val="00C24F77"/>
    <w:rsid w:val="00C321C6"/>
    <w:rsid w:val="00C62827"/>
    <w:rsid w:val="00C66916"/>
    <w:rsid w:val="00C77D61"/>
    <w:rsid w:val="00CC7886"/>
    <w:rsid w:val="00CD6331"/>
    <w:rsid w:val="00CF3E0F"/>
    <w:rsid w:val="00D21C92"/>
    <w:rsid w:val="00D47BE5"/>
    <w:rsid w:val="00D6043C"/>
    <w:rsid w:val="00D61A52"/>
    <w:rsid w:val="00D910B9"/>
    <w:rsid w:val="00DD2C30"/>
    <w:rsid w:val="00DD53C0"/>
    <w:rsid w:val="00DE6381"/>
    <w:rsid w:val="00E06357"/>
    <w:rsid w:val="00E203C2"/>
    <w:rsid w:val="00E212ED"/>
    <w:rsid w:val="00E27F92"/>
    <w:rsid w:val="00E400EC"/>
    <w:rsid w:val="00E64ACF"/>
    <w:rsid w:val="00E74046"/>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onnector" idref="#_x0000_s1038"/>
        <o:r id="V:Rule2" type="connector" idref="#_x0000_s1047"/>
        <o:r id="V:Rule3" type="connector" idref="#_x0000_s1049"/>
        <o:r id="V:Rule4" type="connector" idref="#_x0000_s1048"/>
        <o:r id="V:Rule5" type="connector" idref="#_x0000_s1100"/>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1312</TotalTime>
  <Pages>10</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10018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82</cp:revision>
  <cp:lastPrinted>1899-12-31T17:00:00Z</cp:lastPrinted>
  <dcterms:created xsi:type="dcterms:W3CDTF">2020-11-06T05:22:00Z</dcterms:created>
  <dcterms:modified xsi:type="dcterms:W3CDTF">2020-11-24T11:40:00Z</dcterms:modified>
</cp:coreProperties>
</file>