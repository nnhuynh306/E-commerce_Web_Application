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2CE24" w14:textId="5F2EED1E" w:rsidR="009C307A" w:rsidRDefault="009169CC">
      <w:pPr>
        <w:pStyle w:val="Title"/>
        <w:jc w:val="right"/>
      </w:pPr>
      <w:r>
        <w:t>E-commerce Web Application</w:t>
      </w:r>
    </w:p>
    <w:p w14:paraId="10DB093B" w14:textId="6FE42983" w:rsidR="009C307A" w:rsidRDefault="00AD1C0D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512FAF">
        <w:t>Use-Case Specification</w:t>
      </w:r>
      <w:r>
        <w:fldChar w:fldCharType="end"/>
      </w:r>
    </w:p>
    <w:p w14:paraId="3DFDE138" w14:textId="77777777" w:rsidR="009C307A" w:rsidRDefault="009C307A">
      <w:pPr>
        <w:pStyle w:val="Title"/>
        <w:jc w:val="right"/>
      </w:pPr>
    </w:p>
    <w:p w14:paraId="4FB5F171" w14:textId="77777777" w:rsidR="009C307A" w:rsidRDefault="00630073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3A8EB19" w14:textId="77777777" w:rsidR="009C307A" w:rsidRDefault="009C307A"/>
    <w:p w14:paraId="325009AE" w14:textId="77777777" w:rsidR="009C307A" w:rsidRDefault="009C307A">
      <w:pPr>
        <w:pStyle w:val="BodyText"/>
      </w:pPr>
    </w:p>
    <w:p w14:paraId="43902BC2" w14:textId="77777777" w:rsidR="009C307A" w:rsidRDefault="009C307A">
      <w:pPr>
        <w:pStyle w:val="BodyText"/>
      </w:pPr>
    </w:p>
    <w:p w14:paraId="0CEB7943" w14:textId="77777777" w:rsidR="009C307A" w:rsidRDefault="009C307A">
      <w:pPr>
        <w:sectPr w:rsidR="009C307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4097B344" w14:textId="77777777" w:rsidR="009C307A" w:rsidRDefault="00630073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14:paraId="5E918DEE" w14:textId="77777777">
        <w:tc>
          <w:tcPr>
            <w:tcW w:w="2304" w:type="dxa"/>
          </w:tcPr>
          <w:p w14:paraId="16C50CD3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089BB51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EE3E2E6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7846E8A" w14:textId="77777777" w:rsidR="009C307A" w:rsidRDefault="00630073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C307A" w14:paraId="57E41B98" w14:textId="77777777">
        <w:tc>
          <w:tcPr>
            <w:tcW w:w="2304" w:type="dxa"/>
          </w:tcPr>
          <w:p w14:paraId="10FECF96" w14:textId="4FD164B2" w:rsidR="009C307A" w:rsidRDefault="0040181D">
            <w:pPr>
              <w:pStyle w:val="Tabletext"/>
            </w:pPr>
            <w:r>
              <w:t>15/11/2020</w:t>
            </w:r>
          </w:p>
        </w:tc>
        <w:tc>
          <w:tcPr>
            <w:tcW w:w="1152" w:type="dxa"/>
          </w:tcPr>
          <w:p w14:paraId="1A6E6517" w14:textId="4E67CB67" w:rsidR="009C307A" w:rsidRDefault="0040181D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1828F4A8" w14:textId="7EF2FB3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763E8793" w14:textId="54711D1A" w:rsidR="009C307A" w:rsidRDefault="0040181D">
            <w:pPr>
              <w:pStyle w:val="Tabletext"/>
            </w:pPr>
            <w:r>
              <w:t>Huỳnh Nhật Nam, Nguyễn Phúc Thịnh</w:t>
            </w:r>
          </w:p>
        </w:tc>
      </w:tr>
      <w:tr w:rsidR="009C307A" w14:paraId="301536A5" w14:textId="77777777">
        <w:tc>
          <w:tcPr>
            <w:tcW w:w="2304" w:type="dxa"/>
          </w:tcPr>
          <w:p w14:paraId="65038689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34D1A53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4FF7B2D9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6C9520B8" w14:textId="77777777" w:rsidR="009C307A" w:rsidRDefault="009C307A">
            <w:pPr>
              <w:pStyle w:val="Tabletext"/>
            </w:pPr>
          </w:p>
        </w:tc>
      </w:tr>
      <w:tr w:rsidR="009C307A" w14:paraId="4A6E69FE" w14:textId="77777777">
        <w:tc>
          <w:tcPr>
            <w:tcW w:w="2304" w:type="dxa"/>
          </w:tcPr>
          <w:p w14:paraId="38DE1EE6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3C5437EB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05F20E76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2218169" w14:textId="77777777" w:rsidR="009C307A" w:rsidRDefault="009C307A">
            <w:pPr>
              <w:pStyle w:val="Tabletext"/>
            </w:pPr>
          </w:p>
        </w:tc>
      </w:tr>
      <w:tr w:rsidR="009C307A" w14:paraId="15661B88" w14:textId="77777777">
        <w:tc>
          <w:tcPr>
            <w:tcW w:w="2304" w:type="dxa"/>
          </w:tcPr>
          <w:p w14:paraId="08E50EBE" w14:textId="77777777" w:rsidR="009C307A" w:rsidRDefault="009C307A">
            <w:pPr>
              <w:pStyle w:val="Tabletext"/>
            </w:pPr>
          </w:p>
        </w:tc>
        <w:tc>
          <w:tcPr>
            <w:tcW w:w="1152" w:type="dxa"/>
          </w:tcPr>
          <w:p w14:paraId="56733DDA" w14:textId="77777777" w:rsidR="009C307A" w:rsidRDefault="009C307A">
            <w:pPr>
              <w:pStyle w:val="Tabletext"/>
            </w:pPr>
          </w:p>
        </w:tc>
        <w:tc>
          <w:tcPr>
            <w:tcW w:w="3744" w:type="dxa"/>
          </w:tcPr>
          <w:p w14:paraId="1E18C231" w14:textId="77777777" w:rsidR="009C307A" w:rsidRDefault="009C307A">
            <w:pPr>
              <w:pStyle w:val="Tabletext"/>
            </w:pPr>
          </w:p>
        </w:tc>
        <w:tc>
          <w:tcPr>
            <w:tcW w:w="2304" w:type="dxa"/>
          </w:tcPr>
          <w:p w14:paraId="36DE9E27" w14:textId="77777777" w:rsidR="009C307A" w:rsidRDefault="009C307A">
            <w:pPr>
              <w:pStyle w:val="Tabletext"/>
            </w:pPr>
          </w:p>
        </w:tc>
      </w:tr>
    </w:tbl>
    <w:p w14:paraId="093AF053" w14:textId="77777777" w:rsidR="009C307A" w:rsidRDefault="009C307A"/>
    <w:p w14:paraId="3522514E" w14:textId="77777777" w:rsidR="009C307A" w:rsidRDefault="00630073">
      <w:pPr>
        <w:pStyle w:val="Title"/>
      </w:pPr>
      <w:r>
        <w:br w:type="page"/>
      </w:r>
      <w:r>
        <w:lastRenderedPageBreak/>
        <w:t>Table of Contents</w:t>
      </w:r>
    </w:p>
    <w:p w14:paraId="084CD3DD" w14:textId="5A86D7E9" w:rsidR="004A319F" w:rsidRDefault="0063007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4A319F" w:rsidRPr="00A511FC">
        <w:rPr>
          <w:rFonts w:asciiTheme="majorHAnsi" w:hAnsiTheme="majorHAnsi" w:cstheme="majorHAnsi"/>
          <w:bCs/>
          <w:noProof/>
        </w:rPr>
        <w:t>1.</w:t>
      </w:r>
      <w:r w:rsidR="004A319F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4A319F">
        <w:rPr>
          <w:noProof/>
        </w:rPr>
        <w:t>Use-case Model</w:t>
      </w:r>
      <w:r w:rsidR="004A319F">
        <w:rPr>
          <w:noProof/>
        </w:rPr>
        <w:tab/>
      </w:r>
      <w:r w:rsidR="004A319F">
        <w:rPr>
          <w:noProof/>
        </w:rPr>
        <w:fldChar w:fldCharType="begin"/>
      </w:r>
      <w:r w:rsidR="004A319F">
        <w:rPr>
          <w:noProof/>
        </w:rPr>
        <w:instrText xml:space="preserve"> PAGEREF _Toc57053967 \h </w:instrText>
      </w:r>
      <w:r w:rsidR="004A319F">
        <w:rPr>
          <w:noProof/>
        </w:rPr>
      </w:r>
      <w:r w:rsidR="004A319F">
        <w:rPr>
          <w:noProof/>
        </w:rPr>
        <w:fldChar w:fldCharType="separate"/>
      </w:r>
      <w:r w:rsidR="004A319F">
        <w:rPr>
          <w:noProof/>
        </w:rPr>
        <w:t>4</w:t>
      </w:r>
      <w:r w:rsidR="004A319F">
        <w:rPr>
          <w:noProof/>
        </w:rPr>
        <w:fldChar w:fldCharType="end"/>
      </w:r>
    </w:p>
    <w:p w14:paraId="066885BA" w14:textId="469CAD2C" w:rsidR="004A319F" w:rsidRDefault="004A319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11FC">
        <w:rPr>
          <w:rFonts w:asciiTheme="majorHAnsi" w:hAnsiTheme="majorHAnsi" w:cstheme="majorHAnsi"/>
          <w:bCs/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 Specifications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DEEC23" w14:textId="4E127E9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Sign 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D15E410" w14:textId="4E0ADCF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Create an 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BDB22A2" w14:textId="02B9B8CA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Make purchase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CCA58D" w14:textId="7CBC4EF6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Search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F7E012" w14:textId="5577463D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Browse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15C082C" w14:textId="56986DC9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View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2B286ED" w14:textId="61E6021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 in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5EF378B" w14:textId="04109087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Remove product from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32BCAC" w14:textId="5704C522" w:rsidR="004A319F" w:rsidRDefault="004A319F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a product to cart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CB88D" w14:textId="1EBD8A72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C0B72F" w14:textId="2F13A638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 delivery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1408E97" w14:textId="3581372F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Payment online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4AB3542" w14:textId="51A48093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Add new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270F4D" w14:textId="6361D66E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Edit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082CD25" w14:textId="67A32629" w:rsidR="004A319F" w:rsidRDefault="004A319F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Use-case: Delete product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_Toc57053983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52BF11" w14:textId="7504EBEA" w:rsidR="004E3DCC" w:rsidRDefault="00630073" w:rsidP="004E3DCC">
      <w:r>
        <w:fldChar w:fldCharType="end"/>
      </w:r>
      <w:r>
        <w:br w:type="page"/>
      </w:r>
    </w:p>
    <w:p w14:paraId="3678CC76" w14:textId="6A7AE02F" w:rsidR="004E3DCC" w:rsidRDefault="004E3DCC" w:rsidP="00876F9C">
      <w:pPr>
        <w:pStyle w:val="Heading1"/>
      </w:pPr>
      <w:bookmarkStart w:id="0" w:name="_Toc57053967"/>
      <w:r>
        <w:lastRenderedPageBreak/>
        <w:t>Use-case Model</w:t>
      </w:r>
      <w:bookmarkEnd w:id="0"/>
    </w:p>
    <w:p w14:paraId="250860A0" w14:textId="651893AC" w:rsidR="00B47FEC" w:rsidRDefault="00694889" w:rsidP="0011773B">
      <w:r>
        <w:rPr>
          <w:noProof/>
        </w:rPr>
        <w:drawing>
          <wp:inline distT="0" distB="0" distL="0" distR="0" wp14:anchorId="17D6E6A0" wp14:editId="3EF15B7C">
            <wp:extent cx="5943600" cy="3687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al use ca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85D" w14:textId="0D5700FC" w:rsidR="00A72BF8" w:rsidRDefault="00A72BF8" w:rsidP="00202F23">
      <w:pPr>
        <w:pStyle w:val="ListParagraph"/>
        <w:numPr>
          <w:ilvl w:val="0"/>
          <w:numId w:val="6"/>
        </w:numPr>
      </w:pPr>
      <w:r>
        <w:t>Go Online-shopping model:</w:t>
      </w:r>
    </w:p>
    <w:p w14:paraId="5DCD83AF" w14:textId="64FC561B" w:rsidR="00A251FE" w:rsidRDefault="00A251FE" w:rsidP="00A251FE">
      <w:pPr>
        <w:pStyle w:val="ListParagraph"/>
      </w:pPr>
      <w:r>
        <w:rPr>
          <w:noProof/>
        </w:rPr>
        <w:drawing>
          <wp:inline distT="0" distB="0" distL="0" distR="0" wp14:anchorId="3F8030FC" wp14:editId="6AC4327F">
            <wp:extent cx="5457192" cy="35701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ocument (1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192" cy="357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78E1" w14:textId="379F1902" w:rsidR="00B03AE5" w:rsidRDefault="00F3702E" w:rsidP="00202F23">
      <w:pPr>
        <w:pStyle w:val="ListParagraph"/>
        <w:numPr>
          <w:ilvl w:val="0"/>
          <w:numId w:val="6"/>
        </w:numPr>
      </w:pPr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260156AF" wp14:editId="6A9E955D">
            <wp:simplePos x="0" y="0"/>
            <wp:positionH relativeFrom="column">
              <wp:posOffset>-184150</wp:posOffset>
            </wp:positionH>
            <wp:positionV relativeFrom="paragraph">
              <wp:posOffset>247650</wp:posOffset>
            </wp:positionV>
            <wp:extent cx="6261099" cy="2404782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ocument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87" t="31605" r="-3785" b="2187"/>
                    <a:stretch/>
                  </pic:blipFill>
                  <pic:spPr bwMode="auto">
                    <a:xfrm>
                      <a:off x="0" y="0"/>
                      <a:ext cx="6261099" cy="2404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72BF8">
        <w:t>Check Out model:</w:t>
      </w:r>
    </w:p>
    <w:p w14:paraId="21A5B33E" w14:textId="05CA294D" w:rsidR="00F3702E" w:rsidRDefault="00F3702E" w:rsidP="00202F23">
      <w:pPr>
        <w:pStyle w:val="ListParagraph"/>
        <w:numPr>
          <w:ilvl w:val="0"/>
          <w:numId w:val="6"/>
        </w:numPr>
      </w:pPr>
      <w:r>
        <w:t>Manage Product:</w:t>
      </w:r>
    </w:p>
    <w:p w14:paraId="2E0E99FB" w14:textId="77777777" w:rsidR="00F3702E" w:rsidRPr="00694889" w:rsidRDefault="00F3702E" w:rsidP="00F3702E">
      <w:pPr>
        <w:pStyle w:val="ListParagraph"/>
      </w:pPr>
    </w:p>
    <w:p w14:paraId="5348AA2D" w14:textId="64EEBA23" w:rsidR="00E06BE7" w:rsidRPr="00E06BE7" w:rsidRDefault="00F3702E" w:rsidP="00E06BE7">
      <w:pPr>
        <w:rPr>
          <w:color w:val="2207E9"/>
        </w:rPr>
      </w:pPr>
      <w:r>
        <w:rPr>
          <w:noProof/>
          <w:color w:val="2207E9"/>
        </w:rPr>
        <w:drawing>
          <wp:inline distT="0" distB="0" distL="0" distR="0" wp14:anchorId="3567C3E1" wp14:editId="743E64E8">
            <wp:extent cx="5943600" cy="3662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nage produc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5BFD" w14:textId="1B6C150A" w:rsidR="004E3DCC" w:rsidRDefault="004E3DCC" w:rsidP="004078A2">
      <w:pPr>
        <w:jc w:val="center"/>
      </w:pPr>
    </w:p>
    <w:p w14:paraId="3996B202" w14:textId="4E3DA6EA" w:rsidR="004E3DCC" w:rsidRDefault="004E3DCC" w:rsidP="004E3DCC"/>
    <w:p w14:paraId="7680C60B" w14:textId="6AA8E479" w:rsidR="004E3DCC" w:rsidRDefault="00591379" w:rsidP="004A319F">
      <w:pPr>
        <w:pStyle w:val="Heading1"/>
      </w:pPr>
      <w:bookmarkStart w:id="1" w:name="_Toc57053968"/>
      <w:r>
        <w:t xml:space="preserve">Use-case </w:t>
      </w:r>
      <w:r w:rsidR="00016409">
        <w:t>Specifications</w:t>
      </w:r>
      <w:bookmarkEnd w:id="1"/>
    </w:p>
    <w:p w14:paraId="453A7B19" w14:textId="3D93BF80" w:rsidR="00512FAF" w:rsidRDefault="00F25C41" w:rsidP="00F25C41">
      <w:pPr>
        <w:pStyle w:val="Heading2"/>
      </w:pPr>
      <w:bookmarkStart w:id="2" w:name="_Toc57053969"/>
      <w:r>
        <w:t xml:space="preserve">Use-case: </w:t>
      </w:r>
      <w:r w:rsidR="009A5F48">
        <w:t>Sign in</w:t>
      </w:r>
      <w:bookmarkEnd w:id="2"/>
    </w:p>
    <w:p w14:paraId="682659F4" w14:textId="77777777" w:rsidR="009A5F48" w:rsidRPr="009A5F48" w:rsidRDefault="009A5F48" w:rsidP="009A5F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A5F48" w14:paraId="433B57DC" w14:textId="77777777" w:rsidTr="006567A1">
        <w:tc>
          <w:tcPr>
            <w:tcW w:w="2088" w:type="dxa"/>
          </w:tcPr>
          <w:p w14:paraId="09699B14" w14:textId="77777777" w:rsidR="009A5F48" w:rsidRDefault="009A5F48" w:rsidP="006567A1">
            <w:r>
              <w:t>Use case Name</w:t>
            </w:r>
          </w:p>
        </w:tc>
        <w:tc>
          <w:tcPr>
            <w:tcW w:w="7488" w:type="dxa"/>
          </w:tcPr>
          <w:p w14:paraId="336EF860" w14:textId="369762E0" w:rsidR="009A5F48" w:rsidRDefault="009A5F48" w:rsidP="006567A1">
            <w:r>
              <w:t>Sign in</w:t>
            </w:r>
          </w:p>
        </w:tc>
      </w:tr>
      <w:tr w:rsidR="009A5F48" w14:paraId="71DF03B0" w14:textId="77777777" w:rsidTr="006567A1">
        <w:tc>
          <w:tcPr>
            <w:tcW w:w="2088" w:type="dxa"/>
          </w:tcPr>
          <w:p w14:paraId="56A67CB8" w14:textId="77777777" w:rsidR="009A5F48" w:rsidRDefault="009A5F48" w:rsidP="006567A1">
            <w:r>
              <w:lastRenderedPageBreak/>
              <w:t>Brief description</w:t>
            </w:r>
          </w:p>
        </w:tc>
        <w:tc>
          <w:tcPr>
            <w:tcW w:w="7488" w:type="dxa"/>
          </w:tcPr>
          <w:p w14:paraId="4C0B8AF7" w14:textId="27DADEA5" w:rsidR="009A5F48" w:rsidRDefault="009A5F48" w:rsidP="006567A1">
            <w:r w:rsidRPr="00253488">
              <w:t xml:space="preserve">This use case describes how </w:t>
            </w:r>
            <w:r w:rsidR="00C35317">
              <w:t xml:space="preserve">a user </w:t>
            </w:r>
            <w:r>
              <w:t>can sign in</w:t>
            </w:r>
          </w:p>
        </w:tc>
      </w:tr>
      <w:tr w:rsidR="009A5F48" w14:paraId="79F06479" w14:textId="77777777" w:rsidTr="006567A1">
        <w:tc>
          <w:tcPr>
            <w:tcW w:w="2088" w:type="dxa"/>
          </w:tcPr>
          <w:p w14:paraId="139D6E9A" w14:textId="77777777" w:rsidR="009A5F48" w:rsidRDefault="009A5F48" w:rsidP="006567A1">
            <w:r>
              <w:t>Actors</w:t>
            </w:r>
          </w:p>
        </w:tc>
        <w:tc>
          <w:tcPr>
            <w:tcW w:w="7488" w:type="dxa"/>
          </w:tcPr>
          <w:p w14:paraId="19A8C092" w14:textId="74938F88" w:rsidR="009A5F48" w:rsidRDefault="009A5F48" w:rsidP="006567A1">
            <w:r>
              <w:t>Guest, Administrator</w:t>
            </w:r>
          </w:p>
        </w:tc>
      </w:tr>
      <w:tr w:rsidR="009A5F48" w14:paraId="03C61E68" w14:textId="77777777" w:rsidTr="006567A1">
        <w:tc>
          <w:tcPr>
            <w:tcW w:w="2088" w:type="dxa"/>
          </w:tcPr>
          <w:p w14:paraId="164B6215" w14:textId="77777777" w:rsidR="009A5F48" w:rsidRDefault="009A5F48" w:rsidP="006567A1">
            <w:r>
              <w:t>Basic Flow</w:t>
            </w:r>
          </w:p>
        </w:tc>
        <w:tc>
          <w:tcPr>
            <w:tcW w:w="7488" w:type="dxa"/>
          </w:tcPr>
          <w:p w14:paraId="3FCF3C46" w14:textId="73624366" w:rsidR="00C35317" w:rsidRPr="00C35317" w:rsidRDefault="00C35317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>User</w:t>
            </w:r>
            <w:r w:rsidR="009A5F48">
              <w:t xml:space="preserve"> enters username and password</w:t>
            </w:r>
          </w:p>
          <w:p w14:paraId="272CFBD7" w14:textId="4A2B6783" w:rsidR="009A5F48" w:rsidRPr="009A5F48" w:rsidRDefault="009A5F48" w:rsidP="00202F23">
            <w:pPr>
              <w:pStyle w:val="ListParagraph"/>
              <w:numPr>
                <w:ilvl w:val="0"/>
                <w:numId w:val="7"/>
              </w:numPr>
              <w:spacing w:line="240" w:lineRule="auto"/>
            </w:pPr>
            <w:r>
              <w:t xml:space="preserve">Return to homepage if </w:t>
            </w:r>
            <w:r w:rsidR="00C35317">
              <w:t xml:space="preserve">user </w:t>
            </w:r>
            <w:r>
              <w:t>signed in successfully</w:t>
            </w:r>
          </w:p>
        </w:tc>
      </w:tr>
      <w:tr w:rsidR="009A5F48" w14:paraId="372A5D11" w14:textId="77777777" w:rsidTr="006567A1">
        <w:tc>
          <w:tcPr>
            <w:tcW w:w="2088" w:type="dxa"/>
          </w:tcPr>
          <w:p w14:paraId="62893134" w14:textId="77777777" w:rsidR="009A5F48" w:rsidRDefault="009A5F48" w:rsidP="006567A1">
            <w:r>
              <w:t>Alternative Flows</w:t>
            </w:r>
          </w:p>
        </w:tc>
        <w:tc>
          <w:tcPr>
            <w:tcW w:w="7488" w:type="dxa"/>
          </w:tcPr>
          <w:p w14:paraId="44318549" w14:textId="7A487470" w:rsidR="009A5F48" w:rsidRPr="00613915" w:rsidRDefault="009A5F48" w:rsidP="006567A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C35317">
              <w:rPr>
                <w:b/>
              </w:rPr>
              <w:t>User</w:t>
            </w:r>
            <w:r>
              <w:rPr>
                <w:b/>
              </w:rPr>
              <w:t xml:space="preserve"> enters wrong pass</w:t>
            </w:r>
            <w:r w:rsidR="00C35317">
              <w:rPr>
                <w:b/>
              </w:rPr>
              <w:t>word</w:t>
            </w:r>
          </w:p>
          <w:p w14:paraId="50ECDD29" w14:textId="65CE8D13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 xml:space="preserve">System displays an error message </w:t>
            </w:r>
          </w:p>
          <w:p w14:paraId="3816E147" w14:textId="77777777" w:rsidR="009A5F48" w:rsidRDefault="00C35317" w:rsidP="00202F23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Continue step #1 of basic flow</w:t>
            </w:r>
          </w:p>
          <w:p w14:paraId="60CD3E3A" w14:textId="7A9A88DD" w:rsidR="00331F2D" w:rsidRPr="00613915" w:rsidRDefault="00331F2D" w:rsidP="00331F2D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enters non-existent username</w:t>
            </w:r>
          </w:p>
          <w:p w14:paraId="3CD92451" w14:textId="77777777" w:rsidR="00331F2D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 xml:space="preserve">System displays an error message </w:t>
            </w:r>
          </w:p>
          <w:p w14:paraId="0ED25C44" w14:textId="71530AD1" w:rsidR="00331F2D" w:rsidRPr="00C35317" w:rsidRDefault="00331F2D" w:rsidP="00331F2D">
            <w:pPr>
              <w:pStyle w:val="ListParagraph"/>
              <w:numPr>
                <w:ilvl w:val="0"/>
                <w:numId w:val="31"/>
              </w:numPr>
              <w:spacing w:line="240" w:lineRule="auto"/>
            </w:pPr>
            <w:r>
              <w:t>Continue step #1 of basic flow</w:t>
            </w:r>
          </w:p>
        </w:tc>
      </w:tr>
      <w:tr w:rsidR="009A5F48" w14:paraId="6DD49F72" w14:textId="77777777" w:rsidTr="006567A1">
        <w:tc>
          <w:tcPr>
            <w:tcW w:w="2088" w:type="dxa"/>
          </w:tcPr>
          <w:p w14:paraId="6F413023" w14:textId="77777777" w:rsidR="009A5F48" w:rsidRDefault="009A5F48" w:rsidP="006567A1">
            <w:r>
              <w:t>Pre-conditions</w:t>
            </w:r>
          </w:p>
        </w:tc>
        <w:tc>
          <w:tcPr>
            <w:tcW w:w="7488" w:type="dxa"/>
          </w:tcPr>
          <w:p w14:paraId="019A1939" w14:textId="280CA9A0" w:rsidR="009A5F48" w:rsidRDefault="00C35317" w:rsidP="006567A1">
            <w:r>
              <w:t>User goes to login page through</w:t>
            </w:r>
            <w:r w:rsidR="00A12F12">
              <w:t xml:space="preserve"> 1 of 3 ways</w:t>
            </w:r>
            <w:r>
              <w:t>:</w:t>
            </w:r>
          </w:p>
          <w:p w14:paraId="46ED9E30" w14:textId="2519E477" w:rsidR="00C35317" w:rsidRDefault="00C35317" w:rsidP="006567A1">
            <w:r>
              <w:t>- Click on sign in button at the top right of the home page</w:t>
            </w:r>
          </w:p>
          <w:p w14:paraId="3BB48E70" w14:textId="32BEA11D" w:rsidR="00C35317" w:rsidRDefault="00C35317" w:rsidP="006567A1">
            <w:r>
              <w:t>- User is not signed in and clicks on view cart button at the top right of the home page</w:t>
            </w:r>
          </w:p>
          <w:p w14:paraId="730F1876" w14:textId="5C548D53" w:rsidR="00C35317" w:rsidRDefault="00C35317" w:rsidP="006567A1">
            <w:r>
              <w:t>- User is not signed in and adds a product to cart</w:t>
            </w:r>
          </w:p>
          <w:p w14:paraId="32E09C30" w14:textId="1D0C72BA" w:rsidR="00C35317" w:rsidRDefault="00C35317" w:rsidP="006567A1"/>
        </w:tc>
      </w:tr>
      <w:tr w:rsidR="009A5F48" w14:paraId="753DA781" w14:textId="77777777" w:rsidTr="006567A1">
        <w:tc>
          <w:tcPr>
            <w:tcW w:w="2088" w:type="dxa"/>
          </w:tcPr>
          <w:p w14:paraId="10F5D998" w14:textId="77777777" w:rsidR="009A5F48" w:rsidRDefault="009A5F48" w:rsidP="006567A1">
            <w:r>
              <w:t>Post-conditions</w:t>
            </w:r>
          </w:p>
        </w:tc>
        <w:tc>
          <w:tcPr>
            <w:tcW w:w="7488" w:type="dxa"/>
          </w:tcPr>
          <w:p w14:paraId="42A95564" w14:textId="3CEB6F53" w:rsidR="009A5F48" w:rsidRDefault="00C35317" w:rsidP="006567A1">
            <w:r>
              <w:t xml:space="preserve">Guest successfully signs in </w:t>
            </w:r>
            <w:r w:rsidR="00A12F12">
              <w:t>and return to homepage</w:t>
            </w:r>
          </w:p>
        </w:tc>
      </w:tr>
    </w:tbl>
    <w:p w14:paraId="6F914585" w14:textId="49B1CDBB" w:rsidR="002C788A" w:rsidRDefault="002C788A" w:rsidP="002C788A"/>
    <w:p w14:paraId="1932AD41" w14:textId="2552233C" w:rsidR="00A12F12" w:rsidRDefault="00A12F12" w:rsidP="00A12F12">
      <w:pPr>
        <w:pStyle w:val="Heading2"/>
      </w:pPr>
      <w:bookmarkStart w:id="3" w:name="_Toc57053970"/>
      <w:bookmarkStart w:id="4" w:name="_Hlk56505832"/>
      <w:r>
        <w:t>Use-case: Create an account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A12F12" w14:paraId="747B4A12" w14:textId="77777777" w:rsidTr="006567A1">
        <w:tc>
          <w:tcPr>
            <w:tcW w:w="2088" w:type="dxa"/>
          </w:tcPr>
          <w:p w14:paraId="3AA11F6F" w14:textId="77777777" w:rsidR="00A12F12" w:rsidRDefault="00A12F12" w:rsidP="006567A1">
            <w:r>
              <w:t>Use case Name</w:t>
            </w:r>
          </w:p>
        </w:tc>
        <w:tc>
          <w:tcPr>
            <w:tcW w:w="7488" w:type="dxa"/>
          </w:tcPr>
          <w:p w14:paraId="523FCBD3" w14:textId="0548664E" w:rsidR="00A12F12" w:rsidRDefault="00A12F12" w:rsidP="006567A1">
            <w:r>
              <w:t>Create an account</w:t>
            </w:r>
          </w:p>
        </w:tc>
      </w:tr>
      <w:tr w:rsidR="00A12F12" w14:paraId="36BD3317" w14:textId="77777777" w:rsidTr="006567A1">
        <w:tc>
          <w:tcPr>
            <w:tcW w:w="2088" w:type="dxa"/>
          </w:tcPr>
          <w:p w14:paraId="38D58E60" w14:textId="77777777" w:rsidR="00A12F12" w:rsidRDefault="00A12F12" w:rsidP="006567A1">
            <w:r>
              <w:t>Brief description</w:t>
            </w:r>
          </w:p>
        </w:tc>
        <w:tc>
          <w:tcPr>
            <w:tcW w:w="7488" w:type="dxa"/>
          </w:tcPr>
          <w:p w14:paraId="73C3B9D6" w14:textId="5C619D42" w:rsidR="00A12F12" w:rsidRDefault="00A12F12" w:rsidP="006567A1">
            <w:r w:rsidRPr="00253488">
              <w:t xml:space="preserve">This use case describes how </w:t>
            </w:r>
            <w:r>
              <w:t>a user can create an account</w:t>
            </w:r>
          </w:p>
        </w:tc>
      </w:tr>
      <w:tr w:rsidR="00A12F12" w14:paraId="0B507C61" w14:textId="77777777" w:rsidTr="006567A1">
        <w:tc>
          <w:tcPr>
            <w:tcW w:w="2088" w:type="dxa"/>
          </w:tcPr>
          <w:p w14:paraId="135DC603" w14:textId="77777777" w:rsidR="00A12F12" w:rsidRDefault="00A12F12" w:rsidP="006567A1">
            <w:r>
              <w:t>Actors</w:t>
            </w:r>
          </w:p>
        </w:tc>
        <w:tc>
          <w:tcPr>
            <w:tcW w:w="7488" w:type="dxa"/>
          </w:tcPr>
          <w:p w14:paraId="0F820D9A" w14:textId="6A92DB9F" w:rsidR="00A12F12" w:rsidRDefault="00A12F12" w:rsidP="006567A1">
            <w:r>
              <w:t>Guest, administrator</w:t>
            </w:r>
          </w:p>
        </w:tc>
      </w:tr>
      <w:tr w:rsidR="00A12F12" w:rsidRPr="009A5F48" w14:paraId="3E4B2CF2" w14:textId="77777777" w:rsidTr="006567A1">
        <w:tc>
          <w:tcPr>
            <w:tcW w:w="2088" w:type="dxa"/>
          </w:tcPr>
          <w:p w14:paraId="29C047E4" w14:textId="77777777" w:rsidR="00A12F12" w:rsidRDefault="00A12F12" w:rsidP="006567A1">
            <w:r>
              <w:t>Basic Flow</w:t>
            </w:r>
          </w:p>
        </w:tc>
        <w:tc>
          <w:tcPr>
            <w:tcW w:w="7488" w:type="dxa"/>
          </w:tcPr>
          <w:p w14:paraId="3C6E74DD" w14:textId="75EFC9CA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At </w:t>
            </w:r>
            <w:r w:rsidR="003C1E22">
              <w:t>sign in</w:t>
            </w:r>
            <w:r>
              <w:t xml:space="preserve"> page, user clicks on sign up button.</w:t>
            </w:r>
          </w:p>
          <w:p w14:paraId="420AC781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goes to sign up page.</w:t>
            </w:r>
          </w:p>
          <w:p w14:paraId="1F09FBC6" w14:textId="59767F8C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</w:t>
            </w:r>
            <w:r w:rsidR="00A06E7E">
              <w:t>account’s name</w:t>
            </w:r>
          </w:p>
          <w:p w14:paraId="0A27EE9B" w14:textId="32080C3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enters password</w:t>
            </w:r>
          </w:p>
          <w:p w14:paraId="79C9FC43" w14:textId="4E6D120B" w:rsidR="00A06E7E" w:rsidRDefault="00A06E7E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 xml:space="preserve">User enters password again </w:t>
            </w:r>
          </w:p>
          <w:p w14:paraId="4A144069" w14:textId="77777777" w:rsid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User clicks sign up</w:t>
            </w:r>
          </w:p>
          <w:p w14:paraId="29FF32C3" w14:textId="7F92A93E" w:rsidR="00A12F12" w:rsidRPr="00A12F12" w:rsidRDefault="00A12F12" w:rsidP="00202F23">
            <w:pPr>
              <w:pStyle w:val="ListParagraph"/>
              <w:numPr>
                <w:ilvl w:val="0"/>
                <w:numId w:val="9"/>
              </w:numPr>
              <w:spacing w:line="240" w:lineRule="auto"/>
            </w:pPr>
            <w:r>
              <w:t>Goes back to</w:t>
            </w:r>
            <w:r w:rsidR="003C1E22">
              <w:t xml:space="preserve"> sign in page</w:t>
            </w:r>
          </w:p>
        </w:tc>
      </w:tr>
      <w:tr w:rsidR="00A06E7E" w:rsidRPr="00C35317" w14:paraId="51F41334" w14:textId="77777777" w:rsidTr="006567A1">
        <w:tc>
          <w:tcPr>
            <w:tcW w:w="2088" w:type="dxa"/>
          </w:tcPr>
          <w:p w14:paraId="65080C0A" w14:textId="77777777" w:rsidR="00A06E7E" w:rsidRDefault="00A06E7E" w:rsidP="00A06E7E">
            <w:r>
              <w:t>Alternative Flows</w:t>
            </w:r>
          </w:p>
        </w:tc>
        <w:tc>
          <w:tcPr>
            <w:tcW w:w="7488" w:type="dxa"/>
          </w:tcPr>
          <w:p w14:paraId="2559D692" w14:textId="77777777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User enters username that’s already taken</w:t>
            </w:r>
          </w:p>
          <w:p w14:paraId="0289718A" w14:textId="32AFD12C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From #6 of the basic flow, system displays error message</w:t>
            </w:r>
          </w:p>
          <w:p w14:paraId="6DD56E15" w14:textId="2BE69AD5" w:rsidR="00A06E7E" w:rsidRDefault="00A06E7E" w:rsidP="00A06E7E">
            <w:pPr>
              <w:pStyle w:val="ListParagraph"/>
              <w:numPr>
                <w:ilvl w:val="0"/>
                <w:numId w:val="10"/>
              </w:numPr>
            </w:pPr>
            <w:r>
              <w:t>Continue from step #3.</w:t>
            </w:r>
          </w:p>
          <w:p w14:paraId="3AB9EF26" w14:textId="5A89DD31" w:rsidR="00A06E7E" w:rsidRDefault="00A06E7E" w:rsidP="00A06E7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re-enters wrong password</w:t>
            </w:r>
          </w:p>
          <w:p w14:paraId="0A185F52" w14:textId="5C045A34" w:rsid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From #6 of the basic flow, system displays error message</w:t>
            </w:r>
          </w:p>
          <w:p w14:paraId="0DFA2F45" w14:textId="61C46A67" w:rsidR="00A06E7E" w:rsidRPr="00A06E7E" w:rsidRDefault="00A06E7E" w:rsidP="00A06E7E">
            <w:pPr>
              <w:pStyle w:val="ListParagraph"/>
              <w:numPr>
                <w:ilvl w:val="0"/>
                <w:numId w:val="32"/>
              </w:numPr>
            </w:pPr>
            <w:r>
              <w:t>Continue from step #5.</w:t>
            </w:r>
          </w:p>
        </w:tc>
      </w:tr>
      <w:tr w:rsidR="00A06E7E" w14:paraId="7A21476B" w14:textId="77777777" w:rsidTr="006567A1">
        <w:tc>
          <w:tcPr>
            <w:tcW w:w="2088" w:type="dxa"/>
          </w:tcPr>
          <w:p w14:paraId="1B918104" w14:textId="77777777" w:rsidR="00A06E7E" w:rsidRDefault="00A06E7E" w:rsidP="00A06E7E">
            <w:r>
              <w:t>Pre-conditions</w:t>
            </w:r>
          </w:p>
        </w:tc>
        <w:tc>
          <w:tcPr>
            <w:tcW w:w="7488" w:type="dxa"/>
          </w:tcPr>
          <w:p w14:paraId="5A675199" w14:textId="4FB8CCA3" w:rsidR="00A06E7E" w:rsidRDefault="00A06E7E" w:rsidP="00A06E7E">
            <w:r>
              <w:t>User goes to login page and clicks sign up button</w:t>
            </w:r>
          </w:p>
          <w:p w14:paraId="48B24581" w14:textId="77777777" w:rsidR="00A06E7E" w:rsidRDefault="00A06E7E" w:rsidP="00A06E7E"/>
        </w:tc>
      </w:tr>
      <w:tr w:rsidR="00A06E7E" w14:paraId="77AB3EDE" w14:textId="77777777" w:rsidTr="006567A1">
        <w:tc>
          <w:tcPr>
            <w:tcW w:w="2088" w:type="dxa"/>
          </w:tcPr>
          <w:p w14:paraId="69BDC0BD" w14:textId="77777777" w:rsidR="00A06E7E" w:rsidRDefault="00A06E7E" w:rsidP="00A06E7E">
            <w:r>
              <w:t>Post-conditions</w:t>
            </w:r>
          </w:p>
        </w:tc>
        <w:tc>
          <w:tcPr>
            <w:tcW w:w="7488" w:type="dxa"/>
          </w:tcPr>
          <w:p w14:paraId="2F981004" w14:textId="755D19D5" w:rsidR="00A06E7E" w:rsidRDefault="00A06E7E" w:rsidP="00A06E7E">
            <w:r>
              <w:t>User successfully signs up and returns to sign in page</w:t>
            </w:r>
          </w:p>
        </w:tc>
      </w:tr>
      <w:bookmarkEnd w:id="4"/>
    </w:tbl>
    <w:p w14:paraId="5B1E75FC" w14:textId="77777777" w:rsidR="00A12F12" w:rsidRPr="00A12F12" w:rsidRDefault="00A12F12" w:rsidP="00A12F12"/>
    <w:p w14:paraId="48B4E3D5" w14:textId="77777777" w:rsidR="00916E41" w:rsidRDefault="00916E41" w:rsidP="00916E41">
      <w:pPr>
        <w:pStyle w:val="Heading2"/>
      </w:pPr>
      <w:bookmarkStart w:id="5" w:name="_Toc57053971"/>
      <w:r>
        <w:lastRenderedPageBreak/>
        <w:t>Use-case: Make purchase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916E41" w14:paraId="657F7B5A" w14:textId="77777777" w:rsidTr="00803B3E">
        <w:tc>
          <w:tcPr>
            <w:tcW w:w="2088" w:type="dxa"/>
          </w:tcPr>
          <w:p w14:paraId="064D68C3" w14:textId="77777777" w:rsidR="00916E41" w:rsidRDefault="00916E41" w:rsidP="00803B3E">
            <w:r>
              <w:t>Use case Name</w:t>
            </w:r>
          </w:p>
        </w:tc>
        <w:tc>
          <w:tcPr>
            <w:tcW w:w="7488" w:type="dxa"/>
          </w:tcPr>
          <w:p w14:paraId="62B8C58C" w14:textId="0CAE474D" w:rsidR="00916E41" w:rsidRDefault="00916E41" w:rsidP="00803B3E">
            <w:r>
              <w:t>Make purchase</w:t>
            </w:r>
          </w:p>
        </w:tc>
      </w:tr>
      <w:tr w:rsidR="00916E41" w14:paraId="48CD9AB2" w14:textId="77777777" w:rsidTr="00803B3E">
        <w:tc>
          <w:tcPr>
            <w:tcW w:w="2088" w:type="dxa"/>
          </w:tcPr>
          <w:p w14:paraId="66AC1052" w14:textId="77777777" w:rsidR="00916E41" w:rsidRDefault="00916E41" w:rsidP="00803B3E">
            <w:r>
              <w:t>Brief description</w:t>
            </w:r>
          </w:p>
        </w:tc>
        <w:tc>
          <w:tcPr>
            <w:tcW w:w="7488" w:type="dxa"/>
          </w:tcPr>
          <w:p w14:paraId="71FB17D1" w14:textId="58621D36" w:rsidR="00916E41" w:rsidRDefault="00916E41" w:rsidP="00803B3E">
            <w:r w:rsidRPr="00253488">
              <w:t xml:space="preserve">This use case describes how </w:t>
            </w:r>
            <w:r>
              <w:t>a user can make a purchase</w:t>
            </w:r>
          </w:p>
        </w:tc>
      </w:tr>
      <w:tr w:rsidR="00916E41" w14:paraId="7297BD41" w14:textId="77777777" w:rsidTr="00803B3E">
        <w:tc>
          <w:tcPr>
            <w:tcW w:w="2088" w:type="dxa"/>
          </w:tcPr>
          <w:p w14:paraId="12B47C8D" w14:textId="77777777" w:rsidR="00916E41" w:rsidRDefault="00916E41" w:rsidP="00803B3E">
            <w:r>
              <w:t>Actors</w:t>
            </w:r>
          </w:p>
        </w:tc>
        <w:tc>
          <w:tcPr>
            <w:tcW w:w="7488" w:type="dxa"/>
          </w:tcPr>
          <w:p w14:paraId="311AF78E" w14:textId="4952F6D3" w:rsidR="00916E41" w:rsidRDefault="00002CF1" w:rsidP="00803B3E">
            <w:r>
              <w:t>Signed in customer</w:t>
            </w:r>
          </w:p>
        </w:tc>
      </w:tr>
      <w:tr w:rsidR="00916E41" w:rsidRPr="00A12F12" w14:paraId="603E6B26" w14:textId="77777777" w:rsidTr="00803B3E">
        <w:tc>
          <w:tcPr>
            <w:tcW w:w="2088" w:type="dxa"/>
          </w:tcPr>
          <w:p w14:paraId="42444912" w14:textId="77777777" w:rsidR="00916E41" w:rsidRDefault="00916E41" w:rsidP="00803B3E">
            <w:r>
              <w:t>Basic Flow</w:t>
            </w:r>
          </w:p>
        </w:tc>
        <w:tc>
          <w:tcPr>
            <w:tcW w:w="7488" w:type="dxa"/>
          </w:tcPr>
          <w:p w14:paraId="6DC061E6" w14:textId="3DCF253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At homepage, user goes to their cart</w:t>
            </w:r>
            <w:r w:rsidR="007A696D">
              <w:t xml:space="preserve"> by clicking on cart button</w:t>
            </w:r>
          </w:p>
          <w:p w14:paraId="44ECE8DE" w14:textId="560DC9A8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click on purchase button</w:t>
            </w:r>
          </w:p>
          <w:p w14:paraId="5900CB86" w14:textId="7ADA1F75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</w:t>
            </w:r>
            <w:r w:rsidR="00F95EC2">
              <w:t xml:space="preserve"> click on</w:t>
            </w:r>
            <w:r>
              <w:t xml:space="preserve"> checkout </w:t>
            </w:r>
            <w:r w:rsidR="00F95EC2">
              <w:t>button.</w:t>
            </w:r>
          </w:p>
          <w:p w14:paraId="59C3E220" w14:textId="77777777" w:rsid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>User check their information again</w:t>
            </w:r>
          </w:p>
          <w:p w14:paraId="2BEA8D60" w14:textId="4AC4911F" w:rsidR="00916E41" w:rsidRPr="00916E41" w:rsidRDefault="00916E41" w:rsidP="00202F23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User </w:t>
            </w:r>
            <w:r w:rsidR="00F95EC2">
              <w:t xml:space="preserve">click on confirm button </w:t>
            </w:r>
          </w:p>
        </w:tc>
      </w:tr>
      <w:tr w:rsidR="00916E41" w:rsidRPr="003C1E22" w14:paraId="6EB0799D" w14:textId="77777777" w:rsidTr="00803B3E">
        <w:tc>
          <w:tcPr>
            <w:tcW w:w="2088" w:type="dxa"/>
          </w:tcPr>
          <w:p w14:paraId="55A17163" w14:textId="77777777" w:rsidR="00916E41" w:rsidRDefault="00916E41" w:rsidP="00803B3E">
            <w:r>
              <w:t>Alternative Flows</w:t>
            </w:r>
          </w:p>
        </w:tc>
        <w:tc>
          <w:tcPr>
            <w:tcW w:w="7488" w:type="dxa"/>
          </w:tcPr>
          <w:p w14:paraId="3E112165" w14:textId="38F8B8AF" w:rsidR="006313E4" w:rsidRPr="00613915" w:rsidRDefault="006313E4" w:rsidP="006313E4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323AF243" w14:textId="3B88A633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From #3 of the basic flow, systerm display error message</w:t>
            </w:r>
          </w:p>
          <w:p w14:paraId="1A6CD4A0" w14:textId="725723A5" w:rsidR="006313E4" w:rsidRDefault="006313E4" w:rsidP="00202F23">
            <w:pPr>
              <w:pStyle w:val="ListParagraph"/>
              <w:numPr>
                <w:ilvl w:val="0"/>
                <w:numId w:val="22"/>
              </w:numPr>
              <w:spacing w:after="0" w:line="240" w:lineRule="auto"/>
            </w:pPr>
            <w:r>
              <w:t>Systerm goes to homepage</w:t>
            </w:r>
          </w:p>
          <w:p w14:paraId="5C25C142" w14:textId="77777777" w:rsidR="006313E4" w:rsidRDefault="006313E4" w:rsidP="006313E4"/>
          <w:p w14:paraId="2F73F797" w14:textId="0392840F" w:rsidR="006313E4" w:rsidRPr="00613915" w:rsidRDefault="006313E4" w:rsidP="006313E4">
            <w:pPr>
              <w:rPr>
                <w:b/>
              </w:rPr>
            </w:pPr>
            <w:r>
              <w:rPr>
                <w:b/>
              </w:rPr>
              <w:t>Alternative flow 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User information is wrong</w:t>
            </w:r>
          </w:p>
          <w:p w14:paraId="0EEE23F1" w14:textId="2B7EDC40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From #4 of the basic flow, user re-enter their information</w:t>
            </w:r>
          </w:p>
          <w:p w14:paraId="60E57DFC" w14:textId="646C567E" w:rsidR="006313E4" w:rsidRDefault="006313E4" w:rsidP="00202F23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Continue step #5</w:t>
            </w:r>
          </w:p>
          <w:p w14:paraId="68786B12" w14:textId="3F660174" w:rsidR="00F146E1" w:rsidRPr="006313E4" w:rsidRDefault="00F146E1" w:rsidP="006313E4"/>
        </w:tc>
      </w:tr>
      <w:tr w:rsidR="00916E41" w14:paraId="198FEF01" w14:textId="77777777" w:rsidTr="00803B3E">
        <w:tc>
          <w:tcPr>
            <w:tcW w:w="2088" w:type="dxa"/>
          </w:tcPr>
          <w:p w14:paraId="03366158" w14:textId="77777777" w:rsidR="00916E41" w:rsidRDefault="00916E41" w:rsidP="00803B3E">
            <w:r>
              <w:t>Pre-conditions</w:t>
            </w:r>
          </w:p>
        </w:tc>
        <w:tc>
          <w:tcPr>
            <w:tcW w:w="7488" w:type="dxa"/>
          </w:tcPr>
          <w:p w14:paraId="58411042" w14:textId="665A1E78" w:rsidR="00916E41" w:rsidRDefault="00916E41" w:rsidP="00803B3E">
            <w:r>
              <w:t xml:space="preserve">User goes to </w:t>
            </w:r>
            <w:r w:rsidR="006313E4">
              <w:t>homepage</w:t>
            </w:r>
          </w:p>
          <w:p w14:paraId="2A4FE193" w14:textId="1A7C39FE" w:rsidR="00002CF1" w:rsidRDefault="00002CF1" w:rsidP="00803B3E">
            <w:r>
              <w:t>User has product in shopping-cart</w:t>
            </w:r>
          </w:p>
          <w:p w14:paraId="2AC97FCB" w14:textId="044E393E" w:rsidR="00002CF1" w:rsidRDefault="00002CF1" w:rsidP="00803B3E">
            <w:r>
              <w:t>User has correctly information in profile</w:t>
            </w:r>
          </w:p>
          <w:p w14:paraId="5319A306" w14:textId="77777777" w:rsidR="00916E41" w:rsidRDefault="00916E41" w:rsidP="00803B3E"/>
        </w:tc>
      </w:tr>
      <w:tr w:rsidR="00916E41" w14:paraId="43327100" w14:textId="77777777" w:rsidTr="00803B3E">
        <w:tc>
          <w:tcPr>
            <w:tcW w:w="2088" w:type="dxa"/>
          </w:tcPr>
          <w:p w14:paraId="41D0BA54" w14:textId="77777777" w:rsidR="00916E41" w:rsidRDefault="00916E41" w:rsidP="00803B3E">
            <w:r>
              <w:t>Post-conditions</w:t>
            </w:r>
          </w:p>
        </w:tc>
        <w:tc>
          <w:tcPr>
            <w:tcW w:w="7488" w:type="dxa"/>
          </w:tcPr>
          <w:p w14:paraId="7F88EE7F" w14:textId="146B62FF" w:rsidR="00916E41" w:rsidRDefault="00916E41" w:rsidP="00803B3E">
            <w:r>
              <w:t xml:space="preserve">User successfully </w:t>
            </w:r>
            <w:r w:rsidR="00002CF1">
              <w:t>make a purchase and waiting for an email to confirm</w:t>
            </w:r>
          </w:p>
        </w:tc>
      </w:tr>
    </w:tbl>
    <w:p w14:paraId="039A1218" w14:textId="77777777" w:rsid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0B45DA16" w14:textId="21A2F4E7" w:rsidR="003C1E22" w:rsidRDefault="003C1E22" w:rsidP="003C1E22">
      <w:pPr>
        <w:pStyle w:val="Heading2"/>
      </w:pPr>
      <w:bookmarkStart w:id="6" w:name="_Toc57053972"/>
      <w:r>
        <w:t>Use-case: Search product</w:t>
      </w:r>
      <w:bookmarkEnd w:id="6"/>
    </w:p>
    <w:p w14:paraId="56A76506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C1E22" w14:paraId="7B057E5A" w14:textId="77777777" w:rsidTr="006567A1">
        <w:tc>
          <w:tcPr>
            <w:tcW w:w="2088" w:type="dxa"/>
          </w:tcPr>
          <w:p w14:paraId="11CC45DA" w14:textId="77777777" w:rsidR="003C1E22" w:rsidRDefault="003C1E22" w:rsidP="006567A1">
            <w:r>
              <w:t>Use case Name</w:t>
            </w:r>
          </w:p>
        </w:tc>
        <w:tc>
          <w:tcPr>
            <w:tcW w:w="7488" w:type="dxa"/>
          </w:tcPr>
          <w:p w14:paraId="64A07716" w14:textId="7AE7AAB5" w:rsidR="003C1E22" w:rsidRDefault="003C1E22" w:rsidP="006567A1">
            <w:r>
              <w:t>Search product</w:t>
            </w:r>
          </w:p>
        </w:tc>
      </w:tr>
      <w:tr w:rsidR="003C1E22" w14:paraId="4FF0F7A6" w14:textId="77777777" w:rsidTr="006567A1">
        <w:tc>
          <w:tcPr>
            <w:tcW w:w="2088" w:type="dxa"/>
          </w:tcPr>
          <w:p w14:paraId="1CCD2A19" w14:textId="77777777" w:rsidR="003C1E22" w:rsidRDefault="003C1E22" w:rsidP="006567A1">
            <w:r>
              <w:t>Brief description</w:t>
            </w:r>
          </w:p>
        </w:tc>
        <w:tc>
          <w:tcPr>
            <w:tcW w:w="7488" w:type="dxa"/>
          </w:tcPr>
          <w:p w14:paraId="05D4CE0A" w14:textId="7581F23D" w:rsidR="003C1E22" w:rsidRDefault="003C1E22" w:rsidP="006567A1">
            <w:r w:rsidRPr="00253488">
              <w:t xml:space="preserve">This use case describes how </w:t>
            </w:r>
            <w:r>
              <w:t>a user can search a product by search bar</w:t>
            </w:r>
          </w:p>
        </w:tc>
      </w:tr>
      <w:tr w:rsidR="003C1E22" w14:paraId="069F49E8" w14:textId="77777777" w:rsidTr="006567A1">
        <w:tc>
          <w:tcPr>
            <w:tcW w:w="2088" w:type="dxa"/>
          </w:tcPr>
          <w:p w14:paraId="6A5986F9" w14:textId="77777777" w:rsidR="003C1E22" w:rsidRDefault="003C1E22" w:rsidP="006567A1">
            <w:r>
              <w:t>Actors</w:t>
            </w:r>
          </w:p>
        </w:tc>
        <w:tc>
          <w:tcPr>
            <w:tcW w:w="7488" w:type="dxa"/>
          </w:tcPr>
          <w:p w14:paraId="079BFF56" w14:textId="1CECB9B9" w:rsidR="003C1E22" w:rsidRDefault="003C1E22" w:rsidP="006567A1">
            <w:r>
              <w:t>Guest, administrator, signed in user</w:t>
            </w:r>
          </w:p>
        </w:tc>
      </w:tr>
      <w:tr w:rsidR="003C1E22" w:rsidRPr="009A5F48" w14:paraId="3109AFE5" w14:textId="77777777" w:rsidTr="006567A1">
        <w:tc>
          <w:tcPr>
            <w:tcW w:w="2088" w:type="dxa"/>
          </w:tcPr>
          <w:p w14:paraId="27E2FD95" w14:textId="77777777" w:rsidR="003C1E22" w:rsidRDefault="003C1E22" w:rsidP="006567A1">
            <w:r>
              <w:t>Basic Flow</w:t>
            </w:r>
          </w:p>
        </w:tc>
        <w:tc>
          <w:tcPr>
            <w:tcW w:w="7488" w:type="dxa"/>
          </w:tcPr>
          <w:p w14:paraId="4AC9BB1B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homepage</w:t>
            </w:r>
          </w:p>
          <w:p w14:paraId="19DD65D4" w14:textId="77777777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search bar</w:t>
            </w:r>
          </w:p>
          <w:p w14:paraId="1D15E82E" w14:textId="4881241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 xml:space="preserve">User enter </w:t>
            </w:r>
            <w:r w:rsidR="006567A1">
              <w:t>a text</w:t>
            </w:r>
          </w:p>
          <w:p w14:paraId="267C405B" w14:textId="33A0F7C2" w:rsidR="003C1E22" w:rsidRDefault="003C1E22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System display</w:t>
            </w:r>
            <w:r w:rsidR="00BF32D4">
              <w:t>s</w:t>
            </w:r>
            <w:r>
              <w:t xml:space="preserve"> </w:t>
            </w:r>
            <w:r w:rsidR="006567A1">
              <w:t xml:space="preserve">list of </w:t>
            </w:r>
            <w:r>
              <w:t xml:space="preserve">products according to </w:t>
            </w:r>
            <w:r w:rsidR="006567A1">
              <w:t xml:space="preserve">the </w:t>
            </w:r>
            <w:r w:rsidR="00BF32D4">
              <w:t>searching result</w:t>
            </w:r>
          </w:p>
          <w:p w14:paraId="46F50A97" w14:textId="77777777" w:rsidR="00BF32D4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clicks on a product</w:t>
            </w:r>
          </w:p>
          <w:p w14:paraId="265F4C95" w14:textId="62776A65" w:rsidR="00BF32D4" w:rsidRPr="003C1E22" w:rsidRDefault="00BF32D4" w:rsidP="00202F23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>
              <w:t>User goes to a page which displays that product’s information</w:t>
            </w:r>
          </w:p>
        </w:tc>
      </w:tr>
      <w:tr w:rsidR="003C1E22" w:rsidRPr="00C35317" w14:paraId="474B1C28" w14:textId="77777777" w:rsidTr="006567A1">
        <w:tc>
          <w:tcPr>
            <w:tcW w:w="2088" w:type="dxa"/>
          </w:tcPr>
          <w:p w14:paraId="5BADADC5" w14:textId="77777777" w:rsidR="003C1E22" w:rsidRDefault="003C1E22" w:rsidP="006567A1">
            <w:r>
              <w:t>Alternative Flows</w:t>
            </w:r>
          </w:p>
        </w:tc>
        <w:tc>
          <w:tcPr>
            <w:tcW w:w="7488" w:type="dxa"/>
          </w:tcPr>
          <w:p w14:paraId="273CF9D3" w14:textId="4F4A7B1C" w:rsidR="003C1E22" w:rsidRDefault="003C1E22" w:rsidP="00952801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 w:rsidR="00952801">
              <w:rPr>
                <w:b/>
              </w:rPr>
              <w:t xml:space="preserve">User </w:t>
            </w:r>
            <w:r w:rsidR="006567A1">
              <w:rPr>
                <w:b/>
              </w:rPr>
              <w:t>can’t not find the product</w:t>
            </w:r>
            <w:r w:rsidR="00922A04">
              <w:rPr>
                <w:b/>
              </w:rPr>
              <w:t xml:space="preserve"> </w:t>
            </w:r>
          </w:p>
          <w:p w14:paraId="60AA1345" w14:textId="67500BAE" w:rsidR="00952801" w:rsidRDefault="00952801" w:rsidP="00202F23">
            <w:pPr>
              <w:pStyle w:val="ListParagraph"/>
              <w:numPr>
                <w:ilvl w:val="0"/>
                <w:numId w:val="12"/>
              </w:numPr>
            </w:pPr>
            <w:r>
              <w:t>From</w:t>
            </w:r>
            <w:r w:rsidR="006567A1">
              <w:t xml:space="preserve"> #4 of the basic flow, system displays </w:t>
            </w:r>
            <w:r w:rsidR="00BF32D4">
              <w:t>no product is found</w:t>
            </w:r>
          </w:p>
          <w:p w14:paraId="11F035C2" w14:textId="541994DB" w:rsidR="006567A1" w:rsidRPr="00952801" w:rsidRDefault="006567A1" w:rsidP="00202F23">
            <w:pPr>
              <w:pStyle w:val="ListParagraph"/>
              <w:numPr>
                <w:ilvl w:val="0"/>
                <w:numId w:val="12"/>
              </w:numPr>
            </w:pPr>
            <w:r>
              <w:t>Continue step #2</w:t>
            </w:r>
          </w:p>
        </w:tc>
      </w:tr>
      <w:tr w:rsidR="003C1E22" w14:paraId="10AF3D54" w14:textId="77777777" w:rsidTr="006567A1">
        <w:tc>
          <w:tcPr>
            <w:tcW w:w="2088" w:type="dxa"/>
          </w:tcPr>
          <w:p w14:paraId="27840BB7" w14:textId="77777777" w:rsidR="003C1E22" w:rsidRDefault="003C1E22" w:rsidP="006567A1">
            <w:r>
              <w:t>Pre-conditions</w:t>
            </w:r>
          </w:p>
        </w:tc>
        <w:tc>
          <w:tcPr>
            <w:tcW w:w="7488" w:type="dxa"/>
          </w:tcPr>
          <w:p w14:paraId="0FC23583" w14:textId="2C4304CD" w:rsidR="003C1E22" w:rsidRDefault="006567A1" w:rsidP="006567A1">
            <w:r>
              <w:t>User goes to homepage</w:t>
            </w:r>
          </w:p>
          <w:p w14:paraId="288BA7C0" w14:textId="77777777" w:rsidR="003C1E22" w:rsidRDefault="003C1E22" w:rsidP="006567A1"/>
        </w:tc>
      </w:tr>
      <w:tr w:rsidR="003C1E22" w14:paraId="629134A8" w14:textId="77777777" w:rsidTr="006567A1">
        <w:tc>
          <w:tcPr>
            <w:tcW w:w="2088" w:type="dxa"/>
          </w:tcPr>
          <w:p w14:paraId="2DD08B6B" w14:textId="77777777" w:rsidR="003C1E22" w:rsidRDefault="003C1E22" w:rsidP="006567A1">
            <w:r>
              <w:t>Post-conditions</w:t>
            </w:r>
          </w:p>
        </w:tc>
        <w:tc>
          <w:tcPr>
            <w:tcW w:w="7488" w:type="dxa"/>
          </w:tcPr>
          <w:p w14:paraId="348161C9" w14:textId="414DA00C" w:rsidR="003C1E22" w:rsidRDefault="006567A1" w:rsidP="006567A1">
            <w:r>
              <w:t xml:space="preserve">User view </w:t>
            </w:r>
            <w:r w:rsidR="00BF32D4">
              <w:t>a product’s information</w:t>
            </w:r>
            <w:r>
              <w:t xml:space="preserve"> </w:t>
            </w:r>
          </w:p>
        </w:tc>
      </w:tr>
    </w:tbl>
    <w:p w14:paraId="3ABF5215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37D36F55" w14:textId="4DBF30C8" w:rsidR="0009375B" w:rsidRDefault="0009375B" w:rsidP="0009375B">
      <w:pPr>
        <w:pStyle w:val="Heading2"/>
      </w:pPr>
      <w:bookmarkStart w:id="7" w:name="_Toc57053973"/>
      <w:r>
        <w:t>Use-case: Browse product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295"/>
      </w:tblGrid>
      <w:tr w:rsidR="0009375B" w14:paraId="10465861" w14:textId="77777777" w:rsidTr="00803B3E">
        <w:tc>
          <w:tcPr>
            <w:tcW w:w="2055" w:type="dxa"/>
          </w:tcPr>
          <w:p w14:paraId="4562EB11" w14:textId="77777777" w:rsidR="0009375B" w:rsidRDefault="0009375B" w:rsidP="00803B3E">
            <w:r>
              <w:t>Use case Name</w:t>
            </w:r>
          </w:p>
        </w:tc>
        <w:tc>
          <w:tcPr>
            <w:tcW w:w="7295" w:type="dxa"/>
          </w:tcPr>
          <w:p w14:paraId="7EE0C72F" w14:textId="77777777" w:rsidR="0009375B" w:rsidRDefault="0009375B" w:rsidP="00803B3E">
            <w:r>
              <w:t>Browse product</w:t>
            </w:r>
          </w:p>
        </w:tc>
      </w:tr>
      <w:tr w:rsidR="0009375B" w14:paraId="561892B4" w14:textId="77777777" w:rsidTr="00803B3E">
        <w:tc>
          <w:tcPr>
            <w:tcW w:w="2055" w:type="dxa"/>
          </w:tcPr>
          <w:p w14:paraId="75B92FEA" w14:textId="77777777" w:rsidR="0009375B" w:rsidRDefault="0009375B" w:rsidP="00803B3E">
            <w:r>
              <w:t>Brief description</w:t>
            </w:r>
          </w:p>
        </w:tc>
        <w:tc>
          <w:tcPr>
            <w:tcW w:w="7295" w:type="dxa"/>
          </w:tcPr>
          <w:p w14:paraId="5C702A6E" w14:textId="77777777" w:rsidR="0009375B" w:rsidRDefault="0009375B" w:rsidP="00803B3E">
            <w:r w:rsidRPr="00253488">
              <w:t xml:space="preserve">This use case describes how </w:t>
            </w:r>
            <w:r>
              <w:t>a user can browse product</w:t>
            </w:r>
          </w:p>
        </w:tc>
      </w:tr>
      <w:tr w:rsidR="0009375B" w14:paraId="14F20CD2" w14:textId="77777777" w:rsidTr="00803B3E">
        <w:tc>
          <w:tcPr>
            <w:tcW w:w="2055" w:type="dxa"/>
          </w:tcPr>
          <w:p w14:paraId="07C0EDF1" w14:textId="77777777" w:rsidR="0009375B" w:rsidRDefault="0009375B" w:rsidP="00803B3E">
            <w:r>
              <w:t>Actors</w:t>
            </w:r>
          </w:p>
        </w:tc>
        <w:tc>
          <w:tcPr>
            <w:tcW w:w="7295" w:type="dxa"/>
          </w:tcPr>
          <w:p w14:paraId="0F74F545" w14:textId="77777777" w:rsidR="0009375B" w:rsidRDefault="0009375B" w:rsidP="00803B3E">
            <w:r>
              <w:t>Guest, administrator, signed in user</w:t>
            </w:r>
          </w:p>
        </w:tc>
      </w:tr>
      <w:tr w:rsidR="0009375B" w:rsidRPr="009A5F48" w14:paraId="4A855125" w14:textId="77777777" w:rsidTr="00803B3E">
        <w:tc>
          <w:tcPr>
            <w:tcW w:w="2055" w:type="dxa"/>
          </w:tcPr>
          <w:p w14:paraId="24E282F9" w14:textId="77777777" w:rsidR="0009375B" w:rsidRDefault="0009375B" w:rsidP="00803B3E">
            <w:r>
              <w:t>Basic Flow</w:t>
            </w:r>
          </w:p>
        </w:tc>
        <w:tc>
          <w:tcPr>
            <w:tcW w:w="7295" w:type="dxa"/>
          </w:tcPr>
          <w:p w14:paraId="20C7442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goes to homepage</w:t>
            </w:r>
          </w:p>
          <w:p w14:paraId="178E60C4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Using navigation bar, user can see types of product</w:t>
            </w:r>
          </w:p>
          <w:p w14:paraId="4C22F573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type on navigation bar</w:t>
            </w:r>
          </w:p>
          <w:p w14:paraId="742F2A18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list of products belongs to that specific type</w:t>
            </w:r>
          </w:p>
          <w:p w14:paraId="506EDB72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User clicks on a product</w:t>
            </w:r>
          </w:p>
          <w:p w14:paraId="47E580A7" w14:textId="77777777" w:rsidR="0009375B" w:rsidRPr="00922A04" w:rsidRDefault="0009375B" w:rsidP="00922A04">
            <w:pPr>
              <w:pStyle w:val="ListParagraph"/>
              <w:numPr>
                <w:ilvl w:val="0"/>
                <w:numId w:val="33"/>
              </w:numPr>
              <w:spacing w:line="240" w:lineRule="auto"/>
            </w:pPr>
            <w:r w:rsidRPr="00922A04">
              <w:t>System displays a page of that product’s information</w:t>
            </w:r>
          </w:p>
        </w:tc>
      </w:tr>
      <w:tr w:rsidR="0009375B" w14:paraId="537FF030" w14:textId="77777777" w:rsidTr="00803B3E">
        <w:tc>
          <w:tcPr>
            <w:tcW w:w="2055" w:type="dxa"/>
          </w:tcPr>
          <w:p w14:paraId="7786E768" w14:textId="77777777" w:rsidR="0009375B" w:rsidRDefault="0009375B" w:rsidP="00803B3E">
            <w:r>
              <w:t>Pre-conditions</w:t>
            </w:r>
          </w:p>
        </w:tc>
        <w:tc>
          <w:tcPr>
            <w:tcW w:w="7295" w:type="dxa"/>
          </w:tcPr>
          <w:p w14:paraId="0D68815D" w14:textId="77777777" w:rsidR="0009375B" w:rsidRDefault="0009375B" w:rsidP="00803B3E">
            <w:r>
              <w:t>User goes to homepage</w:t>
            </w:r>
          </w:p>
          <w:p w14:paraId="7D377492" w14:textId="77777777" w:rsidR="0009375B" w:rsidRDefault="0009375B" w:rsidP="00803B3E"/>
        </w:tc>
      </w:tr>
      <w:tr w:rsidR="0009375B" w14:paraId="73A890C3" w14:textId="77777777" w:rsidTr="00803B3E">
        <w:tc>
          <w:tcPr>
            <w:tcW w:w="2055" w:type="dxa"/>
          </w:tcPr>
          <w:p w14:paraId="6E2E31AF" w14:textId="77777777" w:rsidR="0009375B" w:rsidRDefault="0009375B" w:rsidP="00803B3E">
            <w:r>
              <w:t>Post-conditions</w:t>
            </w:r>
          </w:p>
        </w:tc>
        <w:tc>
          <w:tcPr>
            <w:tcW w:w="7295" w:type="dxa"/>
          </w:tcPr>
          <w:p w14:paraId="7D34F504" w14:textId="77777777" w:rsidR="0009375B" w:rsidRDefault="0009375B" w:rsidP="00803B3E">
            <w:r>
              <w:t>User views a product’s information</w:t>
            </w:r>
          </w:p>
        </w:tc>
      </w:tr>
    </w:tbl>
    <w:p w14:paraId="5B0E8ED8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24C681DA" w14:textId="58BCB8E8" w:rsidR="0009375B" w:rsidRDefault="0009375B" w:rsidP="0009375B">
      <w:pPr>
        <w:pStyle w:val="Heading2"/>
      </w:pPr>
      <w:bookmarkStart w:id="8" w:name="_Toc57053974"/>
      <w:r>
        <w:t>Use-case: View cart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52D7D764" w14:textId="77777777" w:rsidTr="00803B3E">
        <w:tc>
          <w:tcPr>
            <w:tcW w:w="2056" w:type="dxa"/>
          </w:tcPr>
          <w:p w14:paraId="6E704928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64B36FE0" w14:textId="77777777" w:rsidR="0009375B" w:rsidRDefault="0009375B" w:rsidP="00803B3E">
            <w:r>
              <w:t>View cart</w:t>
            </w:r>
          </w:p>
        </w:tc>
      </w:tr>
      <w:tr w:rsidR="0009375B" w14:paraId="307D2ECE" w14:textId="77777777" w:rsidTr="00803B3E">
        <w:tc>
          <w:tcPr>
            <w:tcW w:w="2056" w:type="dxa"/>
          </w:tcPr>
          <w:p w14:paraId="3D6EEA33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631B7C52" w14:textId="14100421" w:rsidR="0009375B" w:rsidRDefault="0009375B" w:rsidP="00803B3E">
            <w:r w:rsidRPr="00253488">
              <w:t xml:space="preserve">This use case describes how </w:t>
            </w:r>
            <w:r>
              <w:t>a user can view his/her cart</w:t>
            </w:r>
          </w:p>
        </w:tc>
      </w:tr>
      <w:tr w:rsidR="0009375B" w14:paraId="3F407F84" w14:textId="77777777" w:rsidTr="00803B3E">
        <w:tc>
          <w:tcPr>
            <w:tcW w:w="2056" w:type="dxa"/>
          </w:tcPr>
          <w:p w14:paraId="4D796695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4561427D" w14:textId="77777777" w:rsidR="0009375B" w:rsidRDefault="0009375B" w:rsidP="00803B3E">
            <w:r>
              <w:t>Signed in user</w:t>
            </w:r>
          </w:p>
        </w:tc>
      </w:tr>
      <w:tr w:rsidR="0009375B" w:rsidRPr="009A5F48" w14:paraId="55BB5675" w14:textId="77777777" w:rsidTr="00803B3E">
        <w:tc>
          <w:tcPr>
            <w:tcW w:w="2056" w:type="dxa"/>
          </w:tcPr>
          <w:p w14:paraId="2868B715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54446915" w14:textId="77777777" w:rsidR="0009375B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User clicks on icon of the cart</w:t>
            </w:r>
          </w:p>
          <w:p w14:paraId="5F803D45" w14:textId="77777777" w:rsidR="0009375B" w:rsidRPr="00A12F12" w:rsidRDefault="0009375B" w:rsidP="00202F23">
            <w:pPr>
              <w:pStyle w:val="ListParagraph"/>
              <w:numPr>
                <w:ilvl w:val="0"/>
                <w:numId w:val="13"/>
              </w:numPr>
              <w:spacing w:line="240" w:lineRule="auto"/>
            </w:pPr>
            <w:r>
              <w:t>System displays user’s cart (a page)</w:t>
            </w:r>
          </w:p>
        </w:tc>
      </w:tr>
      <w:tr w:rsidR="0009375B" w14:paraId="53248B17" w14:textId="77777777" w:rsidTr="00803B3E">
        <w:tc>
          <w:tcPr>
            <w:tcW w:w="2056" w:type="dxa"/>
          </w:tcPr>
          <w:p w14:paraId="0EF0B0E8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42BF650F" w14:textId="77777777" w:rsidR="0009375B" w:rsidRDefault="0009375B" w:rsidP="00803B3E">
            <w:r>
              <w:t>- User goes to homepage</w:t>
            </w:r>
          </w:p>
          <w:p w14:paraId="4394D3CE" w14:textId="7D14BB23" w:rsidR="0009375B" w:rsidRDefault="0009375B" w:rsidP="00803B3E">
            <w:r>
              <w:t>- User has already signed in</w:t>
            </w:r>
          </w:p>
          <w:p w14:paraId="3F8E5A21" w14:textId="77777777" w:rsidR="0009375B" w:rsidRDefault="0009375B" w:rsidP="00803B3E"/>
        </w:tc>
      </w:tr>
      <w:tr w:rsidR="0009375B" w14:paraId="65B0C4A1" w14:textId="77777777" w:rsidTr="00803B3E">
        <w:tc>
          <w:tcPr>
            <w:tcW w:w="2056" w:type="dxa"/>
          </w:tcPr>
          <w:p w14:paraId="3BF8C8CC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23C12F9" w14:textId="77777777" w:rsidR="0009375B" w:rsidRDefault="0009375B" w:rsidP="00803B3E">
            <w:r>
              <w:t xml:space="preserve">User views cart </w:t>
            </w:r>
          </w:p>
        </w:tc>
      </w:tr>
    </w:tbl>
    <w:p w14:paraId="6449AE21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49743D17" w14:textId="588AEA41" w:rsidR="0009375B" w:rsidRDefault="0009375B" w:rsidP="0009375B">
      <w:pPr>
        <w:pStyle w:val="Heading2"/>
      </w:pPr>
      <w:bookmarkStart w:id="9" w:name="_Toc57053975"/>
      <w:r>
        <w:t>Use-case: Edit product in cart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32997B30" w14:textId="77777777" w:rsidTr="00803B3E">
        <w:tc>
          <w:tcPr>
            <w:tcW w:w="2056" w:type="dxa"/>
          </w:tcPr>
          <w:p w14:paraId="0B5864B7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591C6D49" w14:textId="77777777" w:rsidR="0009375B" w:rsidRDefault="0009375B" w:rsidP="00803B3E">
            <w:r>
              <w:t>Edit product in cart</w:t>
            </w:r>
          </w:p>
        </w:tc>
      </w:tr>
      <w:tr w:rsidR="0009375B" w14:paraId="766BACE0" w14:textId="77777777" w:rsidTr="00803B3E">
        <w:tc>
          <w:tcPr>
            <w:tcW w:w="2056" w:type="dxa"/>
          </w:tcPr>
          <w:p w14:paraId="4517A8F8" w14:textId="77777777" w:rsidR="0009375B" w:rsidRDefault="0009375B" w:rsidP="00803B3E">
            <w:r>
              <w:t>Brief description</w:t>
            </w:r>
          </w:p>
        </w:tc>
        <w:tc>
          <w:tcPr>
            <w:tcW w:w="7294" w:type="dxa"/>
          </w:tcPr>
          <w:p w14:paraId="37BA0557" w14:textId="77777777" w:rsidR="0009375B" w:rsidRDefault="0009375B" w:rsidP="00803B3E">
            <w:r w:rsidRPr="00253488">
              <w:t xml:space="preserve">This use case describes how </w:t>
            </w:r>
            <w:r>
              <w:t>a user can edit product in cart</w:t>
            </w:r>
          </w:p>
        </w:tc>
      </w:tr>
      <w:tr w:rsidR="0009375B" w14:paraId="101E0D39" w14:textId="77777777" w:rsidTr="00803B3E">
        <w:tc>
          <w:tcPr>
            <w:tcW w:w="2056" w:type="dxa"/>
          </w:tcPr>
          <w:p w14:paraId="1BD3F826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2DE39D80" w14:textId="77777777" w:rsidR="0009375B" w:rsidRDefault="0009375B" w:rsidP="00803B3E">
            <w:r>
              <w:t>Signed in user</w:t>
            </w:r>
          </w:p>
        </w:tc>
      </w:tr>
      <w:tr w:rsidR="0009375B" w:rsidRPr="009A5F48" w14:paraId="0CA45A7A" w14:textId="77777777" w:rsidTr="00803B3E">
        <w:tc>
          <w:tcPr>
            <w:tcW w:w="2056" w:type="dxa"/>
          </w:tcPr>
          <w:p w14:paraId="6BEDEF63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2205A533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views cart</w:t>
            </w:r>
          </w:p>
          <w:p w14:paraId="4D9F4F4C" w14:textId="77777777" w:rsidR="0009375B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changes quantity of products</w:t>
            </w:r>
          </w:p>
          <w:p w14:paraId="73B1F22B" w14:textId="77777777" w:rsidR="0009375B" w:rsidRPr="00A12F12" w:rsidRDefault="0009375B" w:rsidP="00202F23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adds requirements to products</w:t>
            </w:r>
          </w:p>
        </w:tc>
      </w:tr>
      <w:tr w:rsidR="0009375B" w14:paraId="30D0EE45" w14:textId="77777777" w:rsidTr="00803B3E">
        <w:tc>
          <w:tcPr>
            <w:tcW w:w="2056" w:type="dxa"/>
          </w:tcPr>
          <w:p w14:paraId="182FC1BB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7B27DA61" w14:textId="77777777" w:rsidR="0009375B" w:rsidRDefault="0009375B" w:rsidP="00803B3E">
            <w:r>
              <w:t>- User goes to homepage</w:t>
            </w:r>
          </w:p>
          <w:p w14:paraId="42F1A4F6" w14:textId="77777777" w:rsidR="0009375B" w:rsidRDefault="0009375B" w:rsidP="00803B3E">
            <w:r>
              <w:t>- User has already signed in.</w:t>
            </w:r>
          </w:p>
          <w:p w14:paraId="4B525698" w14:textId="77777777" w:rsidR="0009375B" w:rsidRDefault="0009375B" w:rsidP="00803B3E"/>
        </w:tc>
      </w:tr>
      <w:tr w:rsidR="0009375B" w14:paraId="2365E80F" w14:textId="77777777" w:rsidTr="00803B3E">
        <w:tc>
          <w:tcPr>
            <w:tcW w:w="2056" w:type="dxa"/>
          </w:tcPr>
          <w:p w14:paraId="5A5199DE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0788BA76" w14:textId="77777777" w:rsidR="0009375B" w:rsidRDefault="0009375B" w:rsidP="00803B3E">
            <w:r>
              <w:t xml:space="preserve">User changes product’s quantity in cart or add requirements </w:t>
            </w:r>
          </w:p>
        </w:tc>
      </w:tr>
    </w:tbl>
    <w:p w14:paraId="0F5ED6C7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17843ADA" w14:textId="79AA251E" w:rsidR="0009375B" w:rsidRDefault="0009375B" w:rsidP="0009375B">
      <w:pPr>
        <w:pStyle w:val="Heading2"/>
      </w:pPr>
      <w:bookmarkStart w:id="10" w:name="_Toc57053976"/>
      <w:r>
        <w:t>Use-case: Remove product from cart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6"/>
        <w:gridCol w:w="7294"/>
      </w:tblGrid>
      <w:tr w:rsidR="0009375B" w14:paraId="43D63A07" w14:textId="77777777" w:rsidTr="00803B3E">
        <w:tc>
          <w:tcPr>
            <w:tcW w:w="2056" w:type="dxa"/>
          </w:tcPr>
          <w:p w14:paraId="46D287E6" w14:textId="77777777" w:rsidR="0009375B" w:rsidRDefault="0009375B" w:rsidP="00803B3E">
            <w:r>
              <w:t>Use case Name</w:t>
            </w:r>
          </w:p>
        </w:tc>
        <w:tc>
          <w:tcPr>
            <w:tcW w:w="7294" w:type="dxa"/>
          </w:tcPr>
          <w:p w14:paraId="15B46011" w14:textId="77777777" w:rsidR="0009375B" w:rsidRDefault="0009375B" w:rsidP="00803B3E">
            <w:r>
              <w:t>Remove product from cart</w:t>
            </w:r>
          </w:p>
        </w:tc>
      </w:tr>
      <w:tr w:rsidR="0009375B" w14:paraId="65A9993C" w14:textId="77777777" w:rsidTr="00803B3E">
        <w:tc>
          <w:tcPr>
            <w:tcW w:w="2056" w:type="dxa"/>
          </w:tcPr>
          <w:p w14:paraId="0C7CEDD2" w14:textId="77777777" w:rsidR="0009375B" w:rsidRDefault="0009375B" w:rsidP="00803B3E">
            <w:r>
              <w:lastRenderedPageBreak/>
              <w:t>Brief description</w:t>
            </w:r>
          </w:p>
        </w:tc>
        <w:tc>
          <w:tcPr>
            <w:tcW w:w="7294" w:type="dxa"/>
          </w:tcPr>
          <w:p w14:paraId="2FBC4B82" w14:textId="77777777" w:rsidR="0009375B" w:rsidRDefault="0009375B" w:rsidP="00803B3E">
            <w:r w:rsidRPr="00253488">
              <w:t xml:space="preserve">This use case describes how </w:t>
            </w:r>
            <w:r>
              <w:t>a user can remove product from cart</w:t>
            </w:r>
          </w:p>
        </w:tc>
      </w:tr>
      <w:tr w:rsidR="0009375B" w14:paraId="07BF05ED" w14:textId="77777777" w:rsidTr="00803B3E">
        <w:tc>
          <w:tcPr>
            <w:tcW w:w="2056" w:type="dxa"/>
          </w:tcPr>
          <w:p w14:paraId="366878ED" w14:textId="77777777" w:rsidR="0009375B" w:rsidRDefault="0009375B" w:rsidP="00803B3E">
            <w:r>
              <w:t>Actors</w:t>
            </w:r>
          </w:p>
        </w:tc>
        <w:tc>
          <w:tcPr>
            <w:tcW w:w="7294" w:type="dxa"/>
          </w:tcPr>
          <w:p w14:paraId="60F3E5AD" w14:textId="77777777" w:rsidR="0009375B" w:rsidRDefault="0009375B" w:rsidP="00803B3E">
            <w:r>
              <w:t>Signed in user</w:t>
            </w:r>
          </w:p>
        </w:tc>
      </w:tr>
      <w:tr w:rsidR="0009375B" w:rsidRPr="009A5F48" w14:paraId="02442DA6" w14:textId="77777777" w:rsidTr="00803B3E">
        <w:tc>
          <w:tcPr>
            <w:tcW w:w="2056" w:type="dxa"/>
          </w:tcPr>
          <w:p w14:paraId="4653140A" w14:textId="77777777" w:rsidR="0009375B" w:rsidRDefault="0009375B" w:rsidP="00803B3E">
            <w:r>
              <w:t>Basic Flow</w:t>
            </w:r>
          </w:p>
        </w:tc>
        <w:tc>
          <w:tcPr>
            <w:tcW w:w="7294" w:type="dxa"/>
          </w:tcPr>
          <w:p w14:paraId="7C348D49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views cart</w:t>
            </w:r>
          </w:p>
          <w:p w14:paraId="071D1891" w14:textId="77777777" w:rsidR="0009375B" w:rsidRPr="00D53554" w:rsidRDefault="0009375B" w:rsidP="00D53554">
            <w:pPr>
              <w:pStyle w:val="ListParagraph"/>
              <w:numPr>
                <w:ilvl w:val="0"/>
                <w:numId w:val="34"/>
              </w:numPr>
              <w:spacing w:line="240" w:lineRule="auto"/>
            </w:pPr>
            <w:r w:rsidRPr="00D53554">
              <w:t>User clicks on remove button of a product</w:t>
            </w:r>
          </w:p>
        </w:tc>
      </w:tr>
      <w:tr w:rsidR="0009375B" w14:paraId="50932900" w14:textId="77777777" w:rsidTr="00803B3E">
        <w:tc>
          <w:tcPr>
            <w:tcW w:w="2056" w:type="dxa"/>
          </w:tcPr>
          <w:p w14:paraId="0C97EAE9" w14:textId="77777777" w:rsidR="0009375B" w:rsidRDefault="0009375B" w:rsidP="00803B3E">
            <w:r>
              <w:t>Pre-conditions</w:t>
            </w:r>
          </w:p>
        </w:tc>
        <w:tc>
          <w:tcPr>
            <w:tcW w:w="7294" w:type="dxa"/>
          </w:tcPr>
          <w:p w14:paraId="3B1BA990" w14:textId="77777777" w:rsidR="0009375B" w:rsidRDefault="0009375B" w:rsidP="00803B3E">
            <w:r>
              <w:t>- User goes to homepage</w:t>
            </w:r>
          </w:p>
          <w:p w14:paraId="2F44DDA2" w14:textId="77777777" w:rsidR="0009375B" w:rsidRDefault="0009375B" w:rsidP="00803B3E">
            <w:r>
              <w:t>- User has already signed in.</w:t>
            </w:r>
          </w:p>
          <w:p w14:paraId="7FF762B8" w14:textId="77777777" w:rsidR="0009375B" w:rsidRDefault="0009375B" w:rsidP="00803B3E"/>
        </w:tc>
      </w:tr>
      <w:tr w:rsidR="0009375B" w14:paraId="514FFBC6" w14:textId="77777777" w:rsidTr="00803B3E">
        <w:tc>
          <w:tcPr>
            <w:tcW w:w="2056" w:type="dxa"/>
          </w:tcPr>
          <w:p w14:paraId="3898BE17" w14:textId="77777777" w:rsidR="0009375B" w:rsidRDefault="0009375B" w:rsidP="00803B3E">
            <w:r>
              <w:t>Post-conditions</w:t>
            </w:r>
          </w:p>
        </w:tc>
        <w:tc>
          <w:tcPr>
            <w:tcW w:w="7294" w:type="dxa"/>
          </w:tcPr>
          <w:p w14:paraId="56C15112" w14:textId="77777777" w:rsidR="0009375B" w:rsidRDefault="0009375B" w:rsidP="00803B3E">
            <w:r>
              <w:t xml:space="preserve">A product is removed from cart </w:t>
            </w:r>
          </w:p>
        </w:tc>
      </w:tr>
    </w:tbl>
    <w:p w14:paraId="047ACBC7" w14:textId="77777777" w:rsidR="0009375B" w:rsidRDefault="0009375B" w:rsidP="0009375B">
      <w:pPr>
        <w:pStyle w:val="Heading2"/>
        <w:numPr>
          <w:ilvl w:val="0"/>
          <w:numId w:val="0"/>
        </w:numPr>
      </w:pPr>
    </w:p>
    <w:p w14:paraId="75E83388" w14:textId="77777777" w:rsidR="0009375B" w:rsidRDefault="0009375B" w:rsidP="0009375B">
      <w:pPr>
        <w:pStyle w:val="Heading2"/>
      </w:pPr>
      <w:bookmarkStart w:id="11" w:name="_Toc57053977"/>
      <w:r>
        <w:t>Use-case: Add a product to cart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0D3F6CD1" w14:textId="77777777" w:rsidTr="00803B3E">
        <w:tc>
          <w:tcPr>
            <w:tcW w:w="2054" w:type="dxa"/>
          </w:tcPr>
          <w:p w14:paraId="680DE8FB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8AFD9B2" w14:textId="77777777" w:rsidR="0009375B" w:rsidRDefault="0009375B" w:rsidP="00803B3E">
            <w:r>
              <w:t>Add a product to cart</w:t>
            </w:r>
          </w:p>
        </w:tc>
      </w:tr>
      <w:tr w:rsidR="0009375B" w14:paraId="65A2FFBD" w14:textId="77777777" w:rsidTr="00803B3E">
        <w:tc>
          <w:tcPr>
            <w:tcW w:w="2054" w:type="dxa"/>
          </w:tcPr>
          <w:p w14:paraId="553E37CF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4EEFEEA5" w14:textId="77777777" w:rsidR="0009375B" w:rsidRDefault="0009375B" w:rsidP="00803B3E">
            <w:r w:rsidRPr="00253488">
              <w:t xml:space="preserve">This use case describes how </w:t>
            </w:r>
            <w:r>
              <w:t>a user can add a product to cart</w:t>
            </w:r>
          </w:p>
        </w:tc>
      </w:tr>
      <w:tr w:rsidR="0009375B" w14:paraId="67E6B155" w14:textId="77777777" w:rsidTr="00803B3E">
        <w:tc>
          <w:tcPr>
            <w:tcW w:w="2054" w:type="dxa"/>
          </w:tcPr>
          <w:p w14:paraId="3939E0A9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7C6C758E" w14:textId="77777777" w:rsidR="0009375B" w:rsidRDefault="0009375B" w:rsidP="00803B3E">
            <w:r>
              <w:t>Signed in user</w:t>
            </w:r>
          </w:p>
        </w:tc>
      </w:tr>
      <w:tr w:rsidR="0009375B" w:rsidRPr="009A5F48" w14:paraId="54FE1109" w14:textId="77777777" w:rsidTr="00803B3E">
        <w:tc>
          <w:tcPr>
            <w:tcW w:w="2054" w:type="dxa"/>
          </w:tcPr>
          <w:p w14:paraId="182E07B0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8E99D71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User browses or searchs a product</w:t>
            </w:r>
          </w:p>
          <w:p w14:paraId="7549BBDC" w14:textId="77777777" w:rsidR="0009375B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At product’s information page, user clicks on add to cart button</w:t>
            </w:r>
          </w:p>
          <w:p w14:paraId="28B8CF86" w14:textId="77777777" w:rsidR="0009375B" w:rsidRPr="00A12F12" w:rsidRDefault="0009375B" w:rsidP="00202F23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>System adds product to user’s cart</w:t>
            </w:r>
          </w:p>
        </w:tc>
      </w:tr>
      <w:tr w:rsidR="0009375B" w:rsidRPr="00C35317" w14:paraId="4D2E1CFA" w14:textId="77777777" w:rsidTr="00803B3E">
        <w:tc>
          <w:tcPr>
            <w:tcW w:w="2054" w:type="dxa"/>
          </w:tcPr>
          <w:p w14:paraId="31E05971" w14:textId="77777777" w:rsidR="0009375B" w:rsidRDefault="0009375B" w:rsidP="00803B3E">
            <w:r>
              <w:t>Alternative Flows</w:t>
            </w:r>
          </w:p>
        </w:tc>
        <w:tc>
          <w:tcPr>
            <w:tcW w:w="7296" w:type="dxa"/>
          </w:tcPr>
          <w:p w14:paraId="06D40F5C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1: </w:t>
            </w:r>
            <w:r>
              <w:rPr>
                <w:b/>
              </w:rPr>
              <w:t>Product is out of stock</w:t>
            </w:r>
          </w:p>
          <w:p w14:paraId="105DDE98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After step #2 of basic flow, system displays error message</w:t>
            </w:r>
          </w:p>
          <w:p w14:paraId="7C311A19" w14:textId="77777777" w:rsidR="0009375B" w:rsidRPr="00D53554" w:rsidRDefault="0009375B" w:rsidP="00D53554">
            <w:pPr>
              <w:pStyle w:val="ListParagraph"/>
              <w:numPr>
                <w:ilvl w:val="0"/>
                <w:numId w:val="35"/>
              </w:numPr>
            </w:pPr>
            <w:r w:rsidRPr="00D53554">
              <w:t>Continue from step #1.</w:t>
            </w:r>
          </w:p>
          <w:p w14:paraId="02C329B8" w14:textId="77777777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Product is already in cart</w:t>
            </w:r>
          </w:p>
          <w:p w14:paraId="14243C68" w14:textId="77777777" w:rsidR="0009375B" w:rsidRPr="003C1E22" w:rsidRDefault="0009375B" w:rsidP="00202F23">
            <w:pPr>
              <w:pStyle w:val="ListParagraph"/>
              <w:numPr>
                <w:ilvl w:val="0"/>
                <w:numId w:val="15"/>
              </w:numPr>
            </w:pPr>
            <w:r>
              <w:t>From step #3 of basic flow, system increases product’s quantity in cart</w:t>
            </w:r>
          </w:p>
        </w:tc>
      </w:tr>
      <w:tr w:rsidR="0009375B" w14:paraId="5FCE9683" w14:textId="77777777" w:rsidTr="00803B3E">
        <w:tc>
          <w:tcPr>
            <w:tcW w:w="2054" w:type="dxa"/>
          </w:tcPr>
          <w:p w14:paraId="7D1A805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7CBA0ABA" w14:textId="77777777" w:rsidR="0009375B" w:rsidRDefault="0009375B" w:rsidP="00803B3E">
            <w:r>
              <w:t>User goes to homepage</w:t>
            </w:r>
          </w:p>
          <w:p w14:paraId="083A7749" w14:textId="77777777" w:rsidR="0009375B" w:rsidRDefault="0009375B" w:rsidP="00803B3E">
            <w:r>
              <w:t>User has already signed in</w:t>
            </w:r>
          </w:p>
          <w:p w14:paraId="45FEECC8" w14:textId="77777777" w:rsidR="0009375B" w:rsidRDefault="0009375B" w:rsidP="00803B3E"/>
        </w:tc>
      </w:tr>
      <w:tr w:rsidR="0009375B" w14:paraId="5C1BC1C6" w14:textId="77777777" w:rsidTr="00803B3E">
        <w:tc>
          <w:tcPr>
            <w:tcW w:w="2054" w:type="dxa"/>
          </w:tcPr>
          <w:p w14:paraId="137101F9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716573E3" w14:textId="77777777" w:rsidR="0009375B" w:rsidRDefault="0009375B" w:rsidP="00803B3E">
            <w:r>
              <w:t>User adds product to cart or increases product’s quantity</w:t>
            </w:r>
          </w:p>
        </w:tc>
      </w:tr>
    </w:tbl>
    <w:p w14:paraId="0B13541E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7809CADB" w14:textId="77777777" w:rsidR="00916E41" w:rsidRPr="00916E41" w:rsidRDefault="00916E41" w:rsidP="00916E41"/>
    <w:p w14:paraId="64EA71F5" w14:textId="3335D405" w:rsidR="00916E41" w:rsidRDefault="00916E41" w:rsidP="00916E41">
      <w:pPr>
        <w:pStyle w:val="Heading2"/>
      </w:pPr>
      <w:bookmarkStart w:id="12" w:name="_Toc57053978"/>
      <w:r>
        <w:t xml:space="preserve">Use-case: </w:t>
      </w:r>
      <w:r w:rsidR="00002CF1">
        <w:t>Payment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02CF1" w14:paraId="5A02DE6C" w14:textId="77777777" w:rsidTr="00803B3E">
        <w:tc>
          <w:tcPr>
            <w:tcW w:w="2054" w:type="dxa"/>
          </w:tcPr>
          <w:p w14:paraId="10B9BD0C" w14:textId="77777777" w:rsidR="00002CF1" w:rsidRDefault="00002CF1" w:rsidP="00803B3E">
            <w:r>
              <w:t>Use case Name</w:t>
            </w:r>
          </w:p>
        </w:tc>
        <w:tc>
          <w:tcPr>
            <w:tcW w:w="7296" w:type="dxa"/>
          </w:tcPr>
          <w:p w14:paraId="40961DD2" w14:textId="77777777" w:rsidR="00002CF1" w:rsidRDefault="00002CF1" w:rsidP="00803B3E">
            <w:r>
              <w:t>Add a product to cart</w:t>
            </w:r>
          </w:p>
        </w:tc>
      </w:tr>
      <w:tr w:rsidR="00002CF1" w14:paraId="0CBE142B" w14:textId="77777777" w:rsidTr="00803B3E">
        <w:tc>
          <w:tcPr>
            <w:tcW w:w="2054" w:type="dxa"/>
          </w:tcPr>
          <w:p w14:paraId="3B1BCCF8" w14:textId="77777777" w:rsidR="00002CF1" w:rsidRDefault="00002CF1" w:rsidP="00803B3E">
            <w:r>
              <w:t>Brief description</w:t>
            </w:r>
          </w:p>
        </w:tc>
        <w:tc>
          <w:tcPr>
            <w:tcW w:w="7296" w:type="dxa"/>
          </w:tcPr>
          <w:p w14:paraId="349329F9" w14:textId="7EF4377D" w:rsidR="00002CF1" w:rsidRDefault="00002CF1" w:rsidP="00803B3E">
            <w:r w:rsidRPr="00253488">
              <w:t xml:space="preserve">This use case describes how </w:t>
            </w:r>
            <w:r>
              <w:t>a user can do a payment</w:t>
            </w:r>
          </w:p>
        </w:tc>
      </w:tr>
      <w:tr w:rsidR="00002CF1" w14:paraId="13DB456B" w14:textId="77777777" w:rsidTr="00803B3E">
        <w:tc>
          <w:tcPr>
            <w:tcW w:w="2054" w:type="dxa"/>
          </w:tcPr>
          <w:p w14:paraId="73187FDF" w14:textId="77777777" w:rsidR="00002CF1" w:rsidRDefault="00002CF1" w:rsidP="00803B3E">
            <w:r>
              <w:t>Actors</w:t>
            </w:r>
          </w:p>
        </w:tc>
        <w:tc>
          <w:tcPr>
            <w:tcW w:w="7296" w:type="dxa"/>
          </w:tcPr>
          <w:p w14:paraId="0DEE8E71" w14:textId="0568B580" w:rsidR="00002CF1" w:rsidRDefault="00002CF1" w:rsidP="00803B3E">
            <w:r>
              <w:t>Signed in custormer</w:t>
            </w:r>
          </w:p>
        </w:tc>
      </w:tr>
      <w:tr w:rsidR="00002CF1" w:rsidRPr="00A12F12" w14:paraId="144961E5" w14:textId="77777777" w:rsidTr="00803B3E">
        <w:tc>
          <w:tcPr>
            <w:tcW w:w="2054" w:type="dxa"/>
          </w:tcPr>
          <w:p w14:paraId="5E02CE78" w14:textId="77777777" w:rsidR="00002CF1" w:rsidRDefault="00002CF1" w:rsidP="00803B3E">
            <w:r>
              <w:t>Basic Flow</w:t>
            </w:r>
          </w:p>
        </w:tc>
        <w:tc>
          <w:tcPr>
            <w:tcW w:w="7296" w:type="dxa"/>
          </w:tcPr>
          <w:p w14:paraId="2CB7BF11" w14:textId="3EA78060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goes to shopping cart</w:t>
            </w:r>
          </w:p>
          <w:p w14:paraId="3AF4B991" w14:textId="2F2A74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purchase button</w:t>
            </w:r>
          </w:p>
          <w:p w14:paraId="2029B11D" w14:textId="43C80BB2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checkout button</w:t>
            </w:r>
          </w:p>
          <w:p w14:paraId="365DB726" w14:textId="77777777" w:rsidR="00002CF1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choose payment methods</w:t>
            </w:r>
          </w:p>
          <w:p w14:paraId="7A7C7960" w14:textId="12E2B179" w:rsidR="00002CF1" w:rsidRPr="00A12F12" w:rsidRDefault="00002CF1" w:rsidP="00202F23">
            <w:pPr>
              <w:pStyle w:val="ListParagraph"/>
              <w:numPr>
                <w:ilvl w:val="0"/>
                <w:numId w:val="23"/>
              </w:numPr>
              <w:spacing w:line="240" w:lineRule="auto"/>
            </w:pPr>
            <w:r>
              <w:t>User click on confirm button</w:t>
            </w:r>
          </w:p>
        </w:tc>
      </w:tr>
      <w:tr w:rsidR="00002CF1" w:rsidRPr="003C1E22" w14:paraId="469DE07C" w14:textId="77777777" w:rsidTr="00803B3E">
        <w:tc>
          <w:tcPr>
            <w:tcW w:w="2054" w:type="dxa"/>
          </w:tcPr>
          <w:p w14:paraId="5E3D5825" w14:textId="77777777" w:rsidR="00002CF1" w:rsidRDefault="00002CF1" w:rsidP="00803B3E">
            <w:r>
              <w:t>Alternative Flows</w:t>
            </w:r>
          </w:p>
        </w:tc>
        <w:tc>
          <w:tcPr>
            <w:tcW w:w="7296" w:type="dxa"/>
          </w:tcPr>
          <w:p w14:paraId="46544B41" w14:textId="7AB6FD2C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D7CFDC" w14:textId="0E51EA89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44DFD32" w14:textId="77777777" w:rsidR="00803B3E" w:rsidRDefault="00803B3E" w:rsidP="00202F23">
            <w:pPr>
              <w:pStyle w:val="ListParagraph"/>
              <w:numPr>
                <w:ilvl w:val="0"/>
                <w:numId w:val="24"/>
              </w:numPr>
              <w:spacing w:after="0" w:line="240" w:lineRule="auto"/>
            </w:pPr>
            <w:r>
              <w:t>Systerm goes to homepage</w:t>
            </w:r>
          </w:p>
          <w:p w14:paraId="0D21FAE0" w14:textId="7A44AB51" w:rsidR="00002CF1" w:rsidRDefault="00002CF1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 w:rsidR="00803B3E">
              <w:rPr>
                <w:b/>
              </w:rPr>
              <w:t>Payment methods is not available</w:t>
            </w:r>
          </w:p>
          <w:p w14:paraId="317DEF7D" w14:textId="77777777" w:rsidR="00002CF1" w:rsidRDefault="00002CF1" w:rsidP="00202F23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From step #</w:t>
            </w:r>
            <w:r w:rsidR="00803B3E">
              <w:t>4</w:t>
            </w:r>
            <w:r>
              <w:t xml:space="preserve"> of basic flow, system </w:t>
            </w:r>
            <w:r w:rsidR="00803B3E">
              <w:t>display error message</w:t>
            </w:r>
          </w:p>
          <w:p w14:paraId="6BA22622" w14:textId="5361D66F" w:rsidR="00803B3E" w:rsidRPr="003C1E22" w:rsidRDefault="00803B3E" w:rsidP="00202F23">
            <w:pPr>
              <w:pStyle w:val="ListParagraph"/>
              <w:numPr>
                <w:ilvl w:val="0"/>
                <w:numId w:val="25"/>
              </w:numPr>
            </w:pPr>
            <w:r>
              <w:t>Goes to #4</w:t>
            </w:r>
          </w:p>
        </w:tc>
      </w:tr>
      <w:tr w:rsidR="00002CF1" w14:paraId="1A4531C9" w14:textId="77777777" w:rsidTr="00803B3E">
        <w:tc>
          <w:tcPr>
            <w:tcW w:w="2054" w:type="dxa"/>
          </w:tcPr>
          <w:p w14:paraId="31B9D1E2" w14:textId="77777777" w:rsidR="00002CF1" w:rsidRDefault="00002CF1" w:rsidP="00803B3E">
            <w:r>
              <w:lastRenderedPageBreak/>
              <w:t>Pre-conditions</w:t>
            </w:r>
          </w:p>
        </w:tc>
        <w:tc>
          <w:tcPr>
            <w:tcW w:w="7296" w:type="dxa"/>
          </w:tcPr>
          <w:p w14:paraId="40B5A6F7" w14:textId="33A13C55" w:rsidR="00002CF1" w:rsidRDefault="00002CF1" w:rsidP="00803B3E">
            <w:r>
              <w:t xml:space="preserve">User goes to </w:t>
            </w:r>
            <w:r w:rsidR="00803B3E">
              <w:t>shopping cart</w:t>
            </w:r>
          </w:p>
          <w:p w14:paraId="13D31FBC" w14:textId="1F46A01F" w:rsidR="00002CF1" w:rsidRDefault="00002CF1" w:rsidP="00803B3E">
            <w:r>
              <w:t>User has already signed i</w:t>
            </w:r>
            <w:r w:rsidR="00803B3E">
              <w:t>n</w:t>
            </w:r>
          </w:p>
          <w:p w14:paraId="73799A87" w14:textId="6BF9BAE7" w:rsidR="00803B3E" w:rsidRDefault="00803B3E" w:rsidP="00803B3E">
            <w:r>
              <w:t>User has already product in shopping cart</w:t>
            </w:r>
          </w:p>
          <w:p w14:paraId="25752625" w14:textId="77777777" w:rsidR="00002CF1" w:rsidRDefault="00002CF1" w:rsidP="00803B3E"/>
        </w:tc>
      </w:tr>
      <w:tr w:rsidR="00002CF1" w14:paraId="4BF93807" w14:textId="77777777" w:rsidTr="00803B3E">
        <w:tc>
          <w:tcPr>
            <w:tcW w:w="2054" w:type="dxa"/>
          </w:tcPr>
          <w:p w14:paraId="6B93A56A" w14:textId="77777777" w:rsidR="00002CF1" w:rsidRDefault="00002CF1" w:rsidP="00803B3E">
            <w:r>
              <w:t>Post-conditions</w:t>
            </w:r>
          </w:p>
        </w:tc>
        <w:tc>
          <w:tcPr>
            <w:tcW w:w="7296" w:type="dxa"/>
          </w:tcPr>
          <w:p w14:paraId="1A3DB298" w14:textId="279D9C59" w:rsidR="00002CF1" w:rsidRDefault="00002CF1" w:rsidP="00803B3E">
            <w:r>
              <w:t xml:space="preserve">User </w:t>
            </w:r>
            <w:r w:rsidR="00803B3E">
              <w:t>successfully to pay for a purchase.</w:t>
            </w:r>
          </w:p>
        </w:tc>
      </w:tr>
    </w:tbl>
    <w:p w14:paraId="3313914B" w14:textId="77777777" w:rsidR="00002CF1" w:rsidRPr="00002CF1" w:rsidRDefault="00002CF1" w:rsidP="00002CF1"/>
    <w:p w14:paraId="136DED28" w14:textId="77777777" w:rsidR="00002CF1" w:rsidRPr="00002CF1" w:rsidRDefault="00002CF1" w:rsidP="00002CF1"/>
    <w:p w14:paraId="1122BF57" w14:textId="3757C360" w:rsidR="00916E41" w:rsidRDefault="00916E41" w:rsidP="00916E41">
      <w:pPr>
        <w:pStyle w:val="Heading2"/>
      </w:pPr>
      <w:bookmarkStart w:id="13" w:name="_Toc57053979"/>
      <w:r>
        <w:t xml:space="preserve">Use-case: </w:t>
      </w:r>
      <w:r w:rsidR="00002CF1">
        <w:t>Payment on delivery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803B3E" w14:paraId="1F687DE2" w14:textId="77777777" w:rsidTr="00803B3E">
        <w:tc>
          <w:tcPr>
            <w:tcW w:w="2054" w:type="dxa"/>
          </w:tcPr>
          <w:p w14:paraId="3B41603D" w14:textId="77777777" w:rsidR="00803B3E" w:rsidRDefault="00803B3E" w:rsidP="00803B3E">
            <w:r>
              <w:t>Use case Name</w:t>
            </w:r>
          </w:p>
        </w:tc>
        <w:tc>
          <w:tcPr>
            <w:tcW w:w="7296" w:type="dxa"/>
          </w:tcPr>
          <w:p w14:paraId="5615DA67" w14:textId="5B0F053D" w:rsidR="00803B3E" w:rsidRDefault="00803B3E" w:rsidP="00803B3E">
            <w:r>
              <w:t>Payment on delivery</w:t>
            </w:r>
          </w:p>
        </w:tc>
      </w:tr>
      <w:tr w:rsidR="00803B3E" w14:paraId="36582AFD" w14:textId="77777777" w:rsidTr="00803B3E">
        <w:tc>
          <w:tcPr>
            <w:tcW w:w="2054" w:type="dxa"/>
          </w:tcPr>
          <w:p w14:paraId="06B20020" w14:textId="77777777" w:rsidR="00803B3E" w:rsidRDefault="00803B3E" w:rsidP="00803B3E">
            <w:r>
              <w:t>Brief description</w:t>
            </w:r>
          </w:p>
        </w:tc>
        <w:tc>
          <w:tcPr>
            <w:tcW w:w="7296" w:type="dxa"/>
          </w:tcPr>
          <w:p w14:paraId="75BB87DD" w14:textId="21704449" w:rsidR="00803B3E" w:rsidRDefault="00803B3E" w:rsidP="00803B3E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803B3E" w14:paraId="04936124" w14:textId="77777777" w:rsidTr="00803B3E">
        <w:tc>
          <w:tcPr>
            <w:tcW w:w="2054" w:type="dxa"/>
          </w:tcPr>
          <w:p w14:paraId="6F75EF91" w14:textId="77777777" w:rsidR="00803B3E" w:rsidRDefault="00803B3E" w:rsidP="00803B3E">
            <w:r>
              <w:t>Actors</w:t>
            </w:r>
          </w:p>
        </w:tc>
        <w:tc>
          <w:tcPr>
            <w:tcW w:w="7296" w:type="dxa"/>
          </w:tcPr>
          <w:p w14:paraId="1A748EB4" w14:textId="77777777" w:rsidR="00803B3E" w:rsidRDefault="00803B3E" w:rsidP="00803B3E">
            <w:r>
              <w:t>Signed in custormer</w:t>
            </w:r>
          </w:p>
        </w:tc>
      </w:tr>
      <w:tr w:rsidR="00803B3E" w:rsidRPr="00A12F12" w14:paraId="1D64108E" w14:textId="77777777" w:rsidTr="00803B3E">
        <w:tc>
          <w:tcPr>
            <w:tcW w:w="2054" w:type="dxa"/>
          </w:tcPr>
          <w:p w14:paraId="25025C13" w14:textId="77777777" w:rsidR="00803B3E" w:rsidRDefault="00803B3E" w:rsidP="00803B3E">
            <w:r>
              <w:t>Basic Flow</w:t>
            </w:r>
          </w:p>
        </w:tc>
        <w:tc>
          <w:tcPr>
            <w:tcW w:w="7296" w:type="dxa"/>
          </w:tcPr>
          <w:p w14:paraId="66930F01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goes to shopping cart</w:t>
            </w:r>
          </w:p>
          <w:p w14:paraId="32B38BDB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purchase button</w:t>
            </w:r>
          </w:p>
          <w:p w14:paraId="2D091904" w14:textId="77777777" w:rsid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checkout button</w:t>
            </w:r>
          </w:p>
          <w:p w14:paraId="396E96F0" w14:textId="1DF8F42F" w:rsidR="00803B3E" w:rsidRPr="00803B3E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 xml:space="preserve">User choose </w:t>
            </w:r>
            <w:r w:rsidR="0061422B">
              <w:t>payment on delivery</w:t>
            </w:r>
          </w:p>
          <w:p w14:paraId="269E2E54" w14:textId="77777777" w:rsidR="00803B3E" w:rsidRPr="00A12F12" w:rsidRDefault="00803B3E" w:rsidP="00202F23">
            <w:pPr>
              <w:pStyle w:val="ListParagraph"/>
              <w:numPr>
                <w:ilvl w:val="0"/>
                <w:numId w:val="26"/>
              </w:numPr>
              <w:spacing w:line="240" w:lineRule="auto"/>
            </w:pPr>
            <w:r>
              <w:t>User click on confirm button</w:t>
            </w:r>
          </w:p>
        </w:tc>
      </w:tr>
      <w:tr w:rsidR="00803B3E" w:rsidRPr="003C1E22" w14:paraId="1373344E" w14:textId="77777777" w:rsidTr="00803B3E">
        <w:tc>
          <w:tcPr>
            <w:tcW w:w="2054" w:type="dxa"/>
          </w:tcPr>
          <w:p w14:paraId="22DBC85E" w14:textId="77777777" w:rsidR="00803B3E" w:rsidRDefault="00803B3E" w:rsidP="00803B3E">
            <w:r>
              <w:t>Alternative Flows</w:t>
            </w:r>
          </w:p>
        </w:tc>
        <w:tc>
          <w:tcPr>
            <w:tcW w:w="7296" w:type="dxa"/>
          </w:tcPr>
          <w:p w14:paraId="64A27B23" w14:textId="4D160618" w:rsidR="00803B3E" w:rsidRPr="00613915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</w:t>
            </w:r>
            <w:r w:rsidR="00D53554">
              <w:rPr>
                <w:b/>
              </w:rPr>
              <w:t>y</w:t>
            </w:r>
          </w:p>
          <w:p w14:paraId="485AE85F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From #2 of the basic flow, systerm display error message</w:t>
            </w:r>
          </w:p>
          <w:p w14:paraId="62916B9C" w14:textId="77777777" w:rsidR="00803B3E" w:rsidRPr="00D53554" w:rsidRDefault="00803B3E" w:rsidP="00D53554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 w:rsidRPr="00D53554">
              <w:t>Systerm goes to homepage</w:t>
            </w:r>
          </w:p>
          <w:p w14:paraId="7FDA3D79" w14:textId="77777777" w:rsidR="00803B3E" w:rsidRDefault="00803B3E" w:rsidP="00803B3E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72754A2F" w14:textId="77777777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From step #4 of basic flow, system display error message</w:t>
            </w:r>
          </w:p>
          <w:p w14:paraId="18ABD766" w14:textId="5C2761CE" w:rsidR="00803B3E" w:rsidRPr="00D53554" w:rsidRDefault="00803B3E" w:rsidP="00D53554">
            <w:pPr>
              <w:pStyle w:val="ListParagraph"/>
              <w:numPr>
                <w:ilvl w:val="0"/>
                <w:numId w:val="36"/>
              </w:numPr>
            </w:pPr>
            <w:r w:rsidRPr="00D53554">
              <w:t>Goes to #</w:t>
            </w:r>
            <w:r w:rsidR="0061422B" w:rsidRPr="00D53554">
              <w:t>4 and choose other payment methods</w:t>
            </w:r>
          </w:p>
        </w:tc>
      </w:tr>
      <w:tr w:rsidR="00803B3E" w14:paraId="4DF70FD6" w14:textId="77777777" w:rsidTr="00803B3E">
        <w:tc>
          <w:tcPr>
            <w:tcW w:w="2054" w:type="dxa"/>
          </w:tcPr>
          <w:p w14:paraId="45AA5C6B" w14:textId="77777777" w:rsidR="00803B3E" w:rsidRDefault="00803B3E" w:rsidP="00803B3E">
            <w:r>
              <w:t>Pre-conditions</w:t>
            </w:r>
          </w:p>
        </w:tc>
        <w:tc>
          <w:tcPr>
            <w:tcW w:w="7296" w:type="dxa"/>
          </w:tcPr>
          <w:p w14:paraId="33A844AC" w14:textId="77777777" w:rsidR="00803B3E" w:rsidRDefault="00803B3E" w:rsidP="00803B3E">
            <w:r>
              <w:t>User goes to shopping cart</w:t>
            </w:r>
          </w:p>
          <w:p w14:paraId="595F3F1E" w14:textId="77777777" w:rsidR="00803B3E" w:rsidRDefault="00803B3E" w:rsidP="00803B3E">
            <w:r>
              <w:t>User has already signed in</w:t>
            </w:r>
          </w:p>
          <w:p w14:paraId="36054A6D" w14:textId="77777777" w:rsidR="00803B3E" w:rsidRDefault="00803B3E" w:rsidP="00803B3E">
            <w:r>
              <w:t>User has already product in shopping cart</w:t>
            </w:r>
          </w:p>
          <w:p w14:paraId="0404F9FD" w14:textId="77777777" w:rsidR="00803B3E" w:rsidRDefault="00803B3E" w:rsidP="00803B3E"/>
        </w:tc>
      </w:tr>
      <w:tr w:rsidR="00803B3E" w14:paraId="3DD448A4" w14:textId="77777777" w:rsidTr="00803B3E">
        <w:tc>
          <w:tcPr>
            <w:tcW w:w="2054" w:type="dxa"/>
          </w:tcPr>
          <w:p w14:paraId="1A277609" w14:textId="77777777" w:rsidR="00803B3E" w:rsidRDefault="00803B3E" w:rsidP="00803B3E">
            <w:r>
              <w:t>Post-conditions</w:t>
            </w:r>
          </w:p>
        </w:tc>
        <w:tc>
          <w:tcPr>
            <w:tcW w:w="7296" w:type="dxa"/>
          </w:tcPr>
          <w:p w14:paraId="76E80352" w14:textId="77777777" w:rsidR="00803B3E" w:rsidRDefault="00803B3E" w:rsidP="00803B3E">
            <w:r>
              <w:t>User successfully to pay for a purchase.</w:t>
            </w:r>
          </w:p>
        </w:tc>
      </w:tr>
    </w:tbl>
    <w:p w14:paraId="3CEF1690" w14:textId="77777777" w:rsidR="00803B3E" w:rsidRPr="00803B3E" w:rsidRDefault="00803B3E" w:rsidP="00803B3E"/>
    <w:p w14:paraId="7D131F54" w14:textId="6E309A36" w:rsidR="00916E41" w:rsidRDefault="00916E41" w:rsidP="00916E41">
      <w:pPr>
        <w:pStyle w:val="Heading2"/>
      </w:pPr>
      <w:bookmarkStart w:id="14" w:name="_Toc57053980"/>
      <w:r>
        <w:t xml:space="preserve">Use-case: </w:t>
      </w:r>
      <w:r w:rsidR="00002CF1">
        <w:t>Payment online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61422B" w14:paraId="08717550" w14:textId="77777777" w:rsidTr="00DE29D5">
        <w:tc>
          <w:tcPr>
            <w:tcW w:w="2054" w:type="dxa"/>
          </w:tcPr>
          <w:p w14:paraId="5A43A6B3" w14:textId="77777777" w:rsidR="0061422B" w:rsidRDefault="0061422B" w:rsidP="00DE29D5">
            <w:r>
              <w:t>Use case Name</w:t>
            </w:r>
          </w:p>
        </w:tc>
        <w:tc>
          <w:tcPr>
            <w:tcW w:w="7296" w:type="dxa"/>
          </w:tcPr>
          <w:p w14:paraId="705F05E1" w14:textId="14005742" w:rsidR="0061422B" w:rsidRDefault="0061422B" w:rsidP="00DE29D5">
            <w:r>
              <w:t>Payment online</w:t>
            </w:r>
          </w:p>
        </w:tc>
      </w:tr>
      <w:tr w:rsidR="0061422B" w14:paraId="6C308512" w14:textId="77777777" w:rsidTr="00DE29D5">
        <w:tc>
          <w:tcPr>
            <w:tcW w:w="2054" w:type="dxa"/>
          </w:tcPr>
          <w:p w14:paraId="03AE392F" w14:textId="77777777" w:rsidR="0061422B" w:rsidRDefault="0061422B" w:rsidP="00DE29D5">
            <w:r>
              <w:t>Brief description</w:t>
            </w:r>
          </w:p>
        </w:tc>
        <w:tc>
          <w:tcPr>
            <w:tcW w:w="7296" w:type="dxa"/>
          </w:tcPr>
          <w:p w14:paraId="4DD47F9D" w14:textId="77777777" w:rsidR="0061422B" w:rsidRDefault="0061422B" w:rsidP="00DE29D5">
            <w:pPr>
              <w:tabs>
                <w:tab w:val="left" w:pos="5184"/>
              </w:tabs>
            </w:pPr>
            <w:r w:rsidRPr="00253488">
              <w:t xml:space="preserve">This use case describes how </w:t>
            </w:r>
            <w:r>
              <w:t>a user can choose payment method is pay when receive product</w:t>
            </w:r>
          </w:p>
        </w:tc>
      </w:tr>
      <w:tr w:rsidR="0061422B" w14:paraId="409191F6" w14:textId="77777777" w:rsidTr="00DE29D5">
        <w:tc>
          <w:tcPr>
            <w:tcW w:w="2054" w:type="dxa"/>
          </w:tcPr>
          <w:p w14:paraId="1C6DF7FB" w14:textId="77777777" w:rsidR="0061422B" w:rsidRDefault="0061422B" w:rsidP="00DE29D5">
            <w:r>
              <w:t>Actors</w:t>
            </w:r>
          </w:p>
        </w:tc>
        <w:tc>
          <w:tcPr>
            <w:tcW w:w="7296" w:type="dxa"/>
          </w:tcPr>
          <w:p w14:paraId="41CF1626" w14:textId="77777777" w:rsidR="0061422B" w:rsidRDefault="0061422B" w:rsidP="00DE29D5">
            <w:r>
              <w:t>Signed in custormer</w:t>
            </w:r>
          </w:p>
        </w:tc>
      </w:tr>
      <w:tr w:rsidR="0061422B" w:rsidRPr="00A12F12" w14:paraId="5AA65D67" w14:textId="77777777" w:rsidTr="00DE29D5">
        <w:tc>
          <w:tcPr>
            <w:tcW w:w="2054" w:type="dxa"/>
          </w:tcPr>
          <w:p w14:paraId="2B996242" w14:textId="77777777" w:rsidR="0061422B" w:rsidRDefault="0061422B" w:rsidP="00DE29D5">
            <w:r>
              <w:t>Basic Flow</w:t>
            </w:r>
          </w:p>
        </w:tc>
        <w:tc>
          <w:tcPr>
            <w:tcW w:w="7296" w:type="dxa"/>
          </w:tcPr>
          <w:p w14:paraId="365B5A4A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goes to shopping cart</w:t>
            </w:r>
          </w:p>
          <w:p w14:paraId="69A39A54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purchase button</w:t>
            </w:r>
          </w:p>
          <w:p w14:paraId="4464735D" w14:textId="77777777" w:rsidR="0061422B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checkout button</w:t>
            </w:r>
          </w:p>
          <w:p w14:paraId="5CAA915F" w14:textId="2464B8B2" w:rsidR="0061422B" w:rsidRPr="00803B3E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choose payment online</w:t>
            </w:r>
          </w:p>
          <w:p w14:paraId="1697DA82" w14:textId="77777777" w:rsidR="0061422B" w:rsidRPr="00A12F12" w:rsidRDefault="0061422B" w:rsidP="00202F23">
            <w:pPr>
              <w:pStyle w:val="ListParagraph"/>
              <w:numPr>
                <w:ilvl w:val="0"/>
                <w:numId w:val="28"/>
              </w:numPr>
              <w:spacing w:line="240" w:lineRule="auto"/>
            </w:pPr>
            <w:r>
              <w:t>User click on confirm button</w:t>
            </w:r>
          </w:p>
        </w:tc>
      </w:tr>
      <w:tr w:rsidR="0061422B" w:rsidRPr="003C1E22" w14:paraId="0CE4D666" w14:textId="77777777" w:rsidTr="00DE29D5">
        <w:tc>
          <w:tcPr>
            <w:tcW w:w="2054" w:type="dxa"/>
          </w:tcPr>
          <w:p w14:paraId="3B5A30C1" w14:textId="77777777" w:rsidR="0061422B" w:rsidRDefault="0061422B" w:rsidP="00DE29D5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0E0D2B04" w14:textId="77777777" w:rsidR="0061422B" w:rsidRPr="00613915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>Alternative flow 1: User</w:t>
            </w:r>
            <w:r>
              <w:rPr>
                <w:b/>
              </w:rPr>
              <w:t>’s shopping cart is empty</w:t>
            </w:r>
          </w:p>
          <w:p w14:paraId="2A37F632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From #2 of the basic flow, systerm display error message</w:t>
            </w:r>
          </w:p>
          <w:p w14:paraId="3FECA96A" w14:textId="77777777" w:rsidR="0061422B" w:rsidRDefault="0061422B" w:rsidP="00202F23">
            <w:pPr>
              <w:pStyle w:val="ListParagraph"/>
              <w:numPr>
                <w:ilvl w:val="0"/>
                <w:numId w:val="29"/>
              </w:numPr>
              <w:spacing w:after="0" w:line="240" w:lineRule="auto"/>
            </w:pPr>
            <w:r>
              <w:t>Systerm goes to homepage</w:t>
            </w:r>
          </w:p>
          <w:p w14:paraId="752C2BC2" w14:textId="77777777" w:rsidR="0061422B" w:rsidRDefault="0061422B" w:rsidP="00DE29D5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2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Payment methods is not available</w:t>
            </w:r>
          </w:p>
          <w:p w14:paraId="3A97B307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From step #4 of basic flow, system display error message</w:t>
            </w:r>
          </w:p>
          <w:p w14:paraId="083EC6BC" w14:textId="77777777" w:rsidR="0061422B" w:rsidRDefault="0061422B" w:rsidP="00202F23">
            <w:pPr>
              <w:pStyle w:val="ListParagraph"/>
              <w:numPr>
                <w:ilvl w:val="0"/>
                <w:numId w:val="30"/>
              </w:numPr>
            </w:pPr>
            <w:r>
              <w:t>Goes to #4 and choose other payment methods</w:t>
            </w:r>
          </w:p>
          <w:p w14:paraId="7CA1E381" w14:textId="77777777" w:rsidR="0061422B" w:rsidRDefault="0061422B" w:rsidP="0061422B">
            <w:pPr>
              <w:rPr>
                <w:b/>
              </w:rPr>
            </w:pPr>
            <w:r w:rsidRPr="00613915">
              <w:rPr>
                <w:b/>
              </w:rPr>
              <w:t xml:space="preserve">Alternative flow </w:t>
            </w:r>
            <w:r>
              <w:rPr>
                <w:b/>
              </w:rPr>
              <w:t>3</w:t>
            </w:r>
            <w:r w:rsidRPr="00613915">
              <w:rPr>
                <w:b/>
              </w:rPr>
              <w:t xml:space="preserve">: </w:t>
            </w:r>
            <w:r>
              <w:rPr>
                <w:b/>
              </w:rPr>
              <w:t>Credit card not available</w:t>
            </w:r>
          </w:p>
          <w:p w14:paraId="68D6E0F5" w14:textId="77777777" w:rsid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From step #4 of basic flow, systerm display error message</w:t>
            </w:r>
          </w:p>
          <w:p w14:paraId="68BBEFA1" w14:textId="6F48DB8E" w:rsidR="0061422B" w:rsidRPr="0061422B" w:rsidRDefault="0061422B" w:rsidP="00202F23">
            <w:pPr>
              <w:pStyle w:val="ListParagraph"/>
              <w:numPr>
                <w:ilvl w:val="0"/>
                <w:numId w:val="27"/>
              </w:numPr>
            </w:pPr>
            <w:r>
              <w:t>Goes to #4 and re-enter.</w:t>
            </w:r>
          </w:p>
        </w:tc>
      </w:tr>
      <w:tr w:rsidR="0061422B" w14:paraId="1E722824" w14:textId="77777777" w:rsidTr="00DE29D5">
        <w:tc>
          <w:tcPr>
            <w:tcW w:w="2054" w:type="dxa"/>
          </w:tcPr>
          <w:p w14:paraId="4201B18A" w14:textId="77777777" w:rsidR="0061422B" w:rsidRDefault="0061422B" w:rsidP="00DE29D5">
            <w:r>
              <w:t>Pre-conditions</w:t>
            </w:r>
          </w:p>
        </w:tc>
        <w:tc>
          <w:tcPr>
            <w:tcW w:w="7296" w:type="dxa"/>
          </w:tcPr>
          <w:p w14:paraId="5604D499" w14:textId="77777777" w:rsidR="0061422B" w:rsidRDefault="0061422B" w:rsidP="00DE29D5">
            <w:r>
              <w:t>User goes to shopping cart</w:t>
            </w:r>
          </w:p>
          <w:p w14:paraId="125CC6C7" w14:textId="77777777" w:rsidR="0061422B" w:rsidRDefault="0061422B" w:rsidP="00DE29D5">
            <w:r>
              <w:t>User has already signed in</w:t>
            </w:r>
          </w:p>
          <w:p w14:paraId="0C4287EE" w14:textId="77777777" w:rsidR="0061422B" w:rsidRDefault="0061422B" w:rsidP="00DE29D5">
            <w:r>
              <w:t>User has already product in shopping cart</w:t>
            </w:r>
          </w:p>
          <w:p w14:paraId="6F655B72" w14:textId="77777777" w:rsidR="0061422B" w:rsidRDefault="0061422B" w:rsidP="00DE29D5"/>
        </w:tc>
      </w:tr>
      <w:tr w:rsidR="0061422B" w14:paraId="28CCF000" w14:textId="77777777" w:rsidTr="00DE29D5">
        <w:tc>
          <w:tcPr>
            <w:tcW w:w="2054" w:type="dxa"/>
          </w:tcPr>
          <w:p w14:paraId="1C7AAD25" w14:textId="77777777" w:rsidR="0061422B" w:rsidRDefault="0061422B" w:rsidP="00DE29D5">
            <w:r>
              <w:t>Post-conditions</w:t>
            </w:r>
          </w:p>
        </w:tc>
        <w:tc>
          <w:tcPr>
            <w:tcW w:w="7296" w:type="dxa"/>
          </w:tcPr>
          <w:p w14:paraId="29512388" w14:textId="77777777" w:rsidR="0061422B" w:rsidRDefault="0061422B" w:rsidP="00DE29D5">
            <w:r>
              <w:t>User successfully to pay for a purchase.</w:t>
            </w:r>
          </w:p>
        </w:tc>
      </w:tr>
    </w:tbl>
    <w:p w14:paraId="5998E986" w14:textId="77777777" w:rsidR="0061422B" w:rsidRPr="0061422B" w:rsidRDefault="0061422B" w:rsidP="0061422B"/>
    <w:p w14:paraId="61A5D898" w14:textId="77777777" w:rsidR="00916E41" w:rsidRDefault="00916E41" w:rsidP="00916E41">
      <w:pPr>
        <w:pStyle w:val="Heading2"/>
      </w:pPr>
      <w:bookmarkStart w:id="15" w:name="_Toc57053981"/>
      <w:r>
        <w:t>Use-case: Add new product</w:t>
      </w:r>
      <w:bookmarkEnd w:id="15"/>
    </w:p>
    <w:p w14:paraId="48D9C1BE" w14:textId="77777777" w:rsidR="00916E41" w:rsidRPr="00916E41" w:rsidRDefault="00916E41" w:rsidP="00916E41"/>
    <w:p w14:paraId="2AEAB9DB" w14:textId="77777777" w:rsidR="00916E41" w:rsidRPr="00916E41" w:rsidRDefault="00916E41" w:rsidP="00916E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6D34A5CC" w14:textId="77777777" w:rsidTr="00803B3E">
        <w:tc>
          <w:tcPr>
            <w:tcW w:w="2054" w:type="dxa"/>
          </w:tcPr>
          <w:p w14:paraId="1C4DFB71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76B3DD10" w14:textId="77777777" w:rsidR="0009375B" w:rsidRDefault="0009375B" w:rsidP="00803B3E">
            <w:r>
              <w:t>Add new product</w:t>
            </w:r>
          </w:p>
        </w:tc>
      </w:tr>
      <w:tr w:rsidR="0009375B" w14:paraId="7B941D9B" w14:textId="77777777" w:rsidTr="00803B3E">
        <w:tc>
          <w:tcPr>
            <w:tcW w:w="2054" w:type="dxa"/>
          </w:tcPr>
          <w:p w14:paraId="17C96E09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258F0A8A" w14:textId="77777777" w:rsidR="0009375B" w:rsidRDefault="0009375B" w:rsidP="00803B3E">
            <w:r w:rsidRPr="00253488">
              <w:t xml:space="preserve">This use case describes how </w:t>
            </w:r>
            <w:r>
              <w:t>administrator can add new product</w:t>
            </w:r>
          </w:p>
        </w:tc>
      </w:tr>
      <w:tr w:rsidR="0009375B" w14:paraId="24EAC3F4" w14:textId="77777777" w:rsidTr="00803B3E">
        <w:tc>
          <w:tcPr>
            <w:tcW w:w="2054" w:type="dxa"/>
          </w:tcPr>
          <w:p w14:paraId="7C40BC77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5A8B167E" w14:textId="77777777" w:rsidR="0009375B" w:rsidRDefault="0009375B" w:rsidP="00803B3E">
            <w:r>
              <w:t>Administrator</w:t>
            </w:r>
          </w:p>
        </w:tc>
      </w:tr>
      <w:tr w:rsidR="0009375B" w:rsidRPr="009A5F48" w14:paraId="3A6C1D4A" w14:textId="77777777" w:rsidTr="00803B3E">
        <w:tc>
          <w:tcPr>
            <w:tcW w:w="2054" w:type="dxa"/>
          </w:tcPr>
          <w:p w14:paraId="5D6C3BDC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1C41470F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At administrator page, admin clicks on add new product button</w:t>
            </w:r>
          </w:p>
          <w:p w14:paraId="0F4FBFA7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displays a new page</w:t>
            </w:r>
          </w:p>
          <w:p w14:paraId="01781BCD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fills in product’s information</w:t>
            </w:r>
          </w:p>
          <w:p w14:paraId="77CF2870" w14:textId="77777777" w:rsidR="0009375B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Admin clicks on add button</w:t>
            </w:r>
          </w:p>
          <w:p w14:paraId="614F4DE4" w14:textId="77777777" w:rsidR="0009375B" w:rsidRPr="00A12F12" w:rsidRDefault="0009375B" w:rsidP="00202F23">
            <w:pPr>
              <w:pStyle w:val="ListParagraph"/>
              <w:numPr>
                <w:ilvl w:val="0"/>
                <w:numId w:val="17"/>
              </w:numPr>
              <w:spacing w:line="240" w:lineRule="auto"/>
            </w:pPr>
            <w:r>
              <w:t>System adds product to database</w:t>
            </w:r>
          </w:p>
        </w:tc>
      </w:tr>
      <w:tr w:rsidR="0009375B" w14:paraId="58964385" w14:textId="77777777" w:rsidTr="00803B3E">
        <w:tc>
          <w:tcPr>
            <w:tcW w:w="2054" w:type="dxa"/>
          </w:tcPr>
          <w:p w14:paraId="6F6BAAD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10857F21" w14:textId="77777777" w:rsidR="0009375B" w:rsidRDefault="0009375B" w:rsidP="00803B3E">
            <w:r>
              <w:t>Administrator signed in with admin account</w:t>
            </w:r>
          </w:p>
          <w:p w14:paraId="6C6ACF0E" w14:textId="77777777" w:rsidR="0009375B" w:rsidRDefault="0009375B" w:rsidP="00803B3E"/>
        </w:tc>
      </w:tr>
      <w:tr w:rsidR="0009375B" w14:paraId="3060B51B" w14:textId="77777777" w:rsidTr="00803B3E">
        <w:tc>
          <w:tcPr>
            <w:tcW w:w="2054" w:type="dxa"/>
          </w:tcPr>
          <w:p w14:paraId="17A933D7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51366F82" w14:textId="77777777" w:rsidR="0009375B" w:rsidRDefault="0009375B" w:rsidP="00803B3E">
            <w:r>
              <w:t>Admin adds new product to database</w:t>
            </w:r>
          </w:p>
        </w:tc>
      </w:tr>
    </w:tbl>
    <w:p w14:paraId="22A0BF69" w14:textId="77777777" w:rsidR="0009375B" w:rsidRDefault="0009375B" w:rsidP="0009375B">
      <w:pPr>
        <w:pStyle w:val="Heading2"/>
        <w:numPr>
          <w:ilvl w:val="0"/>
          <w:numId w:val="0"/>
        </w:numPr>
        <w:ind w:left="720" w:hanging="720"/>
      </w:pPr>
    </w:p>
    <w:p w14:paraId="09108F59" w14:textId="7F8EC176" w:rsidR="0009375B" w:rsidRDefault="0009375B" w:rsidP="0009375B">
      <w:pPr>
        <w:pStyle w:val="Heading2"/>
      </w:pPr>
      <w:bookmarkStart w:id="16" w:name="_Toc57053982"/>
      <w:r>
        <w:t>Use-case: Edit product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09375B" w14:paraId="26CEBDC9" w14:textId="77777777" w:rsidTr="00803B3E">
        <w:trPr>
          <w:trHeight w:val="368"/>
        </w:trPr>
        <w:tc>
          <w:tcPr>
            <w:tcW w:w="2054" w:type="dxa"/>
          </w:tcPr>
          <w:p w14:paraId="5B580832" w14:textId="77777777" w:rsidR="0009375B" w:rsidRDefault="0009375B" w:rsidP="00803B3E">
            <w:r>
              <w:t>Use case Name</w:t>
            </w:r>
          </w:p>
        </w:tc>
        <w:tc>
          <w:tcPr>
            <w:tcW w:w="7296" w:type="dxa"/>
          </w:tcPr>
          <w:p w14:paraId="5B3F4F36" w14:textId="77777777" w:rsidR="0009375B" w:rsidRDefault="0009375B" w:rsidP="00803B3E">
            <w:r>
              <w:t>Edit product</w:t>
            </w:r>
          </w:p>
        </w:tc>
      </w:tr>
      <w:tr w:rsidR="0009375B" w14:paraId="6BE2BE6B" w14:textId="77777777" w:rsidTr="00803B3E">
        <w:tc>
          <w:tcPr>
            <w:tcW w:w="2054" w:type="dxa"/>
          </w:tcPr>
          <w:p w14:paraId="64538276" w14:textId="77777777" w:rsidR="0009375B" w:rsidRDefault="0009375B" w:rsidP="00803B3E">
            <w:r>
              <w:t>Brief description</w:t>
            </w:r>
          </w:p>
        </w:tc>
        <w:tc>
          <w:tcPr>
            <w:tcW w:w="7296" w:type="dxa"/>
          </w:tcPr>
          <w:p w14:paraId="72C0DCC7" w14:textId="77777777" w:rsidR="0009375B" w:rsidRDefault="0009375B" w:rsidP="00803B3E">
            <w:r w:rsidRPr="00253488">
              <w:t xml:space="preserve">This use case describes how </w:t>
            </w:r>
            <w:r>
              <w:t>administrator can edit product’s information</w:t>
            </w:r>
          </w:p>
        </w:tc>
      </w:tr>
      <w:tr w:rsidR="0009375B" w14:paraId="665E8F9A" w14:textId="77777777" w:rsidTr="00803B3E">
        <w:tc>
          <w:tcPr>
            <w:tcW w:w="2054" w:type="dxa"/>
          </w:tcPr>
          <w:p w14:paraId="74B00016" w14:textId="77777777" w:rsidR="0009375B" w:rsidRDefault="0009375B" w:rsidP="00803B3E">
            <w:r>
              <w:t>Actors</w:t>
            </w:r>
          </w:p>
        </w:tc>
        <w:tc>
          <w:tcPr>
            <w:tcW w:w="7296" w:type="dxa"/>
          </w:tcPr>
          <w:p w14:paraId="1F003784" w14:textId="77777777" w:rsidR="0009375B" w:rsidRDefault="0009375B" w:rsidP="00803B3E">
            <w:r>
              <w:t>Administrator</w:t>
            </w:r>
          </w:p>
        </w:tc>
      </w:tr>
      <w:tr w:rsidR="0009375B" w:rsidRPr="009A5F48" w14:paraId="3CF3EC7C" w14:textId="77777777" w:rsidTr="00803B3E">
        <w:tc>
          <w:tcPr>
            <w:tcW w:w="2054" w:type="dxa"/>
          </w:tcPr>
          <w:p w14:paraId="54B8002E" w14:textId="77777777" w:rsidR="0009375B" w:rsidRDefault="0009375B" w:rsidP="00803B3E">
            <w:r>
              <w:t>Basic Flow</w:t>
            </w:r>
          </w:p>
        </w:tc>
        <w:tc>
          <w:tcPr>
            <w:tcW w:w="7296" w:type="dxa"/>
          </w:tcPr>
          <w:p w14:paraId="31EBBA81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At administrator page, admin clicks on search button</w:t>
            </w:r>
          </w:p>
          <w:p w14:paraId="1F96E4AC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enters products name</w:t>
            </w:r>
          </w:p>
          <w:p w14:paraId="755FA19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displays product’s information</w:t>
            </w:r>
          </w:p>
          <w:p w14:paraId="5272D6A7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on a field</w:t>
            </w:r>
          </w:p>
          <w:p w14:paraId="4D504A20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changes its content</w:t>
            </w:r>
          </w:p>
          <w:p w14:paraId="0FA77EAF" w14:textId="77777777" w:rsidR="0009375B" w:rsidRDefault="0009375B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Admin clicks OK</w:t>
            </w:r>
          </w:p>
          <w:p w14:paraId="3B5EBFE1" w14:textId="48A275DA" w:rsidR="00492F35" w:rsidRPr="00A12F12" w:rsidRDefault="00492F35" w:rsidP="00202F23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t>System changes product’s content in dadabase</w:t>
            </w:r>
          </w:p>
        </w:tc>
      </w:tr>
      <w:tr w:rsidR="0009375B" w:rsidRPr="00C35317" w14:paraId="7B8E8B8B" w14:textId="77777777" w:rsidTr="00803B3E">
        <w:tc>
          <w:tcPr>
            <w:tcW w:w="2054" w:type="dxa"/>
          </w:tcPr>
          <w:p w14:paraId="74C43167" w14:textId="77777777" w:rsidR="0009375B" w:rsidRDefault="0009375B" w:rsidP="00803B3E">
            <w:r>
              <w:lastRenderedPageBreak/>
              <w:t>Alternative Flows</w:t>
            </w:r>
          </w:p>
        </w:tc>
        <w:tc>
          <w:tcPr>
            <w:tcW w:w="7296" w:type="dxa"/>
          </w:tcPr>
          <w:p w14:paraId="25A82CE3" w14:textId="2394A134" w:rsidR="0009375B" w:rsidRDefault="0009375B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17F915D2" w14:textId="3E8DDB04" w:rsidR="0009375B" w:rsidRDefault="0009375B" w:rsidP="00202F23">
            <w:pPr>
              <w:pStyle w:val="ListParagraph"/>
              <w:numPr>
                <w:ilvl w:val="0"/>
                <w:numId w:val="19"/>
              </w:numPr>
            </w:pPr>
            <w:r w:rsidRPr="00BB246F">
              <w:t>From step #2</w:t>
            </w:r>
            <w:r w:rsidR="00BB246F" w:rsidRPr="00BB246F">
              <w:t xml:space="preserve"> of basic flow, admin enters another term</w:t>
            </w:r>
          </w:p>
          <w:p w14:paraId="3FCECCAB" w14:textId="26A46E2A" w:rsidR="0009375B" w:rsidRPr="00BB246F" w:rsidRDefault="00BB246F" w:rsidP="00202F23">
            <w:pPr>
              <w:pStyle w:val="ListParagraph"/>
              <w:numPr>
                <w:ilvl w:val="0"/>
                <w:numId w:val="19"/>
              </w:numPr>
            </w:pPr>
            <w:r>
              <w:t>Continue to step #6.</w:t>
            </w:r>
          </w:p>
        </w:tc>
      </w:tr>
      <w:tr w:rsidR="0009375B" w14:paraId="7CC43048" w14:textId="77777777" w:rsidTr="00803B3E">
        <w:tc>
          <w:tcPr>
            <w:tcW w:w="2054" w:type="dxa"/>
          </w:tcPr>
          <w:p w14:paraId="268C4204" w14:textId="77777777" w:rsidR="0009375B" w:rsidRDefault="0009375B" w:rsidP="00803B3E">
            <w:r>
              <w:t>Pre-conditions</w:t>
            </w:r>
          </w:p>
        </w:tc>
        <w:tc>
          <w:tcPr>
            <w:tcW w:w="7296" w:type="dxa"/>
          </w:tcPr>
          <w:p w14:paraId="6DCD6A4B" w14:textId="77777777" w:rsidR="0009375B" w:rsidRDefault="0009375B" w:rsidP="00803B3E">
            <w:r>
              <w:t>Administrator signed in with admin account</w:t>
            </w:r>
          </w:p>
          <w:p w14:paraId="7C73AD16" w14:textId="77777777" w:rsidR="0009375B" w:rsidRDefault="0009375B" w:rsidP="00803B3E"/>
        </w:tc>
      </w:tr>
      <w:tr w:rsidR="0009375B" w14:paraId="59AEAD59" w14:textId="77777777" w:rsidTr="00803B3E">
        <w:tc>
          <w:tcPr>
            <w:tcW w:w="2054" w:type="dxa"/>
          </w:tcPr>
          <w:p w14:paraId="0D7D2DC6" w14:textId="77777777" w:rsidR="0009375B" w:rsidRDefault="0009375B" w:rsidP="00803B3E">
            <w:r>
              <w:t>Post-conditions</w:t>
            </w:r>
          </w:p>
        </w:tc>
        <w:tc>
          <w:tcPr>
            <w:tcW w:w="7296" w:type="dxa"/>
          </w:tcPr>
          <w:p w14:paraId="1651C2E6" w14:textId="77777777" w:rsidR="0009375B" w:rsidRDefault="0009375B" w:rsidP="00803B3E">
            <w:r>
              <w:t>Admin edits product’s information in database</w:t>
            </w:r>
          </w:p>
        </w:tc>
      </w:tr>
    </w:tbl>
    <w:p w14:paraId="452E63F0" w14:textId="5D3AF091" w:rsidR="00A12F12" w:rsidRDefault="00A12F12" w:rsidP="002C788A"/>
    <w:p w14:paraId="565F863F" w14:textId="2CB4DBE5" w:rsidR="00916E41" w:rsidRPr="00916E41" w:rsidRDefault="00492F35" w:rsidP="00916E41">
      <w:pPr>
        <w:pStyle w:val="Heading2"/>
      </w:pPr>
      <w:bookmarkStart w:id="17" w:name="_Toc57053983"/>
      <w:r>
        <w:t>Use-case: Delete product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4"/>
        <w:gridCol w:w="7296"/>
      </w:tblGrid>
      <w:tr w:rsidR="00492F35" w14:paraId="6DABC248" w14:textId="77777777" w:rsidTr="00803B3E">
        <w:trPr>
          <w:trHeight w:val="368"/>
        </w:trPr>
        <w:tc>
          <w:tcPr>
            <w:tcW w:w="2054" w:type="dxa"/>
          </w:tcPr>
          <w:p w14:paraId="33CA64F0" w14:textId="77777777" w:rsidR="00492F35" w:rsidRDefault="00492F35" w:rsidP="00803B3E">
            <w:r>
              <w:t>Use case Name</w:t>
            </w:r>
          </w:p>
        </w:tc>
        <w:tc>
          <w:tcPr>
            <w:tcW w:w="7296" w:type="dxa"/>
          </w:tcPr>
          <w:p w14:paraId="768F2C84" w14:textId="1A775B4E" w:rsidR="00492F35" w:rsidRDefault="00492F35" w:rsidP="00803B3E">
            <w:r>
              <w:t>Delete product</w:t>
            </w:r>
          </w:p>
        </w:tc>
      </w:tr>
      <w:tr w:rsidR="00492F35" w14:paraId="42DB2F0A" w14:textId="77777777" w:rsidTr="00803B3E">
        <w:tc>
          <w:tcPr>
            <w:tcW w:w="2054" w:type="dxa"/>
          </w:tcPr>
          <w:p w14:paraId="71492795" w14:textId="77777777" w:rsidR="00492F35" w:rsidRDefault="00492F35" w:rsidP="00803B3E">
            <w:r>
              <w:t>Brief description</w:t>
            </w:r>
          </w:p>
        </w:tc>
        <w:tc>
          <w:tcPr>
            <w:tcW w:w="7296" w:type="dxa"/>
          </w:tcPr>
          <w:p w14:paraId="1E8080D5" w14:textId="4C54FE3E" w:rsidR="00492F35" w:rsidRDefault="00492F35" w:rsidP="00803B3E">
            <w:r w:rsidRPr="00253488">
              <w:t xml:space="preserve">This use case describes how </w:t>
            </w:r>
            <w:r>
              <w:t>administrator can delete a product</w:t>
            </w:r>
          </w:p>
        </w:tc>
      </w:tr>
      <w:tr w:rsidR="00492F35" w14:paraId="4F7499C0" w14:textId="77777777" w:rsidTr="00803B3E">
        <w:tc>
          <w:tcPr>
            <w:tcW w:w="2054" w:type="dxa"/>
          </w:tcPr>
          <w:p w14:paraId="6DA86D4B" w14:textId="77777777" w:rsidR="00492F35" w:rsidRDefault="00492F35" w:rsidP="00803B3E">
            <w:r>
              <w:t>Actors</w:t>
            </w:r>
          </w:p>
        </w:tc>
        <w:tc>
          <w:tcPr>
            <w:tcW w:w="7296" w:type="dxa"/>
          </w:tcPr>
          <w:p w14:paraId="7175CE34" w14:textId="77777777" w:rsidR="00492F35" w:rsidRDefault="00492F35" w:rsidP="00803B3E">
            <w:r>
              <w:t>Administrator</w:t>
            </w:r>
          </w:p>
        </w:tc>
      </w:tr>
      <w:tr w:rsidR="00492F35" w:rsidRPr="009A5F48" w14:paraId="2F280941" w14:textId="77777777" w:rsidTr="00803B3E">
        <w:tc>
          <w:tcPr>
            <w:tcW w:w="2054" w:type="dxa"/>
          </w:tcPr>
          <w:p w14:paraId="473B3424" w14:textId="77777777" w:rsidR="00492F35" w:rsidRDefault="00492F35" w:rsidP="00803B3E">
            <w:r>
              <w:t>Basic Flow</w:t>
            </w:r>
          </w:p>
        </w:tc>
        <w:tc>
          <w:tcPr>
            <w:tcW w:w="7296" w:type="dxa"/>
          </w:tcPr>
          <w:p w14:paraId="454C174E" w14:textId="67836FA8" w:rsidR="00492F35" w:rsidRP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 w:rsidRPr="00492F35">
              <w:t>At administrator page, admin clicks on search button</w:t>
            </w:r>
          </w:p>
          <w:p w14:paraId="1326D717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enters products name</w:t>
            </w:r>
          </w:p>
          <w:p w14:paraId="54165955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 displays product’s information</w:t>
            </w:r>
          </w:p>
          <w:p w14:paraId="786DF2C2" w14:textId="2C14076F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Admin clicks on delete button</w:t>
            </w:r>
          </w:p>
          <w:p w14:paraId="7B35A964" w14:textId="77777777" w:rsidR="00492F35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 xml:space="preserve">Admin confirms </w:t>
            </w:r>
          </w:p>
          <w:p w14:paraId="7F4C5A10" w14:textId="4DE56A78" w:rsidR="00492F35" w:rsidRPr="00A12F12" w:rsidRDefault="00492F35" w:rsidP="00202F23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Systems delete product in database</w:t>
            </w:r>
          </w:p>
        </w:tc>
      </w:tr>
      <w:tr w:rsidR="00492F35" w:rsidRPr="00C35317" w14:paraId="246552E1" w14:textId="77777777" w:rsidTr="00803B3E">
        <w:tc>
          <w:tcPr>
            <w:tcW w:w="2054" w:type="dxa"/>
          </w:tcPr>
          <w:p w14:paraId="2DF7DCC1" w14:textId="77777777" w:rsidR="00492F35" w:rsidRDefault="00492F35" w:rsidP="00803B3E">
            <w:r>
              <w:t>Alternative Flows</w:t>
            </w:r>
          </w:p>
        </w:tc>
        <w:tc>
          <w:tcPr>
            <w:tcW w:w="7296" w:type="dxa"/>
          </w:tcPr>
          <w:p w14:paraId="18DC9F4C" w14:textId="77777777" w:rsidR="00492F35" w:rsidRDefault="00492F35" w:rsidP="00803B3E">
            <w:pPr>
              <w:rPr>
                <w:b/>
              </w:rPr>
            </w:pPr>
            <w:r w:rsidRPr="00613915">
              <w:rPr>
                <w:b/>
              </w:rPr>
              <w:t>Alternative flow 1:</w:t>
            </w:r>
            <w:r>
              <w:rPr>
                <w:b/>
              </w:rPr>
              <w:t xml:space="preserve"> Product don’t exist in database</w:t>
            </w:r>
          </w:p>
          <w:p w14:paraId="62D7EF83" w14:textId="77777777" w:rsidR="00492F35" w:rsidRDefault="00492F35" w:rsidP="00D53554">
            <w:pPr>
              <w:pStyle w:val="ListParagraph"/>
              <w:numPr>
                <w:ilvl w:val="0"/>
                <w:numId w:val="38"/>
              </w:numPr>
            </w:pPr>
            <w:r w:rsidRPr="00BB246F">
              <w:t>From step #2 of basic flow, admin enters another term</w:t>
            </w:r>
          </w:p>
          <w:p w14:paraId="110C6AAE" w14:textId="77777777" w:rsidR="00492F35" w:rsidRPr="00BB246F" w:rsidRDefault="00492F35" w:rsidP="00D53554">
            <w:pPr>
              <w:pStyle w:val="ListParagraph"/>
              <w:numPr>
                <w:ilvl w:val="0"/>
                <w:numId w:val="38"/>
              </w:numPr>
            </w:pPr>
            <w:r>
              <w:t>Continue to step #6.</w:t>
            </w:r>
          </w:p>
        </w:tc>
      </w:tr>
      <w:tr w:rsidR="00492F35" w14:paraId="0AB5E093" w14:textId="77777777" w:rsidTr="00803B3E">
        <w:tc>
          <w:tcPr>
            <w:tcW w:w="2054" w:type="dxa"/>
          </w:tcPr>
          <w:p w14:paraId="5E294805" w14:textId="77777777" w:rsidR="00492F35" w:rsidRDefault="00492F35" w:rsidP="00803B3E">
            <w:r>
              <w:t>Pre-conditions</w:t>
            </w:r>
          </w:p>
        </w:tc>
        <w:tc>
          <w:tcPr>
            <w:tcW w:w="7296" w:type="dxa"/>
          </w:tcPr>
          <w:p w14:paraId="70BCD030" w14:textId="77777777" w:rsidR="00492F35" w:rsidRDefault="00492F35" w:rsidP="00803B3E">
            <w:r>
              <w:t>Administrator signed in with admin account</w:t>
            </w:r>
          </w:p>
          <w:p w14:paraId="168BC29E" w14:textId="77777777" w:rsidR="00492F35" w:rsidRDefault="00492F35" w:rsidP="00803B3E"/>
        </w:tc>
      </w:tr>
      <w:tr w:rsidR="00492F35" w14:paraId="00015177" w14:textId="77777777" w:rsidTr="00803B3E">
        <w:tc>
          <w:tcPr>
            <w:tcW w:w="2054" w:type="dxa"/>
          </w:tcPr>
          <w:p w14:paraId="7E750B37" w14:textId="77777777" w:rsidR="00492F35" w:rsidRDefault="00492F35" w:rsidP="00803B3E">
            <w:r>
              <w:t>Post-conditions</w:t>
            </w:r>
          </w:p>
        </w:tc>
        <w:tc>
          <w:tcPr>
            <w:tcW w:w="7296" w:type="dxa"/>
          </w:tcPr>
          <w:p w14:paraId="6B3C3670" w14:textId="01CA45EF" w:rsidR="00492F35" w:rsidRDefault="00492F35" w:rsidP="00803B3E">
            <w:r>
              <w:t>Admin deletes a product in database</w:t>
            </w:r>
          </w:p>
        </w:tc>
      </w:tr>
    </w:tbl>
    <w:p w14:paraId="234560F1" w14:textId="6F803F04" w:rsidR="00916E41" w:rsidRPr="00916E41" w:rsidRDefault="00916E41" w:rsidP="00916E41">
      <w:pPr>
        <w:pStyle w:val="Heading2"/>
        <w:numPr>
          <w:ilvl w:val="0"/>
          <w:numId w:val="0"/>
        </w:numPr>
        <w:ind w:left="720"/>
      </w:pPr>
    </w:p>
    <w:p w14:paraId="392BC856" w14:textId="77777777" w:rsidR="00492F35" w:rsidRPr="009A5F48" w:rsidRDefault="00492F35" w:rsidP="002C788A"/>
    <w:sectPr w:rsidR="00492F35" w:rsidRPr="009A5F48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A4A67" w14:textId="77777777" w:rsidR="00AD1C0D" w:rsidRDefault="00AD1C0D">
      <w:pPr>
        <w:spacing w:line="240" w:lineRule="auto"/>
      </w:pPr>
      <w:r>
        <w:separator/>
      </w:r>
    </w:p>
  </w:endnote>
  <w:endnote w:type="continuationSeparator" w:id="0">
    <w:p w14:paraId="708D4E62" w14:textId="77777777" w:rsidR="00AD1C0D" w:rsidRDefault="00AD1C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E29D5" w14:paraId="0DE3B7C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E67644" w14:textId="77777777" w:rsidR="00DE29D5" w:rsidRDefault="00DE29D5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53D8F5" w14:textId="165981A7" w:rsidR="00DE29D5" w:rsidRDefault="00DE29D5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AD1C0D">
            <w:fldChar w:fldCharType="begin"/>
          </w:r>
          <w:r w:rsidR="00AD1C0D">
            <w:instrText xml:space="preserve"> DOCPROPERTY "Company"  \* MERGEFORMAT </w:instrText>
          </w:r>
          <w:r w:rsidR="00AD1C0D">
            <w:fldChar w:fldCharType="separate"/>
          </w:r>
          <w:r>
            <w:t>&lt;Company Name&gt;</w:t>
          </w:r>
          <w:r w:rsidR="00AD1C0D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3554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B70911" w14:textId="77777777" w:rsidR="00DE29D5" w:rsidRDefault="00DE29D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40D3423" w14:textId="77777777" w:rsidR="00DE29D5" w:rsidRDefault="00DE2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E0A3B" w14:textId="77777777" w:rsidR="00AD1C0D" w:rsidRDefault="00AD1C0D">
      <w:pPr>
        <w:spacing w:line="240" w:lineRule="auto"/>
      </w:pPr>
      <w:r>
        <w:separator/>
      </w:r>
    </w:p>
  </w:footnote>
  <w:footnote w:type="continuationSeparator" w:id="0">
    <w:p w14:paraId="3C98B87D" w14:textId="77777777" w:rsidR="00AD1C0D" w:rsidRDefault="00AD1C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24E62" w14:textId="77777777" w:rsidR="00DE29D5" w:rsidRDefault="00DE29D5">
    <w:pPr>
      <w:rPr>
        <w:sz w:val="24"/>
      </w:rPr>
    </w:pPr>
  </w:p>
  <w:p w14:paraId="6B05F8DF" w14:textId="77777777" w:rsidR="00DE29D5" w:rsidRDefault="00DE29D5">
    <w:pPr>
      <w:pBdr>
        <w:top w:val="single" w:sz="6" w:space="1" w:color="auto"/>
      </w:pBdr>
      <w:rPr>
        <w:sz w:val="24"/>
      </w:rPr>
    </w:pPr>
  </w:p>
  <w:p w14:paraId="5F2979D9" w14:textId="5B135C8E" w:rsidR="00DE29D5" w:rsidRDefault="00DE29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KTPM1 – Group 06</w:t>
    </w:r>
  </w:p>
  <w:p w14:paraId="553456F8" w14:textId="77777777" w:rsidR="00DE29D5" w:rsidRDefault="00DE29D5">
    <w:pPr>
      <w:pBdr>
        <w:bottom w:val="single" w:sz="6" w:space="1" w:color="auto"/>
      </w:pBdr>
      <w:jc w:val="right"/>
      <w:rPr>
        <w:sz w:val="24"/>
      </w:rPr>
    </w:pPr>
  </w:p>
  <w:p w14:paraId="53F93977" w14:textId="77777777" w:rsidR="00DE29D5" w:rsidRDefault="00DE29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E29D5" w14:paraId="28BB3B33" w14:textId="77777777">
      <w:tc>
        <w:tcPr>
          <w:tcW w:w="6379" w:type="dxa"/>
        </w:tcPr>
        <w:p w14:paraId="797306E1" w14:textId="2EB54925" w:rsidR="00DE29D5" w:rsidRDefault="00DE29D5">
          <w:r>
            <w:t>E-commerce Web Application</w:t>
          </w:r>
        </w:p>
      </w:tc>
      <w:tc>
        <w:tcPr>
          <w:tcW w:w="3179" w:type="dxa"/>
        </w:tcPr>
        <w:p w14:paraId="4CDBD65B" w14:textId="77777777" w:rsidR="00DE29D5" w:rsidRDefault="00DE29D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E29D5" w14:paraId="489C52E7" w14:textId="77777777">
      <w:tc>
        <w:tcPr>
          <w:tcW w:w="6379" w:type="dxa"/>
        </w:tcPr>
        <w:p w14:paraId="31DADAB6" w14:textId="29AA1E75" w:rsidR="00DE29D5" w:rsidRDefault="00AD1C0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DE29D5">
            <w:t>Use-Case Specification</w:t>
          </w:r>
          <w:r>
            <w:fldChar w:fldCharType="end"/>
          </w:r>
        </w:p>
      </w:tc>
      <w:tc>
        <w:tcPr>
          <w:tcW w:w="3179" w:type="dxa"/>
        </w:tcPr>
        <w:p w14:paraId="34054106" w14:textId="03A69B8D" w:rsidR="00DE29D5" w:rsidRDefault="00DE29D5">
          <w:r>
            <w:t xml:space="preserve">  Date:  15/11/2020</w:t>
          </w:r>
        </w:p>
      </w:tc>
    </w:tr>
    <w:tr w:rsidR="00DE29D5" w14:paraId="21DF6F90" w14:textId="77777777">
      <w:tc>
        <w:tcPr>
          <w:tcW w:w="9558" w:type="dxa"/>
          <w:gridSpan w:val="2"/>
        </w:tcPr>
        <w:p w14:paraId="30254BF3" w14:textId="7E5F24C0" w:rsidR="00DE29D5" w:rsidRDefault="00DE29D5"/>
      </w:tc>
    </w:tr>
  </w:tbl>
  <w:p w14:paraId="13C7A954" w14:textId="77777777" w:rsidR="00DE29D5" w:rsidRDefault="00DE2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7F02334"/>
    <w:lvl w:ilvl="0">
      <w:start w:val="1"/>
      <w:numFmt w:val="decimal"/>
      <w:pStyle w:val="Heading1"/>
      <w:lvlText w:val="%1."/>
      <w:legacy w:legacy="1" w:legacySpace="144" w:legacyIndent="0"/>
      <w:lvlJc w:val="left"/>
      <w:rPr>
        <w:rFonts w:asciiTheme="majorHAnsi" w:hAnsiTheme="majorHAnsi" w:cstheme="majorHAnsi" w:hint="default"/>
        <w:b/>
        <w:bCs/>
        <w:sz w:val="22"/>
        <w:szCs w:val="22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1F594B"/>
    <w:multiLevelType w:val="hybridMultilevel"/>
    <w:tmpl w:val="B5DC27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73C52"/>
    <w:multiLevelType w:val="hybridMultilevel"/>
    <w:tmpl w:val="B41E7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A352D1"/>
    <w:multiLevelType w:val="hybridMultilevel"/>
    <w:tmpl w:val="C750C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579C8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85C5A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EB050B"/>
    <w:multiLevelType w:val="hybridMultilevel"/>
    <w:tmpl w:val="CC6E3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715B0"/>
    <w:multiLevelType w:val="hybridMultilevel"/>
    <w:tmpl w:val="6B564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E3187"/>
    <w:multiLevelType w:val="hybridMultilevel"/>
    <w:tmpl w:val="349E0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6734A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70731"/>
    <w:multiLevelType w:val="hybridMultilevel"/>
    <w:tmpl w:val="2B0E01EC"/>
    <w:lvl w:ilvl="0" w:tplc="D4B0E3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29EB"/>
    <w:multiLevelType w:val="hybridMultilevel"/>
    <w:tmpl w:val="C76E3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764"/>
    <w:multiLevelType w:val="hybridMultilevel"/>
    <w:tmpl w:val="9FE6B3AE"/>
    <w:lvl w:ilvl="0" w:tplc="99C80E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73AF6"/>
    <w:multiLevelType w:val="hybridMultilevel"/>
    <w:tmpl w:val="64BC03A4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A96340"/>
    <w:multiLevelType w:val="hybridMultilevel"/>
    <w:tmpl w:val="56186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608E7"/>
    <w:multiLevelType w:val="hybridMultilevel"/>
    <w:tmpl w:val="35CA0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66515"/>
    <w:multiLevelType w:val="hybridMultilevel"/>
    <w:tmpl w:val="6916E314"/>
    <w:lvl w:ilvl="0" w:tplc="0F0C7E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CD6DDE"/>
    <w:multiLevelType w:val="hybridMultilevel"/>
    <w:tmpl w:val="D2ACC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2018F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FB1437"/>
    <w:multiLevelType w:val="hybridMultilevel"/>
    <w:tmpl w:val="7580391E"/>
    <w:lvl w:ilvl="0" w:tplc="D2083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F4A03"/>
    <w:multiLevelType w:val="hybridMultilevel"/>
    <w:tmpl w:val="26E8E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11945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25130"/>
    <w:multiLevelType w:val="hybridMultilevel"/>
    <w:tmpl w:val="C0B8D8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FF4DA6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632648"/>
    <w:multiLevelType w:val="hybridMultilevel"/>
    <w:tmpl w:val="06426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0F42E4"/>
    <w:multiLevelType w:val="hybridMultilevel"/>
    <w:tmpl w:val="54FA79EA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84EA4"/>
    <w:multiLevelType w:val="hybridMultilevel"/>
    <w:tmpl w:val="25FED726"/>
    <w:lvl w:ilvl="0" w:tplc="94F63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C002E5"/>
    <w:multiLevelType w:val="hybridMultilevel"/>
    <w:tmpl w:val="95543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B5950"/>
    <w:multiLevelType w:val="hybridMultilevel"/>
    <w:tmpl w:val="3ECEEA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1414C60"/>
    <w:multiLevelType w:val="hybridMultilevel"/>
    <w:tmpl w:val="9CE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2B1B14"/>
    <w:multiLevelType w:val="hybridMultilevel"/>
    <w:tmpl w:val="55CCE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323CB0"/>
    <w:multiLevelType w:val="hybridMultilevel"/>
    <w:tmpl w:val="DED4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23A724D"/>
    <w:multiLevelType w:val="hybridMultilevel"/>
    <w:tmpl w:val="F508E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94F4F"/>
    <w:multiLevelType w:val="hybridMultilevel"/>
    <w:tmpl w:val="A094BD9A"/>
    <w:lvl w:ilvl="0" w:tplc="0178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6A6E44"/>
    <w:multiLevelType w:val="hybridMultilevel"/>
    <w:tmpl w:val="8E828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C17778"/>
    <w:multiLevelType w:val="hybridMultilevel"/>
    <w:tmpl w:val="A70E5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752511"/>
    <w:multiLevelType w:val="hybridMultilevel"/>
    <w:tmpl w:val="70027778"/>
    <w:lvl w:ilvl="0" w:tplc="C4A0BB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7"/>
  </w:num>
  <w:num w:numId="3">
    <w:abstractNumId w:val="9"/>
  </w:num>
  <w:num w:numId="4">
    <w:abstractNumId w:val="15"/>
  </w:num>
  <w:num w:numId="5">
    <w:abstractNumId w:val="32"/>
  </w:num>
  <w:num w:numId="6">
    <w:abstractNumId w:val="25"/>
  </w:num>
  <w:num w:numId="7">
    <w:abstractNumId w:val="31"/>
  </w:num>
  <w:num w:numId="8">
    <w:abstractNumId w:val="20"/>
  </w:num>
  <w:num w:numId="9">
    <w:abstractNumId w:val="24"/>
  </w:num>
  <w:num w:numId="10">
    <w:abstractNumId w:val="21"/>
  </w:num>
  <w:num w:numId="11">
    <w:abstractNumId w:val="29"/>
  </w:num>
  <w:num w:numId="12">
    <w:abstractNumId w:val="14"/>
  </w:num>
  <w:num w:numId="13">
    <w:abstractNumId w:val="36"/>
  </w:num>
  <w:num w:numId="14">
    <w:abstractNumId w:val="3"/>
  </w:num>
  <w:num w:numId="15">
    <w:abstractNumId w:val="33"/>
  </w:num>
  <w:num w:numId="16">
    <w:abstractNumId w:val="17"/>
  </w:num>
  <w:num w:numId="17">
    <w:abstractNumId w:val="6"/>
  </w:num>
  <w:num w:numId="18">
    <w:abstractNumId w:val="8"/>
  </w:num>
  <w:num w:numId="19">
    <w:abstractNumId w:val="4"/>
  </w:num>
  <w:num w:numId="20">
    <w:abstractNumId w:val="7"/>
  </w:num>
  <w:num w:numId="21">
    <w:abstractNumId w:val="30"/>
  </w:num>
  <w:num w:numId="22">
    <w:abstractNumId w:val="10"/>
  </w:num>
  <w:num w:numId="23">
    <w:abstractNumId w:val="16"/>
  </w:num>
  <w:num w:numId="24">
    <w:abstractNumId w:val="5"/>
  </w:num>
  <w:num w:numId="25">
    <w:abstractNumId w:val="19"/>
  </w:num>
  <w:num w:numId="26">
    <w:abstractNumId w:val="13"/>
  </w:num>
  <w:num w:numId="27">
    <w:abstractNumId w:val="26"/>
  </w:num>
  <w:num w:numId="28">
    <w:abstractNumId w:val="37"/>
  </w:num>
  <w:num w:numId="29">
    <w:abstractNumId w:val="12"/>
  </w:num>
  <w:num w:numId="30">
    <w:abstractNumId w:val="34"/>
  </w:num>
  <w:num w:numId="31">
    <w:abstractNumId w:val="18"/>
  </w:num>
  <w:num w:numId="32">
    <w:abstractNumId w:val="35"/>
  </w:num>
  <w:num w:numId="33">
    <w:abstractNumId w:val="28"/>
  </w:num>
  <w:num w:numId="34">
    <w:abstractNumId w:val="2"/>
  </w:num>
  <w:num w:numId="35">
    <w:abstractNumId w:val="22"/>
  </w:num>
  <w:num w:numId="36">
    <w:abstractNumId w:val="1"/>
  </w:num>
  <w:num w:numId="37">
    <w:abstractNumId w:val="23"/>
  </w:num>
  <w:num w:numId="38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FAF"/>
    <w:rsid w:val="00002CF1"/>
    <w:rsid w:val="00016409"/>
    <w:rsid w:val="000266C1"/>
    <w:rsid w:val="000379FC"/>
    <w:rsid w:val="0005448B"/>
    <w:rsid w:val="0009375B"/>
    <w:rsid w:val="000A0E7B"/>
    <w:rsid w:val="000A4D5C"/>
    <w:rsid w:val="000C0AE6"/>
    <w:rsid w:val="000C5EAE"/>
    <w:rsid w:val="000C7E2A"/>
    <w:rsid w:val="000D02B5"/>
    <w:rsid w:val="000F6A6F"/>
    <w:rsid w:val="0011773B"/>
    <w:rsid w:val="0013069F"/>
    <w:rsid w:val="00145797"/>
    <w:rsid w:val="00156531"/>
    <w:rsid w:val="001926FD"/>
    <w:rsid w:val="001C1F0A"/>
    <w:rsid w:val="001C21FD"/>
    <w:rsid w:val="001E597A"/>
    <w:rsid w:val="001E5E15"/>
    <w:rsid w:val="001F7DF6"/>
    <w:rsid w:val="00202F23"/>
    <w:rsid w:val="00203A10"/>
    <w:rsid w:val="00240CB1"/>
    <w:rsid w:val="00241189"/>
    <w:rsid w:val="00253488"/>
    <w:rsid w:val="00255B17"/>
    <w:rsid w:val="00261EE2"/>
    <w:rsid w:val="00286BF7"/>
    <w:rsid w:val="002B37D6"/>
    <w:rsid w:val="002C788A"/>
    <w:rsid w:val="002C7CB2"/>
    <w:rsid w:val="002F2AF6"/>
    <w:rsid w:val="00303B75"/>
    <w:rsid w:val="00331F2D"/>
    <w:rsid w:val="0034779E"/>
    <w:rsid w:val="00366692"/>
    <w:rsid w:val="003912F0"/>
    <w:rsid w:val="003B55A1"/>
    <w:rsid w:val="003C1E22"/>
    <w:rsid w:val="003D081E"/>
    <w:rsid w:val="003F741E"/>
    <w:rsid w:val="0040181D"/>
    <w:rsid w:val="004050D1"/>
    <w:rsid w:val="004078A2"/>
    <w:rsid w:val="00477F4D"/>
    <w:rsid w:val="00492F35"/>
    <w:rsid w:val="004A319F"/>
    <w:rsid w:val="004A46CA"/>
    <w:rsid w:val="004D146C"/>
    <w:rsid w:val="004D14DB"/>
    <w:rsid w:val="004E3DCC"/>
    <w:rsid w:val="00512D5C"/>
    <w:rsid w:val="00512FAF"/>
    <w:rsid w:val="005835BF"/>
    <w:rsid w:val="00591379"/>
    <w:rsid w:val="005B2D99"/>
    <w:rsid w:val="005B6CA7"/>
    <w:rsid w:val="00604F26"/>
    <w:rsid w:val="0061422B"/>
    <w:rsid w:val="00621BED"/>
    <w:rsid w:val="00630073"/>
    <w:rsid w:val="006313E4"/>
    <w:rsid w:val="00640DC0"/>
    <w:rsid w:val="006567A1"/>
    <w:rsid w:val="00661C90"/>
    <w:rsid w:val="00694889"/>
    <w:rsid w:val="006B27B5"/>
    <w:rsid w:val="006D0A9A"/>
    <w:rsid w:val="006D7A91"/>
    <w:rsid w:val="00705E25"/>
    <w:rsid w:val="007201F3"/>
    <w:rsid w:val="00722628"/>
    <w:rsid w:val="00727D12"/>
    <w:rsid w:val="00735E6A"/>
    <w:rsid w:val="00745B2C"/>
    <w:rsid w:val="007A696D"/>
    <w:rsid w:val="007C150D"/>
    <w:rsid w:val="007D158E"/>
    <w:rsid w:val="00803B3E"/>
    <w:rsid w:val="00804E89"/>
    <w:rsid w:val="00810936"/>
    <w:rsid w:val="00876F9C"/>
    <w:rsid w:val="008A0730"/>
    <w:rsid w:val="008A7F64"/>
    <w:rsid w:val="008C235D"/>
    <w:rsid w:val="008D32E4"/>
    <w:rsid w:val="009169CC"/>
    <w:rsid w:val="00916E41"/>
    <w:rsid w:val="00922A04"/>
    <w:rsid w:val="009279E9"/>
    <w:rsid w:val="009306DC"/>
    <w:rsid w:val="00930E23"/>
    <w:rsid w:val="00941ADF"/>
    <w:rsid w:val="00952801"/>
    <w:rsid w:val="00952E28"/>
    <w:rsid w:val="00962FFB"/>
    <w:rsid w:val="00970592"/>
    <w:rsid w:val="0099736E"/>
    <w:rsid w:val="009A5F48"/>
    <w:rsid w:val="009B420A"/>
    <w:rsid w:val="009C307A"/>
    <w:rsid w:val="009C6FB4"/>
    <w:rsid w:val="009D00EE"/>
    <w:rsid w:val="009D033E"/>
    <w:rsid w:val="009F55EC"/>
    <w:rsid w:val="00A013D1"/>
    <w:rsid w:val="00A06E7E"/>
    <w:rsid w:val="00A12F12"/>
    <w:rsid w:val="00A149F1"/>
    <w:rsid w:val="00A251FE"/>
    <w:rsid w:val="00A347E9"/>
    <w:rsid w:val="00A43CFC"/>
    <w:rsid w:val="00A5675A"/>
    <w:rsid w:val="00A5737C"/>
    <w:rsid w:val="00A6373E"/>
    <w:rsid w:val="00A72BF8"/>
    <w:rsid w:val="00A734D9"/>
    <w:rsid w:val="00A83A76"/>
    <w:rsid w:val="00A9479F"/>
    <w:rsid w:val="00A9740D"/>
    <w:rsid w:val="00AA2DFE"/>
    <w:rsid w:val="00AA7C3B"/>
    <w:rsid w:val="00AD1C0D"/>
    <w:rsid w:val="00AF7300"/>
    <w:rsid w:val="00B03AE5"/>
    <w:rsid w:val="00B12720"/>
    <w:rsid w:val="00B27476"/>
    <w:rsid w:val="00B305DC"/>
    <w:rsid w:val="00B43128"/>
    <w:rsid w:val="00B47FEC"/>
    <w:rsid w:val="00B50DB6"/>
    <w:rsid w:val="00B808A1"/>
    <w:rsid w:val="00B8281C"/>
    <w:rsid w:val="00B84F54"/>
    <w:rsid w:val="00BA460E"/>
    <w:rsid w:val="00BB246F"/>
    <w:rsid w:val="00BC551B"/>
    <w:rsid w:val="00BF2D2B"/>
    <w:rsid w:val="00BF32D4"/>
    <w:rsid w:val="00BF554F"/>
    <w:rsid w:val="00C35317"/>
    <w:rsid w:val="00C55CA7"/>
    <w:rsid w:val="00C63672"/>
    <w:rsid w:val="00C71211"/>
    <w:rsid w:val="00C927AA"/>
    <w:rsid w:val="00C940E9"/>
    <w:rsid w:val="00C95372"/>
    <w:rsid w:val="00C975CC"/>
    <w:rsid w:val="00CC1AB1"/>
    <w:rsid w:val="00CC554D"/>
    <w:rsid w:val="00CD4E74"/>
    <w:rsid w:val="00CE05C2"/>
    <w:rsid w:val="00CF47BE"/>
    <w:rsid w:val="00D35282"/>
    <w:rsid w:val="00D4008C"/>
    <w:rsid w:val="00D53554"/>
    <w:rsid w:val="00D8281D"/>
    <w:rsid w:val="00D931B6"/>
    <w:rsid w:val="00D95CAB"/>
    <w:rsid w:val="00DB7B48"/>
    <w:rsid w:val="00DC44DD"/>
    <w:rsid w:val="00DD57A2"/>
    <w:rsid w:val="00DE29D5"/>
    <w:rsid w:val="00DE2F23"/>
    <w:rsid w:val="00E03F5B"/>
    <w:rsid w:val="00E06BE7"/>
    <w:rsid w:val="00E170AA"/>
    <w:rsid w:val="00E27CBE"/>
    <w:rsid w:val="00E46B3F"/>
    <w:rsid w:val="00E630D4"/>
    <w:rsid w:val="00E9175C"/>
    <w:rsid w:val="00EC00CE"/>
    <w:rsid w:val="00EC45E3"/>
    <w:rsid w:val="00F02F9F"/>
    <w:rsid w:val="00F146E1"/>
    <w:rsid w:val="00F25C41"/>
    <w:rsid w:val="00F3702E"/>
    <w:rsid w:val="00F54DC2"/>
    <w:rsid w:val="00F77891"/>
    <w:rsid w:val="00F920B5"/>
    <w:rsid w:val="00F92264"/>
    <w:rsid w:val="00F94CDD"/>
    <w:rsid w:val="00F95EC2"/>
    <w:rsid w:val="00FF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F0F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320911C-5694-4B40-BB54-A17C87EAC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963</TotalTime>
  <Pages>12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Nam Huỳnh Nhật</cp:lastModifiedBy>
  <cp:revision>27</cp:revision>
  <cp:lastPrinted>1900-12-31T16:59:00Z</cp:lastPrinted>
  <dcterms:created xsi:type="dcterms:W3CDTF">2017-11-02T11:15:00Z</dcterms:created>
  <dcterms:modified xsi:type="dcterms:W3CDTF">2020-12-07T07:34:00Z</dcterms:modified>
</cp:coreProperties>
</file>