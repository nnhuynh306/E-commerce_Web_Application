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7DABD" w14:textId="1350AE12" w:rsidR="00F81399" w:rsidRDefault="0033116D">
      <w:pPr>
        <w:pStyle w:val="Title"/>
        <w:jc w:val="right"/>
      </w:pPr>
      <w:r>
        <w:t>E-commerce Web Application</w:t>
      </w:r>
    </w:p>
    <w:p w14:paraId="2B6F4806" w14:textId="77777777" w:rsidR="00F81399" w:rsidRDefault="00B82148">
      <w:pPr>
        <w:pStyle w:val="Title"/>
        <w:jc w:val="right"/>
      </w:pPr>
      <w:fldSimple w:instr=" TITLE  \* MERGEFORMAT ">
        <w:r w:rsidR="00A240EE">
          <w:t>Vision</w:t>
        </w:r>
        <w:r w:rsidR="00E71F4D">
          <w:t xml:space="preserve"> Document</w:t>
        </w:r>
      </w:fldSimple>
    </w:p>
    <w:p w14:paraId="672ACCF8" w14:textId="77777777" w:rsidR="00F81399" w:rsidRDefault="00F81399">
      <w:pPr>
        <w:pStyle w:val="Title"/>
        <w:jc w:val="right"/>
      </w:pPr>
    </w:p>
    <w:p w14:paraId="7006282C" w14:textId="77777777" w:rsidR="00F81399" w:rsidRDefault="000439F1">
      <w:pPr>
        <w:pStyle w:val="Title"/>
        <w:jc w:val="right"/>
        <w:rPr>
          <w:sz w:val="28"/>
        </w:rPr>
      </w:pPr>
      <w:r>
        <w:rPr>
          <w:sz w:val="28"/>
        </w:rPr>
        <w:t>Version &lt;1.0&gt;</w:t>
      </w:r>
    </w:p>
    <w:p w14:paraId="37401745" w14:textId="77777777" w:rsidR="00F81399" w:rsidRDefault="00F81399">
      <w:pPr>
        <w:pStyle w:val="Title"/>
        <w:rPr>
          <w:sz w:val="28"/>
        </w:rPr>
      </w:pPr>
    </w:p>
    <w:p w14:paraId="30C99280" w14:textId="77777777" w:rsidR="00F81399" w:rsidRDefault="00F81399"/>
    <w:p w14:paraId="40060993" w14:textId="77777777" w:rsidR="00F81399" w:rsidRDefault="000439F1">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14:paraId="42AA1469" w14:textId="77777777" w:rsidR="00F81399" w:rsidRDefault="000439F1">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11DDC8FA"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473E794"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066618B0" w14:textId="77777777">
        <w:tc>
          <w:tcPr>
            <w:tcW w:w="2304" w:type="dxa"/>
          </w:tcPr>
          <w:p w14:paraId="6D87DA8D" w14:textId="77777777" w:rsidR="00F81399" w:rsidRDefault="000439F1">
            <w:pPr>
              <w:pStyle w:val="Tabletext"/>
              <w:jc w:val="center"/>
              <w:rPr>
                <w:b/>
              </w:rPr>
            </w:pPr>
            <w:r>
              <w:rPr>
                <w:b/>
              </w:rPr>
              <w:t>Date</w:t>
            </w:r>
          </w:p>
        </w:tc>
        <w:tc>
          <w:tcPr>
            <w:tcW w:w="1152" w:type="dxa"/>
          </w:tcPr>
          <w:p w14:paraId="0FD83F7F" w14:textId="77777777" w:rsidR="00F81399" w:rsidRDefault="000439F1">
            <w:pPr>
              <w:pStyle w:val="Tabletext"/>
              <w:jc w:val="center"/>
              <w:rPr>
                <w:b/>
              </w:rPr>
            </w:pPr>
            <w:r>
              <w:rPr>
                <w:b/>
              </w:rPr>
              <w:t>Version</w:t>
            </w:r>
          </w:p>
        </w:tc>
        <w:tc>
          <w:tcPr>
            <w:tcW w:w="3744" w:type="dxa"/>
          </w:tcPr>
          <w:p w14:paraId="7608B0BE" w14:textId="77777777" w:rsidR="00F81399" w:rsidRDefault="000439F1">
            <w:pPr>
              <w:pStyle w:val="Tabletext"/>
              <w:jc w:val="center"/>
              <w:rPr>
                <w:b/>
              </w:rPr>
            </w:pPr>
            <w:r>
              <w:rPr>
                <w:b/>
              </w:rPr>
              <w:t>Description</w:t>
            </w:r>
          </w:p>
        </w:tc>
        <w:tc>
          <w:tcPr>
            <w:tcW w:w="2304" w:type="dxa"/>
          </w:tcPr>
          <w:p w14:paraId="46715F69" w14:textId="77777777" w:rsidR="00F81399" w:rsidRDefault="000439F1">
            <w:pPr>
              <w:pStyle w:val="Tabletext"/>
              <w:jc w:val="center"/>
              <w:rPr>
                <w:b/>
              </w:rPr>
            </w:pPr>
            <w:r>
              <w:rPr>
                <w:b/>
              </w:rPr>
              <w:t>Author</w:t>
            </w:r>
          </w:p>
        </w:tc>
      </w:tr>
      <w:tr w:rsidR="00F81399" w14:paraId="19E91AAE" w14:textId="77777777">
        <w:tc>
          <w:tcPr>
            <w:tcW w:w="2304" w:type="dxa"/>
          </w:tcPr>
          <w:p w14:paraId="15CDCDBD" w14:textId="02694914" w:rsidR="00F81399" w:rsidRDefault="0033116D">
            <w:pPr>
              <w:pStyle w:val="Tabletext"/>
            </w:pPr>
            <w:r>
              <w:t>05/11/2020</w:t>
            </w:r>
          </w:p>
        </w:tc>
        <w:tc>
          <w:tcPr>
            <w:tcW w:w="1152" w:type="dxa"/>
          </w:tcPr>
          <w:p w14:paraId="135A8F2C" w14:textId="28A027F9" w:rsidR="00F81399" w:rsidRDefault="0033116D">
            <w:pPr>
              <w:pStyle w:val="Tabletext"/>
            </w:pPr>
            <w:r>
              <w:t>1.0</w:t>
            </w:r>
          </w:p>
        </w:tc>
        <w:tc>
          <w:tcPr>
            <w:tcW w:w="3744" w:type="dxa"/>
          </w:tcPr>
          <w:p w14:paraId="143357B7" w14:textId="0AA8A282" w:rsidR="00F81399" w:rsidRDefault="00F81399">
            <w:pPr>
              <w:pStyle w:val="Tabletext"/>
            </w:pPr>
          </w:p>
        </w:tc>
        <w:tc>
          <w:tcPr>
            <w:tcW w:w="2304" w:type="dxa"/>
          </w:tcPr>
          <w:p w14:paraId="10B8BAF6" w14:textId="05074DE8" w:rsidR="00F81399" w:rsidRDefault="0033116D">
            <w:pPr>
              <w:pStyle w:val="Tabletext"/>
            </w:pPr>
            <w:r>
              <w:t>Huỳnh Nhật Nam</w:t>
            </w:r>
          </w:p>
        </w:tc>
      </w:tr>
      <w:tr w:rsidR="00F81399" w14:paraId="430D5A52" w14:textId="77777777">
        <w:tc>
          <w:tcPr>
            <w:tcW w:w="2304" w:type="dxa"/>
          </w:tcPr>
          <w:p w14:paraId="1EB1383D" w14:textId="77777777" w:rsidR="00F81399" w:rsidRDefault="00F81399">
            <w:pPr>
              <w:pStyle w:val="Tabletext"/>
            </w:pPr>
          </w:p>
        </w:tc>
        <w:tc>
          <w:tcPr>
            <w:tcW w:w="1152" w:type="dxa"/>
          </w:tcPr>
          <w:p w14:paraId="0FC74A63" w14:textId="77777777" w:rsidR="00F81399" w:rsidRDefault="00F81399">
            <w:pPr>
              <w:pStyle w:val="Tabletext"/>
            </w:pPr>
          </w:p>
        </w:tc>
        <w:tc>
          <w:tcPr>
            <w:tcW w:w="3744" w:type="dxa"/>
          </w:tcPr>
          <w:p w14:paraId="6B7D83B7" w14:textId="77777777" w:rsidR="00F81399" w:rsidRDefault="00F81399">
            <w:pPr>
              <w:pStyle w:val="Tabletext"/>
            </w:pPr>
          </w:p>
        </w:tc>
        <w:tc>
          <w:tcPr>
            <w:tcW w:w="2304" w:type="dxa"/>
          </w:tcPr>
          <w:p w14:paraId="4932F5D2" w14:textId="77777777" w:rsidR="00F81399" w:rsidRDefault="00F81399">
            <w:pPr>
              <w:pStyle w:val="Tabletext"/>
            </w:pPr>
          </w:p>
        </w:tc>
      </w:tr>
      <w:tr w:rsidR="00F81399" w14:paraId="2FCBA777" w14:textId="77777777">
        <w:tc>
          <w:tcPr>
            <w:tcW w:w="2304" w:type="dxa"/>
          </w:tcPr>
          <w:p w14:paraId="724EDE3E" w14:textId="77777777" w:rsidR="00F81399" w:rsidRDefault="00F81399">
            <w:pPr>
              <w:pStyle w:val="Tabletext"/>
            </w:pPr>
          </w:p>
        </w:tc>
        <w:tc>
          <w:tcPr>
            <w:tcW w:w="1152" w:type="dxa"/>
          </w:tcPr>
          <w:p w14:paraId="56B0E449" w14:textId="77777777" w:rsidR="00F81399" w:rsidRDefault="00F81399">
            <w:pPr>
              <w:pStyle w:val="Tabletext"/>
            </w:pPr>
          </w:p>
        </w:tc>
        <w:tc>
          <w:tcPr>
            <w:tcW w:w="3744" w:type="dxa"/>
          </w:tcPr>
          <w:p w14:paraId="5B32B6C9" w14:textId="77777777" w:rsidR="00F81399" w:rsidRDefault="00F81399">
            <w:pPr>
              <w:pStyle w:val="Tabletext"/>
            </w:pPr>
          </w:p>
        </w:tc>
        <w:tc>
          <w:tcPr>
            <w:tcW w:w="2304" w:type="dxa"/>
          </w:tcPr>
          <w:p w14:paraId="439B16EF" w14:textId="77777777" w:rsidR="00F81399" w:rsidRDefault="00F81399">
            <w:pPr>
              <w:pStyle w:val="Tabletext"/>
            </w:pPr>
          </w:p>
        </w:tc>
      </w:tr>
      <w:tr w:rsidR="00F81399" w14:paraId="73EBC3E2" w14:textId="77777777">
        <w:tc>
          <w:tcPr>
            <w:tcW w:w="2304" w:type="dxa"/>
          </w:tcPr>
          <w:p w14:paraId="32E45580" w14:textId="77777777" w:rsidR="00F81399" w:rsidRDefault="00F81399">
            <w:pPr>
              <w:pStyle w:val="Tabletext"/>
            </w:pPr>
          </w:p>
        </w:tc>
        <w:tc>
          <w:tcPr>
            <w:tcW w:w="1152" w:type="dxa"/>
          </w:tcPr>
          <w:p w14:paraId="7CB0DE19" w14:textId="77777777" w:rsidR="00F81399" w:rsidRDefault="00F81399">
            <w:pPr>
              <w:pStyle w:val="Tabletext"/>
            </w:pPr>
          </w:p>
        </w:tc>
        <w:tc>
          <w:tcPr>
            <w:tcW w:w="3744" w:type="dxa"/>
          </w:tcPr>
          <w:p w14:paraId="284553AE" w14:textId="77777777" w:rsidR="00F81399" w:rsidRDefault="00F81399">
            <w:pPr>
              <w:pStyle w:val="Tabletext"/>
            </w:pPr>
          </w:p>
        </w:tc>
        <w:tc>
          <w:tcPr>
            <w:tcW w:w="2304" w:type="dxa"/>
          </w:tcPr>
          <w:p w14:paraId="06A7F196" w14:textId="77777777" w:rsidR="00F81399" w:rsidRDefault="00F81399">
            <w:pPr>
              <w:pStyle w:val="Tabletext"/>
            </w:pPr>
          </w:p>
        </w:tc>
      </w:tr>
    </w:tbl>
    <w:p w14:paraId="36C69E60" w14:textId="77777777" w:rsidR="00F81399" w:rsidRDefault="00F81399"/>
    <w:p w14:paraId="7CB6AAA7" w14:textId="77777777" w:rsidR="00F81399" w:rsidRDefault="000439F1">
      <w:pPr>
        <w:pStyle w:val="Title"/>
      </w:pPr>
      <w:r>
        <w:br w:type="page"/>
      </w:r>
      <w:r>
        <w:lastRenderedPageBreak/>
        <w:t>Table of Contents</w:t>
      </w:r>
    </w:p>
    <w:p w14:paraId="06BDCA73" w14:textId="77777777" w:rsidR="00F81399" w:rsidRDefault="000439F1">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_Toc524313333 \h </w:instrText>
      </w:r>
      <w:r>
        <w:rPr>
          <w:noProof/>
        </w:rPr>
      </w:r>
      <w:r>
        <w:rPr>
          <w:noProof/>
        </w:rPr>
        <w:fldChar w:fldCharType="separate"/>
      </w:r>
      <w:r w:rsidR="00A240EE">
        <w:rPr>
          <w:noProof/>
        </w:rPr>
        <w:t>3</w:t>
      </w:r>
      <w:r>
        <w:rPr>
          <w:noProof/>
        </w:rPr>
        <w:fldChar w:fldCharType="end"/>
      </w:r>
    </w:p>
    <w:p w14:paraId="3A0C41F8" w14:textId="77777777" w:rsidR="00F81399" w:rsidRDefault="000439F1">
      <w:pPr>
        <w:pStyle w:val="TOC2"/>
        <w:tabs>
          <w:tab w:val="left" w:pos="1000"/>
        </w:tabs>
        <w:rPr>
          <w:noProof/>
          <w:sz w:val="24"/>
          <w:szCs w:val="24"/>
        </w:rPr>
      </w:pPr>
      <w:r>
        <w:rPr>
          <w:noProof/>
        </w:rPr>
        <w:t>1.1</w:t>
      </w:r>
      <w:r>
        <w:rPr>
          <w:noProof/>
          <w:sz w:val="24"/>
          <w:szCs w:val="24"/>
        </w:rPr>
        <w:tab/>
      </w:r>
      <w:r>
        <w:rPr>
          <w:noProof/>
        </w:rPr>
        <w:t>References</w:t>
      </w:r>
      <w:r>
        <w:rPr>
          <w:noProof/>
        </w:rPr>
        <w:tab/>
      </w:r>
      <w:r>
        <w:rPr>
          <w:noProof/>
        </w:rPr>
        <w:fldChar w:fldCharType="begin"/>
      </w:r>
      <w:r>
        <w:rPr>
          <w:noProof/>
        </w:rPr>
        <w:instrText xml:space="preserve"> PAGEREF _Toc524313334 \h </w:instrText>
      </w:r>
      <w:r>
        <w:rPr>
          <w:noProof/>
        </w:rPr>
      </w:r>
      <w:r>
        <w:rPr>
          <w:noProof/>
        </w:rPr>
        <w:fldChar w:fldCharType="separate"/>
      </w:r>
      <w:r w:rsidR="00A240EE">
        <w:rPr>
          <w:noProof/>
        </w:rPr>
        <w:t>3</w:t>
      </w:r>
      <w:r>
        <w:rPr>
          <w:noProof/>
        </w:rPr>
        <w:fldChar w:fldCharType="end"/>
      </w:r>
    </w:p>
    <w:p w14:paraId="034B96AC" w14:textId="77777777" w:rsidR="00F81399" w:rsidRDefault="000439F1">
      <w:pPr>
        <w:pStyle w:val="TOC1"/>
        <w:tabs>
          <w:tab w:val="left" w:pos="432"/>
        </w:tabs>
        <w:rPr>
          <w:noProof/>
          <w:sz w:val="24"/>
          <w:szCs w:val="24"/>
        </w:rPr>
      </w:pPr>
      <w:r>
        <w:rPr>
          <w:noProof/>
          <w:szCs w:val="24"/>
        </w:rPr>
        <w:t>2.</w:t>
      </w:r>
      <w:r>
        <w:rPr>
          <w:noProof/>
          <w:sz w:val="24"/>
          <w:szCs w:val="24"/>
        </w:rPr>
        <w:tab/>
      </w:r>
      <w:r>
        <w:rPr>
          <w:noProof/>
          <w:szCs w:val="24"/>
        </w:rPr>
        <w:t>Positioning</w:t>
      </w:r>
      <w:r>
        <w:rPr>
          <w:noProof/>
        </w:rPr>
        <w:tab/>
      </w:r>
      <w:r>
        <w:rPr>
          <w:noProof/>
        </w:rPr>
        <w:fldChar w:fldCharType="begin"/>
      </w:r>
      <w:r>
        <w:rPr>
          <w:noProof/>
        </w:rPr>
        <w:instrText xml:space="preserve"> PAGEREF _Toc524313335 \h </w:instrText>
      </w:r>
      <w:r>
        <w:rPr>
          <w:noProof/>
        </w:rPr>
      </w:r>
      <w:r>
        <w:rPr>
          <w:noProof/>
        </w:rPr>
        <w:fldChar w:fldCharType="separate"/>
      </w:r>
      <w:r w:rsidR="00A240EE">
        <w:rPr>
          <w:noProof/>
        </w:rPr>
        <w:t>3</w:t>
      </w:r>
      <w:r>
        <w:rPr>
          <w:noProof/>
        </w:rPr>
        <w:fldChar w:fldCharType="end"/>
      </w:r>
    </w:p>
    <w:p w14:paraId="05DFF438" w14:textId="77777777" w:rsidR="00F81399" w:rsidRDefault="000439F1">
      <w:pPr>
        <w:pStyle w:val="TOC2"/>
        <w:tabs>
          <w:tab w:val="left" w:pos="1000"/>
        </w:tabs>
        <w:rPr>
          <w:noProof/>
          <w:sz w:val="24"/>
          <w:szCs w:val="24"/>
        </w:rPr>
      </w:pPr>
      <w:r>
        <w:rPr>
          <w:noProof/>
        </w:rPr>
        <w:t>2.1</w:t>
      </w:r>
      <w:r>
        <w:rPr>
          <w:noProof/>
          <w:sz w:val="24"/>
          <w:szCs w:val="24"/>
        </w:rPr>
        <w:tab/>
      </w:r>
      <w:r>
        <w:rPr>
          <w:noProof/>
        </w:rPr>
        <w:t>Problem Statement</w:t>
      </w:r>
      <w:r>
        <w:rPr>
          <w:noProof/>
        </w:rPr>
        <w:tab/>
      </w:r>
      <w:r>
        <w:rPr>
          <w:noProof/>
        </w:rPr>
        <w:fldChar w:fldCharType="begin"/>
      </w:r>
      <w:r>
        <w:rPr>
          <w:noProof/>
        </w:rPr>
        <w:instrText xml:space="preserve"> PAGEREF _Toc524313336 \h </w:instrText>
      </w:r>
      <w:r>
        <w:rPr>
          <w:noProof/>
        </w:rPr>
      </w:r>
      <w:r>
        <w:rPr>
          <w:noProof/>
        </w:rPr>
        <w:fldChar w:fldCharType="separate"/>
      </w:r>
      <w:r w:rsidR="00A240EE">
        <w:rPr>
          <w:noProof/>
        </w:rPr>
        <w:t>3</w:t>
      </w:r>
      <w:r>
        <w:rPr>
          <w:noProof/>
        </w:rPr>
        <w:fldChar w:fldCharType="end"/>
      </w:r>
    </w:p>
    <w:p w14:paraId="7BA8B081" w14:textId="77777777" w:rsidR="00F81399" w:rsidRDefault="000439F1">
      <w:pPr>
        <w:pStyle w:val="TOC2"/>
        <w:tabs>
          <w:tab w:val="left" w:pos="1000"/>
        </w:tabs>
        <w:rPr>
          <w:noProof/>
          <w:sz w:val="24"/>
          <w:szCs w:val="24"/>
        </w:rPr>
      </w:pPr>
      <w:r>
        <w:rPr>
          <w:noProof/>
        </w:rPr>
        <w:t>2.2</w:t>
      </w:r>
      <w:r>
        <w:rPr>
          <w:noProof/>
          <w:sz w:val="24"/>
          <w:szCs w:val="24"/>
        </w:rPr>
        <w:tab/>
      </w:r>
      <w:r>
        <w:rPr>
          <w:noProof/>
        </w:rPr>
        <w:t>Product Position Statement</w:t>
      </w:r>
      <w:r>
        <w:rPr>
          <w:noProof/>
        </w:rPr>
        <w:tab/>
      </w:r>
      <w:r>
        <w:rPr>
          <w:noProof/>
        </w:rPr>
        <w:fldChar w:fldCharType="begin"/>
      </w:r>
      <w:r>
        <w:rPr>
          <w:noProof/>
        </w:rPr>
        <w:instrText xml:space="preserve"> PAGEREF _Toc524313337 \h </w:instrText>
      </w:r>
      <w:r>
        <w:rPr>
          <w:noProof/>
        </w:rPr>
      </w:r>
      <w:r>
        <w:rPr>
          <w:noProof/>
        </w:rPr>
        <w:fldChar w:fldCharType="separate"/>
      </w:r>
      <w:r w:rsidR="00A240EE">
        <w:rPr>
          <w:noProof/>
        </w:rPr>
        <w:t>3</w:t>
      </w:r>
      <w:r>
        <w:rPr>
          <w:noProof/>
        </w:rPr>
        <w:fldChar w:fldCharType="end"/>
      </w:r>
    </w:p>
    <w:p w14:paraId="1188437C" w14:textId="77777777" w:rsidR="00F81399" w:rsidRDefault="000439F1">
      <w:pPr>
        <w:pStyle w:val="TOC1"/>
        <w:tabs>
          <w:tab w:val="left" w:pos="432"/>
        </w:tabs>
        <w:rPr>
          <w:noProof/>
          <w:sz w:val="24"/>
          <w:szCs w:val="24"/>
        </w:rPr>
      </w:pPr>
      <w:r>
        <w:rPr>
          <w:noProof/>
          <w:szCs w:val="24"/>
        </w:rPr>
        <w:t>3.</w:t>
      </w:r>
      <w:r>
        <w:rPr>
          <w:noProof/>
          <w:sz w:val="24"/>
          <w:szCs w:val="24"/>
        </w:rPr>
        <w:tab/>
      </w:r>
      <w:r>
        <w:rPr>
          <w:noProof/>
          <w:szCs w:val="24"/>
        </w:rPr>
        <w:t>Stakeholder and User Descriptions</w:t>
      </w:r>
      <w:r>
        <w:rPr>
          <w:noProof/>
        </w:rPr>
        <w:tab/>
      </w:r>
      <w:r>
        <w:rPr>
          <w:noProof/>
        </w:rPr>
        <w:fldChar w:fldCharType="begin"/>
      </w:r>
      <w:r>
        <w:rPr>
          <w:noProof/>
        </w:rPr>
        <w:instrText xml:space="preserve"> PAGEREF _Toc524313338 \h </w:instrText>
      </w:r>
      <w:r>
        <w:rPr>
          <w:noProof/>
        </w:rPr>
      </w:r>
      <w:r>
        <w:rPr>
          <w:noProof/>
        </w:rPr>
        <w:fldChar w:fldCharType="separate"/>
      </w:r>
      <w:r w:rsidR="00A240EE">
        <w:rPr>
          <w:noProof/>
        </w:rPr>
        <w:t>3</w:t>
      </w:r>
      <w:r>
        <w:rPr>
          <w:noProof/>
        </w:rPr>
        <w:fldChar w:fldCharType="end"/>
      </w:r>
    </w:p>
    <w:p w14:paraId="3391B5B4" w14:textId="77777777" w:rsidR="00F81399" w:rsidRDefault="000439F1">
      <w:pPr>
        <w:pStyle w:val="TOC2"/>
        <w:tabs>
          <w:tab w:val="left" w:pos="1000"/>
        </w:tabs>
        <w:rPr>
          <w:noProof/>
          <w:sz w:val="24"/>
          <w:szCs w:val="24"/>
        </w:rPr>
      </w:pPr>
      <w:r>
        <w:rPr>
          <w:noProof/>
        </w:rPr>
        <w:t>3.1</w:t>
      </w:r>
      <w:r>
        <w:rPr>
          <w:noProof/>
          <w:sz w:val="24"/>
          <w:szCs w:val="24"/>
        </w:rPr>
        <w:tab/>
      </w:r>
      <w:r>
        <w:rPr>
          <w:noProof/>
        </w:rPr>
        <w:t>Stakeholder Summary</w:t>
      </w:r>
      <w:r>
        <w:rPr>
          <w:noProof/>
        </w:rPr>
        <w:tab/>
      </w:r>
      <w:r>
        <w:rPr>
          <w:noProof/>
        </w:rPr>
        <w:fldChar w:fldCharType="begin"/>
      </w:r>
      <w:r>
        <w:rPr>
          <w:noProof/>
        </w:rPr>
        <w:instrText xml:space="preserve"> PAGEREF _Toc524313339 \h </w:instrText>
      </w:r>
      <w:r>
        <w:rPr>
          <w:noProof/>
        </w:rPr>
      </w:r>
      <w:r>
        <w:rPr>
          <w:noProof/>
        </w:rPr>
        <w:fldChar w:fldCharType="separate"/>
      </w:r>
      <w:r w:rsidR="00A240EE">
        <w:rPr>
          <w:noProof/>
        </w:rPr>
        <w:t>3</w:t>
      </w:r>
      <w:r>
        <w:rPr>
          <w:noProof/>
        </w:rPr>
        <w:fldChar w:fldCharType="end"/>
      </w:r>
    </w:p>
    <w:p w14:paraId="77F48311" w14:textId="77777777" w:rsidR="00F81399" w:rsidRDefault="000439F1">
      <w:pPr>
        <w:pStyle w:val="TOC2"/>
        <w:tabs>
          <w:tab w:val="left" w:pos="1000"/>
        </w:tabs>
        <w:rPr>
          <w:noProof/>
          <w:sz w:val="24"/>
          <w:szCs w:val="24"/>
        </w:rPr>
      </w:pPr>
      <w:r>
        <w:rPr>
          <w:noProof/>
        </w:rPr>
        <w:t>3.2</w:t>
      </w:r>
      <w:r>
        <w:rPr>
          <w:noProof/>
          <w:sz w:val="24"/>
          <w:szCs w:val="24"/>
        </w:rPr>
        <w:tab/>
      </w:r>
      <w:r>
        <w:rPr>
          <w:noProof/>
        </w:rPr>
        <w:t>User Summary</w:t>
      </w:r>
      <w:r>
        <w:rPr>
          <w:noProof/>
        </w:rPr>
        <w:tab/>
      </w:r>
      <w:r>
        <w:rPr>
          <w:noProof/>
        </w:rPr>
        <w:fldChar w:fldCharType="begin"/>
      </w:r>
      <w:r>
        <w:rPr>
          <w:noProof/>
        </w:rPr>
        <w:instrText xml:space="preserve"> PAGEREF _Toc524313340 \h </w:instrText>
      </w:r>
      <w:r>
        <w:rPr>
          <w:noProof/>
        </w:rPr>
      </w:r>
      <w:r>
        <w:rPr>
          <w:noProof/>
        </w:rPr>
        <w:fldChar w:fldCharType="separate"/>
      </w:r>
      <w:r w:rsidR="00A240EE">
        <w:rPr>
          <w:noProof/>
        </w:rPr>
        <w:t>3</w:t>
      </w:r>
      <w:r>
        <w:rPr>
          <w:noProof/>
        </w:rPr>
        <w:fldChar w:fldCharType="end"/>
      </w:r>
    </w:p>
    <w:p w14:paraId="7A552AB8" w14:textId="77777777" w:rsidR="00F81399" w:rsidRDefault="000439F1">
      <w:pPr>
        <w:pStyle w:val="TOC2"/>
        <w:tabs>
          <w:tab w:val="left" w:pos="1000"/>
        </w:tabs>
        <w:rPr>
          <w:noProof/>
          <w:sz w:val="24"/>
          <w:szCs w:val="24"/>
        </w:rPr>
      </w:pPr>
      <w:r>
        <w:rPr>
          <w:noProof/>
        </w:rPr>
        <w:t>3.3</w:t>
      </w:r>
      <w:r>
        <w:rPr>
          <w:noProof/>
          <w:sz w:val="24"/>
          <w:szCs w:val="24"/>
        </w:rPr>
        <w:tab/>
      </w:r>
      <w:r>
        <w:rPr>
          <w:noProof/>
        </w:rPr>
        <w:t>User Environment</w:t>
      </w:r>
      <w:r>
        <w:rPr>
          <w:noProof/>
        </w:rPr>
        <w:tab/>
      </w:r>
      <w:r>
        <w:rPr>
          <w:noProof/>
        </w:rPr>
        <w:fldChar w:fldCharType="begin"/>
      </w:r>
      <w:r>
        <w:rPr>
          <w:noProof/>
        </w:rPr>
        <w:instrText xml:space="preserve"> PAGEREF _Toc524313341 \h </w:instrText>
      </w:r>
      <w:r>
        <w:rPr>
          <w:noProof/>
        </w:rPr>
      </w:r>
      <w:r>
        <w:rPr>
          <w:noProof/>
        </w:rPr>
        <w:fldChar w:fldCharType="separate"/>
      </w:r>
      <w:r w:rsidR="00A240EE">
        <w:rPr>
          <w:noProof/>
        </w:rPr>
        <w:t>3</w:t>
      </w:r>
      <w:r>
        <w:rPr>
          <w:noProof/>
        </w:rPr>
        <w:fldChar w:fldCharType="end"/>
      </w:r>
    </w:p>
    <w:p w14:paraId="3054C550" w14:textId="77777777" w:rsidR="00F81399" w:rsidRDefault="000439F1">
      <w:pPr>
        <w:pStyle w:val="TOC2"/>
        <w:tabs>
          <w:tab w:val="left" w:pos="1000"/>
        </w:tabs>
        <w:rPr>
          <w:noProof/>
          <w:sz w:val="24"/>
          <w:szCs w:val="24"/>
        </w:rPr>
      </w:pPr>
      <w:r>
        <w:rPr>
          <w:noProof/>
        </w:rPr>
        <w:t>3.4</w:t>
      </w:r>
      <w:r>
        <w:rPr>
          <w:noProof/>
          <w:sz w:val="24"/>
          <w:szCs w:val="24"/>
        </w:rPr>
        <w:tab/>
      </w:r>
      <w:r>
        <w:rPr>
          <w:noProof/>
        </w:rPr>
        <w:t>Summary of Key Stakeholder or User Needs</w:t>
      </w:r>
      <w:r>
        <w:rPr>
          <w:noProof/>
        </w:rPr>
        <w:tab/>
      </w:r>
      <w:r>
        <w:rPr>
          <w:noProof/>
        </w:rPr>
        <w:fldChar w:fldCharType="begin"/>
      </w:r>
      <w:r>
        <w:rPr>
          <w:noProof/>
        </w:rPr>
        <w:instrText xml:space="preserve"> PAGEREF _Toc524313342 \h </w:instrText>
      </w:r>
      <w:r>
        <w:rPr>
          <w:noProof/>
        </w:rPr>
      </w:r>
      <w:r>
        <w:rPr>
          <w:noProof/>
        </w:rPr>
        <w:fldChar w:fldCharType="separate"/>
      </w:r>
      <w:r w:rsidR="00A240EE">
        <w:rPr>
          <w:noProof/>
        </w:rPr>
        <w:t>3</w:t>
      </w:r>
      <w:r>
        <w:rPr>
          <w:noProof/>
        </w:rPr>
        <w:fldChar w:fldCharType="end"/>
      </w:r>
    </w:p>
    <w:p w14:paraId="3F225A44" w14:textId="77777777" w:rsidR="00F81399" w:rsidRDefault="000439F1">
      <w:pPr>
        <w:pStyle w:val="TOC2"/>
        <w:tabs>
          <w:tab w:val="left" w:pos="1000"/>
        </w:tabs>
        <w:rPr>
          <w:noProof/>
          <w:sz w:val="24"/>
          <w:szCs w:val="24"/>
        </w:rPr>
      </w:pPr>
      <w:r>
        <w:rPr>
          <w:noProof/>
        </w:rPr>
        <w:t>3.5</w:t>
      </w:r>
      <w:r>
        <w:rPr>
          <w:noProof/>
          <w:sz w:val="24"/>
          <w:szCs w:val="24"/>
        </w:rPr>
        <w:tab/>
      </w:r>
      <w:r>
        <w:rPr>
          <w:noProof/>
        </w:rPr>
        <w:t>Alternatives and Competition</w:t>
      </w:r>
      <w:r>
        <w:rPr>
          <w:noProof/>
        </w:rPr>
        <w:tab/>
      </w:r>
      <w:r>
        <w:rPr>
          <w:noProof/>
        </w:rPr>
        <w:fldChar w:fldCharType="begin"/>
      </w:r>
      <w:r>
        <w:rPr>
          <w:noProof/>
        </w:rPr>
        <w:instrText xml:space="preserve"> PAGEREF _Toc524313343 \h </w:instrText>
      </w:r>
      <w:r>
        <w:rPr>
          <w:noProof/>
        </w:rPr>
      </w:r>
      <w:r>
        <w:rPr>
          <w:noProof/>
        </w:rPr>
        <w:fldChar w:fldCharType="separate"/>
      </w:r>
      <w:r w:rsidR="00A240EE">
        <w:rPr>
          <w:noProof/>
        </w:rPr>
        <w:t>3</w:t>
      </w:r>
      <w:r>
        <w:rPr>
          <w:noProof/>
        </w:rPr>
        <w:fldChar w:fldCharType="end"/>
      </w:r>
    </w:p>
    <w:p w14:paraId="23EDB221" w14:textId="77777777" w:rsidR="00F81399" w:rsidRDefault="000439F1">
      <w:pPr>
        <w:pStyle w:val="TOC1"/>
        <w:tabs>
          <w:tab w:val="left" w:pos="432"/>
        </w:tabs>
        <w:rPr>
          <w:noProof/>
          <w:sz w:val="24"/>
          <w:szCs w:val="24"/>
        </w:rPr>
      </w:pPr>
      <w:r>
        <w:rPr>
          <w:noProof/>
          <w:szCs w:val="24"/>
        </w:rPr>
        <w:t>4.</w:t>
      </w:r>
      <w:r>
        <w:rPr>
          <w:noProof/>
          <w:sz w:val="24"/>
          <w:szCs w:val="24"/>
        </w:rPr>
        <w:tab/>
      </w:r>
      <w:r>
        <w:rPr>
          <w:noProof/>
          <w:szCs w:val="24"/>
        </w:rPr>
        <w:t>Product Overview</w:t>
      </w:r>
      <w:r>
        <w:rPr>
          <w:noProof/>
        </w:rPr>
        <w:tab/>
      </w:r>
      <w:r>
        <w:rPr>
          <w:noProof/>
        </w:rPr>
        <w:fldChar w:fldCharType="begin"/>
      </w:r>
      <w:r>
        <w:rPr>
          <w:noProof/>
        </w:rPr>
        <w:instrText xml:space="preserve"> PAGEREF _Toc524313344 \h </w:instrText>
      </w:r>
      <w:r>
        <w:rPr>
          <w:noProof/>
        </w:rPr>
      </w:r>
      <w:r>
        <w:rPr>
          <w:noProof/>
        </w:rPr>
        <w:fldChar w:fldCharType="separate"/>
      </w:r>
      <w:r w:rsidR="00A240EE">
        <w:rPr>
          <w:noProof/>
        </w:rPr>
        <w:t>3</w:t>
      </w:r>
      <w:r>
        <w:rPr>
          <w:noProof/>
        </w:rPr>
        <w:fldChar w:fldCharType="end"/>
      </w:r>
    </w:p>
    <w:p w14:paraId="70D76424" w14:textId="77777777" w:rsidR="00F81399" w:rsidRDefault="000439F1">
      <w:pPr>
        <w:pStyle w:val="TOC2"/>
        <w:tabs>
          <w:tab w:val="left" w:pos="1000"/>
        </w:tabs>
        <w:rPr>
          <w:noProof/>
          <w:sz w:val="24"/>
          <w:szCs w:val="24"/>
        </w:rPr>
      </w:pPr>
      <w:r>
        <w:rPr>
          <w:noProof/>
        </w:rPr>
        <w:t>4.1</w:t>
      </w:r>
      <w:r>
        <w:rPr>
          <w:noProof/>
          <w:sz w:val="24"/>
          <w:szCs w:val="24"/>
        </w:rPr>
        <w:tab/>
      </w:r>
      <w:r>
        <w:rPr>
          <w:noProof/>
        </w:rPr>
        <w:t>Product Perspective</w:t>
      </w:r>
      <w:r>
        <w:rPr>
          <w:noProof/>
        </w:rPr>
        <w:tab/>
      </w:r>
      <w:r>
        <w:rPr>
          <w:noProof/>
        </w:rPr>
        <w:fldChar w:fldCharType="begin"/>
      </w:r>
      <w:r>
        <w:rPr>
          <w:noProof/>
        </w:rPr>
        <w:instrText xml:space="preserve"> PAGEREF _Toc524313345 \h </w:instrText>
      </w:r>
      <w:r>
        <w:rPr>
          <w:noProof/>
        </w:rPr>
      </w:r>
      <w:r>
        <w:rPr>
          <w:noProof/>
        </w:rPr>
        <w:fldChar w:fldCharType="separate"/>
      </w:r>
      <w:r w:rsidR="00A240EE">
        <w:rPr>
          <w:noProof/>
        </w:rPr>
        <w:t>3</w:t>
      </w:r>
      <w:r>
        <w:rPr>
          <w:noProof/>
        </w:rPr>
        <w:fldChar w:fldCharType="end"/>
      </w:r>
    </w:p>
    <w:p w14:paraId="1229B636" w14:textId="77777777" w:rsidR="00F81399" w:rsidRDefault="000439F1">
      <w:pPr>
        <w:pStyle w:val="TOC2"/>
        <w:tabs>
          <w:tab w:val="left" w:pos="1000"/>
        </w:tabs>
        <w:rPr>
          <w:noProof/>
          <w:sz w:val="24"/>
          <w:szCs w:val="24"/>
        </w:rPr>
      </w:pPr>
      <w:r>
        <w:rPr>
          <w:noProof/>
        </w:rPr>
        <w:t>4.2</w:t>
      </w:r>
      <w:r>
        <w:rPr>
          <w:noProof/>
          <w:sz w:val="24"/>
          <w:szCs w:val="24"/>
        </w:rPr>
        <w:tab/>
      </w:r>
      <w:r>
        <w:rPr>
          <w:noProof/>
        </w:rPr>
        <w:t>Assumptions and Dependencies</w:t>
      </w:r>
      <w:r>
        <w:rPr>
          <w:noProof/>
        </w:rPr>
        <w:tab/>
      </w:r>
      <w:r>
        <w:rPr>
          <w:noProof/>
        </w:rPr>
        <w:fldChar w:fldCharType="begin"/>
      </w:r>
      <w:r>
        <w:rPr>
          <w:noProof/>
        </w:rPr>
        <w:instrText xml:space="preserve"> PAGEREF _Toc524313346 \h </w:instrText>
      </w:r>
      <w:r>
        <w:rPr>
          <w:noProof/>
        </w:rPr>
      </w:r>
      <w:r>
        <w:rPr>
          <w:noProof/>
        </w:rPr>
        <w:fldChar w:fldCharType="separate"/>
      </w:r>
      <w:r w:rsidR="00A240EE">
        <w:rPr>
          <w:noProof/>
        </w:rPr>
        <w:t>3</w:t>
      </w:r>
      <w:r>
        <w:rPr>
          <w:noProof/>
        </w:rPr>
        <w:fldChar w:fldCharType="end"/>
      </w:r>
    </w:p>
    <w:p w14:paraId="653FF647" w14:textId="77777777" w:rsidR="00F81399" w:rsidRDefault="000439F1">
      <w:pPr>
        <w:pStyle w:val="TOC1"/>
        <w:tabs>
          <w:tab w:val="left" w:pos="432"/>
        </w:tabs>
        <w:rPr>
          <w:noProof/>
          <w:sz w:val="24"/>
          <w:szCs w:val="24"/>
        </w:rPr>
      </w:pPr>
      <w:r>
        <w:rPr>
          <w:noProof/>
          <w:szCs w:val="24"/>
        </w:rPr>
        <w:t>5.</w:t>
      </w:r>
      <w:r>
        <w:rPr>
          <w:noProof/>
          <w:sz w:val="24"/>
          <w:szCs w:val="24"/>
        </w:rPr>
        <w:tab/>
      </w:r>
      <w:r>
        <w:rPr>
          <w:noProof/>
          <w:szCs w:val="24"/>
        </w:rPr>
        <w:t>Product Features</w:t>
      </w:r>
      <w:r>
        <w:rPr>
          <w:noProof/>
        </w:rPr>
        <w:tab/>
      </w:r>
      <w:r>
        <w:rPr>
          <w:noProof/>
        </w:rPr>
        <w:fldChar w:fldCharType="begin"/>
      </w:r>
      <w:r>
        <w:rPr>
          <w:noProof/>
        </w:rPr>
        <w:instrText xml:space="preserve"> PAGEREF _Toc524313347 \h </w:instrText>
      </w:r>
      <w:r>
        <w:rPr>
          <w:noProof/>
        </w:rPr>
      </w:r>
      <w:r>
        <w:rPr>
          <w:noProof/>
        </w:rPr>
        <w:fldChar w:fldCharType="separate"/>
      </w:r>
      <w:r w:rsidR="00A240EE">
        <w:rPr>
          <w:noProof/>
        </w:rPr>
        <w:t>3</w:t>
      </w:r>
      <w:r>
        <w:rPr>
          <w:noProof/>
        </w:rPr>
        <w:fldChar w:fldCharType="end"/>
      </w:r>
    </w:p>
    <w:p w14:paraId="61D7F8A1" w14:textId="6AF5CC52" w:rsidR="00F81399" w:rsidRDefault="000439F1">
      <w:pPr>
        <w:pStyle w:val="TOC1"/>
        <w:tabs>
          <w:tab w:val="left" w:pos="432"/>
        </w:tabs>
        <w:rPr>
          <w:noProof/>
          <w:sz w:val="24"/>
          <w:szCs w:val="24"/>
        </w:rPr>
      </w:pPr>
      <w:r>
        <w:rPr>
          <w:noProof/>
          <w:szCs w:val="24"/>
        </w:rPr>
        <w:t>6.</w:t>
      </w:r>
      <w:r>
        <w:rPr>
          <w:noProof/>
          <w:sz w:val="24"/>
          <w:szCs w:val="24"/>
        </w:rPr>
        <w:tab/>
      </w:r>
      <w:r>
        <w:rPr>
          <w:noProof/>
          <w:szCs w:val="24"/>
        </w:rPr>
        <w:t>Other Product Requirement</w:t>
      </w:r>
      <w:r w:rsidR="001B4A1B">
        <w:rPr>
          <w:noProof/>
          <w:szCs w:val="24"/>
        </w:rPr>
        <w:t>s</w:t>
      </w:r>
      <w:r>
        <w:rPr>
          <w:noProof/>
        </w:rPr>
        <w:tab/>
      </w:r>
      <w:r>
        <w:rPr>
          <w:noProof/>
        </w:rPr>
        <w:fldChar w:fldCharType="begin"/>
      </w:r>
      <w:r>
        <w:rPr>
          <w:noProof/>
        </w:rPr>
        <w:instrText xml:space="preserve"> PAGEREF _Toc524313348 \h </w:instrText>
      </w:r>
      <w:r>
        <w:rPr>
          <w:noProof/>
        </w:rPr>
      </w:r>
      <w:r>
        <w:rPr>
          <w:noProof/>
        </w:rPr>
        <w:fldChar w:fldCharType="separate"/>
      </w:r>
      <w:r w:rsidR="00A240EE">
        <w:rPr>
          <w:noProof/>
        </w:rPr>
        <w:t>3</w:t>
      </w:r>
      <w:r>
        <w:rPr>
          <w:noProof/>
        </w:rPr>
        <w:fldChar w:fldCharType="end"/>
      </w:r>
    </w:p>
    <w:p w14:paraId="356A157A" w14:textId="77777777" w:rsidR="00F81399" w:rsidRDefault="000439F1">
      <w:pPr>
        <w:pStyle w:val="Title"/>
      </w:pPr>
      <w:r>
        <w:fldChar w:fldCharType="end"/>
      </w:r>
      <w:r>
        <w:br w:type="page"/>
      </w:r>
      <w:fldSimple w:instr=" TITLE  \* MERGEFORMAT ">
        <w:r w:rsidR="00A240EE">
          <w:t>Vision (Small Project)</w:t>
        </w:r>
      </w:fldSimple>
    </w:p>
    <w:p w14:paraId="41C6ACC2" w14:textId="48C9BA9C" w:rsidR="00F81399" w:rsidRDefault="000439F1">
      <w:pPr>
        <w:pStyle w:val="Heading1"/>
      </w:pPr>
      <w:bookmarkStart w:id="0" w:name="_Toc456598586"/>
      <w:bookmarkStart w:id="1" w:name="_Toc456600917"/>
      <w:bookmarkStart w:id="2" w:name="_Toc512930904"/>
      <w:bookmarkStart w:id="3" w:name="_Toc524313333"/>
      <w:bookmarkStart w:id="4" w:name="_Toc436203377"/>
      <w:bookmarkStart w:id="5" w:name="_Toc452813577"/>
      <w:r>
        <w:t>Introduction</w:t>
      </w:r>
      <w:bookmarkEnd w:id="0"/>
      <w:bookmarkEnd w:id="1"/>
      <w:bookmarkEnd w:id="2"/>
      <w:bookmarkEnd w:id="3"/>
    </w:p>
    <w:p w14:paraId="7E08D8F2" w14:textId="26C0E905" w:rsidR="00694C12" w:rsidRDefault="00694C12" w:rsidP="00694C12">
      <w:pPr>
        <w:ind w:firstLine="720"/>
      </w:pPr>
      <w:r w:rsidRPr="00694C12">
        <w:t>The goal of this project is to provide an environment for communication between users and small businesses in terms of buying and selling products. Besides, providing SMEs with the environment for product and business management.</w:t>
      </w:r>
    </w:p>
    <w:p w14:paraId="51B837D6" w14:textId="58792C1B" w:rsidR="006C4D64" w:rsidRPr="00694C12" w:rsidRDefault="006C4D64" w:rsidP="00694C12">
      <w:pPr>
        <w:ind w:firstLine="720"/>
      </w:pPr>
      <w:r w:rsidRPr="006C4D64">
        <w:t>This document describes and explains the vision of the project so that the members can better understand and more accurately understand the requirements. Goals help the project complete more accurately and perfectly</w:t>
      </w:r>
    </w:p>
    <w:p w14:paraId="543066EC" w14:textId="21282EA6" w:rsidR="00F81399" w:rsidRDefault="000439F1">
      <w:pPr>
        <w:pStyle w:val="Heading2"/>
      </w:pPr>
      <w:bookmarkStart w:id="6" w:name="_Toc456598590"/>
      <w:bookmarkStart w:id="7" w:name="_Toc456600921"/>
      <w:bookmarkStart w:id="8" w:name="_Toc512930905"/>
      <w:bookmarkStart w:id="9" w:name="_Toc524313334"/>
      <w:r>
        <w:t>References</w:t>
      </w:r>
      <w:bookmarkEnd w:id="6"/>
      <w:bookmarkEnd w:id="7"/>
      <w:bookmarkEnd w:id="8"/>
      <w:bookmarkEnd w:id="9"/>
    </w:p>
    <w:p w14:paraId="5FE95695" w14:textId="77777777" w:rsidR="00F81399" w:rsidRDefault="000439F1">
      <w:pPr>
        <w:pStyle w:val="InfoBlue"/>
      </w:pPr>
      <w:r>
        <w:t xml:space="preserve">[This subsection provides a complete list of all documents referenced elsewhere in the </w:t>
      </w:r>
      <w:r>
        <w:rPr>
          <w:b/>
          <w:bCs/>
        </w:rPr>
        <w:t xml:space="preserve">Vision </w:t>
      </w:r>
      <w:r>
        <w:t>document. Identify each document by title, report number if applicable, date, and publishing organization. Specify the sources from which the references can be obtained. This information may be provided by reference to an appendix or to another document.]</w:t>
      </w:r>
    </w:p>
    <w:p w14:paraId="15AB6CB8" w14:textId="77777777" w:rsidR="00F81399" w:rsidRDefault="000439F1">
      <w:pPr>
        <w:pStyle w:val="Heading1"/>
      </w:pPr>
      <w:bookmarkStart w:id="10" w:name="_Toc512930906"/>
      <w:bookmarkStart w:id="11" w:name="_Toc524313335"/>
      <w:r>
        <w:t>Positioning</w:t>
      </w:r>
      <w:bookmarkEnd w:id="4"/>
      <w:bookmarkEnd w:id="5"/>
      <w:bookmarkEnd w:id="10"/>
      <w:bookmarkEnd w:id="11"/>
    </w:p>
    <w:p w14:paraId="6C769978" w14:textId="77777777" w:rsidR="00F81399" w:rsidRDefault="000439F1">
      <w:pPr>
        <w:pStyle w:val="Heading2"/>
      </w:pPr>
      <w:bookmarkStart w:id="12" w:name="_Toc436203379"/>
      <w:bookmarkStart w:id="13" w:name="_Toc452813579"/>
      <w:bookmarkStart w:id="14" w:name="_Toc512930907"/>
      <w:bookmarkStart w:id="15" w:name="_Toc524313336"/>
      <w:r>
        <w:t>Problem Statement</w:t>
      </w:r>
      <w:bookmarkEnd w:id="12"/>
      <w:bookmarkEnd w:id="13"/>
      <w:bookmarkEnd w:id="14"/>
      <w:bookmarkEnd w:id="15"/>
    </w:p>
    <w:p w14:paraId="1CEA8D80" w14:textId="77777777" w:rsidR="00F81399" w:rsidRDefault="000439F1">
      <w:pPr>
        <w:pStyle w:val="InfoBlue"/>
      </w:pPr>
      <w:r>
        <w:t>[Provide a statement summarizing the problem being solved by this project. The following format may be used:]</w:t>
      </w:r>
    </w:p>
    <w:tbl>
      <w:tblPr>
        <w:tblW w:w="0" w:type="auto"/>
        <w:tblInd w:w="828" w:type="dxa"/>
        <w:tblLayout w:type="fixed"/>
        <w:tblLook w:val="0000" w:firstRow="0" w:lastRow="0" w:firstColumn="0" w:lastColumn="0" w:noHBand="0" w:noVBand="0"/>
      </w:tblPr>
      <w:tblGrid>
        <w:gridCol w:w="2970"/>
        <w:gridCol w:w="5220"/>
      </w:tblGrid>
      <w:tr w:rsidR="00F81399" w14:paraId="6D2E10B3"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D43398B" w14:textId="77777777" w:rsidR="00F81399" w:rsidRDefault="000439F1">
            <w:pPr>
              <w:pStyle w:val="BodyText"/>
              <w:keepNext/>
              <w:ind w:left="72"/>
            </w:pPr>
            <w:r>
              <w:t>The problem of</w:t>
            </w:r>
          </w:p>
        </w:tc>
        <w:tc>
          <w:tcPr>
            <w:tcW w:w="5220" w:type="dxa"/>
            <w:tcBorders>
              <w:top w:val="single" w:sz="12" w:space="0" w:color="auto"/>
              <w:bottom w:val="single" w:sz="6" w:space="0" w:color="auto"/>
              <w:right w:val="single" w:sz="12" w:space="0" w:color="auto"/>
            </w:tcBorders>
          </w:tcPr>
          <w:p w14:paraId="470385BA" w14:textId="65ADFE1C" w:rsidR="00F81399" w:rsidRDefault="00D904E8" w:rsidP="00637B22">
            <w:pPr>
              <w:pStyle w:val="BodyText"/>
              <w:keepNext/>
              <w:ind w:left="72"/>
            </w:pPr>
            <w:r>
              <w:t xml:space="preserve">Customers have to go to a shop to </w:t>
            </w:r>
            <w:r w:rsidR="0002558C">
              <w:t xml:space="preserve">see and </w:t>
            </w:r>
            <w:r>
              <w:t>buy its products</w:t>
            </w:r>
            <w:r w:rsidR="0002558C">
              <w:t>.</w:t>
            </w:r>
          </w:p>
        </w:tc>
      </w:tr>
      <w:tr w:rsidR="00F81399" w14:paraId="05D0886E"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43A4F5" w14:textId="77777777" w:rsidR="00F81399" w:rsidRDefault="000439F1">
            <w:pPr>
              <w:pStyle w:val="BodyText"/>
              <w:keepNext/>
              <w:ind w:left="72"/>
            </w:pPr>
            <w:r>
              <w:t>affects</w:t>
            </w:r>
          </w:p>
        </w:tc>
        <w:tc>
          <w:tcPr>
            <w:tcW w:w="5220" w:type="dxa"/>
            <w:tcBorders>
              <w:top w:val="single" w:sz="6" w:space="0" w:color="auto"/>
              <w:bottom w:val="single" w:sz="6" w:space="0" w:color="auto"/>
              <w:right w:val="single" w:sz="12" w:space="0" w:color="auto"/>
            </w:tcBorders>
          </w:tcPr>
          <w:p w14:paraId="0D1BFD49" w14:textId="29A5017D" w:rsidR="00F81399" w:rsidRDefault="00562965">
            <w:pPr>
              <w:pStyle w:val="InfoBlue"/>
            </w:pPr>
            <w:r w:rsidRPr="00257D62">
              <w:rPr>
                <w:i w:val="0"/>
                <w:color w:val="auto"/>
              </w:rPr>
              <w:t>Small shops</w:t>
            </w:r>
            <w:r w:rsidR="00257D62" w:rsidRPr="00257D62">
              <w:rPr>
                <w:i w:val="0"/>
                <w:color w:val="auto"/>
              </w:rPr>
              <w:t>, customers</w:t>
            </w:r>
            <w:r w:rsidR="00B640F2">
              <w:rPr>
                <w:i w:val="0"/>
                <w:color w:val="auto"/>
              </w:rPr>
              <w:t>, SMEs</w:t>
            </w:r>
          </w:p>
        </w:tc>
      </w:tr>
      <w:tr w:rsidR="00F81399" w14:paraId="42651836" w14:textId="77777777" w:rsidTr="00727E8B">
        <w:trPr>
          <w:trHeight w:val="390"/>
        </w:trPr>
        <w:tc>
          <w:tcPr>
            <w:tcW w:w="2970" w:type="dxa"/>
            <w:tcBorders>
              <w:top w:val="single" w:sz="6" w:space="0" w:color="auto"/>
              <w:left w:val="single" w:sz="12" w:space="0" w:color="auto"/>
              <w:bottom w:val="single" w:sz="6" w:space="0" w:color="auto"/>
              <w:right w:val="single" w:sz="12" w:space="0" w:color="auto"/>
            </w:tcBorders>
            <w:shd w:val="pct25" w:color="auto" w:fill="auto"/>
          </w:tcPr>
          <w:p w14:paraId="2C0E8C33" w14:textId="77777777" w:rsidR="00F81399" w:rsidRDefault="000439F1">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14:paraId="5144BD6F" w14:textId="77777777" w:rsidR="00F81399" w:rsidRDefault="000439F1">
            <w:pPr>
              <w:pStyle w:val="InfoBlue"/>
            </w:pPr>
            <w:r>
              <w:t>[what is the impact of the problem?]</w:t>
            </w:r>
          </w:p>
          <w:p w14:paraId="452548C2" w14:textId="78A55B26" w:rsidR="00E347EB" w:rsidRPr="00E347EB" w:rsidRDefault="0002558C" w:rsidP="00E347EB">
            <w:pPr>
              <w:pStyle w:val="BodyText"/>
              <w:ind w:left="0"/>
            </w:pPr>
            <w:r>
              <w:t>It’s inconvenient for customers whose location is far away from the shop. Because of the distance, most likely a shop is only known by the people in local area.</w:t>
            </w:r>
          </w:p>
        </w:tc>
      </w:tr>
      <w:tr w:rsidR="00F81399" w14:paraId="504933BA"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5EB260" w14:textId="77777777" w:rsidR="00F81399" w:rsidRDefault="000439F1">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14:paraId="0160F93B" w14:textId="014CDA56" w:rsidR="00F81399" w:rsidRDefault="000439F1">
            <w:pPr>
              <w:pStyle w:val="InfoBlue"/>
            </w:pPr>
            <w:r>
              <w:t>[list some key benefits of a successful solution]</w:t>
            </w:r>
          </w:p>
          <w:p w14:paraId="7C60BB9A" w14:textId="3E91F166" w:rsidR="0002558C" w:rsidRPr="0002558C" w:rsidRDefault="0002558C" w:rsidP="0002558C">
            <w:pPr>
              <w:pStyle w:val="BodyText"/>
              <w:ind w:left="0"/>
            </w:pPr>
            <w:r>
              <w:t>- Customers can buy products online without going to the shop</w:t>
            </w:r>
          </w:p>
          <w:p w14:paraId="05CBBF21" w14:textId="302689D7" w:rsidR="00D562DB" w:rsidRDefault="00D562DB" w:rsidP="00D562DB">
            <w:pPr>
              <w:pStyle w:val="BodyText"/>
              <w:ind w:left="0"/>
            </w:pPr>
            <w:r>
              <w:t xml:space="preserve">- </w:t>
            </w:r>
            <w:r w:rsidR="0002558C">
              <w:t>Shop’s profit</w:t>
            </w:r>
            <w:r>
              <w:t xml:space="preserve"> increased.</w:t>
            </w:r>
          </w:p>
          <w:p w14:paraId="690F51E3" w14:textId="77777777" w:rsidR="00D562DB" w:rsidRDefault="00D562DB" w:rsidP="00D562DB">
            <w:pPr>
              <w:pStyle w:val="BodyText"/>
              <w:ind w:left="0"/>
            </w:pPr>
            <w:r>
              <w:t>- Small shops can gain more reputation</w:t>
            </w:r>
            <w:r w:rsidR="00D904E8">
              <w:t xml:space="preserve"> and i</w:t>
            </w:r>
            <w:r>
              <w:t>ntroduc</w:t>
            </w:r>
            <w:r w:rsidR="00D904E8">
              <w:t xml:space="preserve">e </w:t>
            </w:r>
            <w:r>
              <w:t>their products to more people</w:t>
            </w:r>
            <w:r w:rsidR="00D904E8">
              <w:t>.</w:t>
            </w:r>
          </w:p>
          <w:p w14:paraId="3AEDCFC9" w14:textId="326701BB" w:rsidR="00B640F2" w:rsidRPr="00D562DB" w:rsidRDefault="00B640F2" w:rsidP="00D562DB">
            <w:pPr>
              <w:pStyle w:val="BodyText"/>
              <w:ind w:left="0"/>
            </w:pPr>
            <w:r>
              <w:t>- P</w:t>
            </w:r>
            <w:r w:rsidRPr="00B640F2">
              <w:t>romote economic development</w:t>
            </w:r>
          </w:p>
        </w:tc>
      </w:tr>
    </w:tbl>
    <w:p w14:paraId="23523B04" w14:textId="77777777" w:rsidR="00F81399" w:rsidRDefault="000439F1">
      <w:pPr>
        <w:pStyle w:val="Heading2"/>
      </w:pPr>
      <w:bookmarkStart w:id="16" w:name="_Toc425054392"/>
      <w:bookmarkStart w:id="17" w:name="_Toc422186485"/>
      <w:bookmarkStart w:id="18" w:name="_Toc436203380"/>
      <w:bookmarkStart w:id="19" w:name="_Toc452813580"/>
      <w:bookmarkStart w:id="20" w:name="_Toc512930908"/>
      <w:bookmarkStart w:id="21" w:name="_Toc524313337"/>
      <w:r>
        <w:t>Product Position Statement</w:t>
      </w:r>
      <w:bookmarkEnd w:id="16"/>
      <w:bookmarkEnd w:id="17"/>
      <w:bookmarkEnd w:id="18"/>
      <w:bookmarkEnd w:id="19"/>
      <w:bookmarkEnd w:id="20"/>
      <w:bookmarkEnd w:id="21"/>
    </w:p>
    <w:p w14:paraId="24AED721" w14:textId="77777777" w:rsidR="00F81399" w:rsidRDefault="000439F1">
      <w:pPr>
        <w:pStyle w:val="InfoBlue"/>
      </w:pPr>
      <w:r>
        <w:t>[Provide an overall statement summarizing, at the highest level, the unique position the product intends to fill in the marketplace. The following format may be used:]</w:t>
      </w:r>
    </w:p>
    <w:tbl>
      <w:tblPr>
        <w:tblW w:w="0" w:type="auto"/>
        <w:tblInd w:w="828" w:type="dxa"/>
        <w:tblLayout w:type="fixed"/>
        <w:tblLook w:val="0000" w:firstRow="0" w:lastRow="0" w:firstColumn="0" w:lastColumn="0" w:noHBand="0" w:noVBand="0"/>
      </w:tblPr>
      <w:tblGrid>
        <w:gridCol w:w="2790"/>
        <w:gridCol w:w="5400"/>
      </w:tblGrid>
      <w:tr w:rsidR="00F81399" w14:paraId="4AC890D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27FDC30" w14:textId="77777777" w:rsidR="00F81399" w:rsidRDefault="000439F1">
            <w:pPr>
              <w:pStyle w:val="BodyText"/>
              <w:keepNext/>
              <w:ind w:left="72"/>
            </w:pPr>
            <w:r>
              <w:lastRenderedPageBreak/>
              <w:t>For</w:t>
            </w:r>
          </w:p>
        </w:tc>
        <w:tc>
          <w:tcPr>
            <w:tcW w:w="5400" w:type="dxa"/>
            <w:tcBorders>
              <w:top w:val="single" w:sz="12" w:space="0" w:color="auto"/>
              <w:bottom w:val="single" w:sz="6" w:space="0" w:color="auto"/>
              <w:right w:val="single" w:sz="12" w:space="0" w:color="auto"/>
            </w:tcBorders>
          </w:tcPr>
          <w:p w14:paraId="6841D2C0" w14:textId="77777777" w:rsidR="00D562DB" w:rsidRDefault="00127393" w:rsidP="00D562DB">
            <w:pPr>
              <w:pStyle w:val="BodyText"/>
              <w:ind w:left="0"/>
            </w:pPr>
            <w:r>
              <w:t xml:space="preserve">Small </w:t>
            </w:r>
            <w:r w:rsidR="00E347EB">
              <w:t>shops</w:t>
            </w:r>
          </w:p>
          <w:p w14:paraId="5E2EF70D" w14:textId="2EA30D79" w:rsidR="00C96E19" w:rsidRPr="00D562DB" w:rsidRDefault="00C96E19" w:rsidP="00D562DB">
            <w:pPr>
              <w:pStyle w:val="BodyText"/>
              <w:ind w:left="0"/>
            </w:pPr>
            <w:r>
              <w:t>SMEs</w:t>
            </w:r>
          </w:p>
        </w:tc>
      </w:tr>
      <w:tr w:rsidR="00F81399" w14:paraId="0AA73A8F"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B69E0F4" w14:textId="5E08F526" w:rsidR="00F81399" w:rsidRDefault="00257D62">
            <w:pPr>
              <w:pStyle w:val="BodyText"/>
              <w:keepNext/>
              <w:ind w:left="72"/>
            </w:pPr>
            <w:r>
              <w:t>e</w:t>
            </w:r>
            <w:r w:rsidR="000439F1">
              <w:t>Who</w:t>
            </w:r>
          </w:p>
        </w:tc>
        <w:tc>
          <w:tcPr>
            <w:tcW w:w="5400" w:type="dxa"/>
            <w:tcBorders>
              <w:top w:val="single" w:sz="6" w:space="0" w:color="auto"/>
              <w:bottom w:val="single" w:sz="6" w:space="0" w:color="auto"/>
              <w:right w:val="single" w:sz="12" w:space="0" w:color="auto"/>
            </w:tcBorders>
          </w:tcPr>
          <w:p w14:paraId="0A972A3D" w14:textId="77777777" w:rsidR="00127393" w:rsidRDefault="00127393" w:rsidP="00127393">
            <w:pPr>
              <w:pStyle w:val="BodyText"/>
              <w:ind w:left="0"/>
            </w:pPr>
            <w:r>
              <w:t>Want to</w:t>
            </w:r>
            <w:r w:rsidR="00D904E8">
              <w:t xml:space="preserve"> maximize their profit</w:t>
            </w:r>
            <w:r w:rsidR="00E347EB">
              <w:t xml:space="preserve"> and </w:t>
            </w:r>
            <w:r w:rsidR="00D904E8">
              <w:t>gain more</w:t>
            </w:r>
            <w:r w:rsidR="00E347EB">
              <w:t xml:space="preserve"> reputation</w:t>
            </w:r>
            <w:r w:rsidR="00B640F2">
              <w:t>.</w:t>
            </w:r>
          </w:p>
          <w:p w14:paraId="77E79760" w14:textId="7DCFA109" w:rsidR="00B640F2" w:rsidRPr="00127393" w:rsidRDefault="00B640F2" w:rsidP="00127393">
            <w:pPr>
              <w:pStyle w:val="BodyText"/>
              <w:ind w:left="0"/>
            </w:pPr>
            <w:r>
              <w:t xml:space="preserve">Who want their company </w:t>
            </w:r>
            <w:r w:rsidRPr="00B640F2">
              <w:t>professionally developed</w:t>
            </w:r>
          </w:p>
        </w:tc>
      </w:tr>
      <w:tr w:rsidR="00F81399" w14:paraId="336A587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C7E3D04" w14:textId="30F0B583" w:rsidR="00F81399" w:rsidRDefault="000439F1">
            <w:pPr>
              <w:pStyle w:val="BodyText"/>
              <w:keepNext/>
              <w:ind w:left="72"/>
            </w:pPr>
            <w:r>
              <w:t xml:space="preserve">The </w:t>
            </w:r>
            <w:r w:rsidR="0002558C">
              <w:t>E-commerce web application</w:t>
            </w:r>
          </w:p>
        </w:tc>
        <w:tc>
          <w:tcPr>
            <w:tcW w:w="5400" w:type="dxa"/>
            <w:tcBorders>
              <w:top w:val="single" w:sz="6" w:space="0" w:color="auto"/>
              <w:bottom w:val="single" w:sz="6" w:space="0" w:color="auto"/>
              <w:right w:val="single" w:sz="12" w:space="0" w:color="auto"/>
            </w:tcBorders>
          </w:tcPr>
          <w:p w14:paraId="21F79DB8" w14:textId="520B6FF8" w:rsidR="00674584" w:rsidRPr="00674584" w:rsidRDefault="0002558C" w:rsidP="00674584">
            <w:pPr>
              <w:pStyle w:val="BodyText"/>
              <w:ind w:left="0"/>
            </w:pPr>
            <w:r>
              <w:t>is a software product</w:t>
            </w:r>
          </w:p>
        </w:tc>
      </w:tr>
      <w:tr w:rsidR="00F81399" w14:paraId="302D10F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1D07EB0" w14:textId="77777777" w:rsidR="00F81399" w:rsidRDefault="000439F1">
            <w:pPr>
              <w:pStyle w:val="BodyText"/>
              <w:keepNext/>
              <w:ind w:left="72"/>
            </w:pPr>
            <w:r>
              <w:t>That</w:t>
            </w:r>
          </w:p>
        </w:tc>
        <w:tc>
          <w:tcPr>
            <w:tcW w:w="5400" w:type="dxa"/>
            <w:tcBorders>
              <w:top w:val="single" w:sz="6" w:space="0" w:color="auto"/>
              <w:bottom w:val="single" w:sz="6" w:space="0" w:color="auto"/>
              <w:right w:val="single" w:sz="12" w:space="0" w:color="auto"/>
            </w:tcBorders>
          </w:tcPr>
          <w:p w14:paraId="220A74BC" w14:textId="492C7514" w:rsidR="00E347EB" w:rsidRDefault="00E347EB" w:rsidP="00E347EB">
            <w:pPr>
              <w:pStyle w:val="BodyText"/>
              <w:ind w:left="0"/>
            </w:pPr>
            <w:r>
              <w:t xml:space="preserve">- sells and advertise </w:t>
            </w:r>
            <w:r w:rsidR="0002558C">
              <w:t xml:space="preserve">shop’s </w:t>
            </w:r>
            <w:r>
              <w:t xml:space="preserve">products </w:t>
            </w:r>
            <w:r w:rsidR="00872ECF">
              <w:t>through the internet.</w:t>
            </w:r>
          </w:p>
          <w:p w14:paraId="63C32FD0" w14:textId="08776C60" w:rsidR="00E347EB" w:rsidRDefault="00E347EB" w:rsidP="00E347EB">
            <w:pPr>
              <w:pStyle w:val="BodyText"/>
              <w:ind w:left="0"/>
            </w:pPr>
            <w:r>
              <w:t>- people can connect to their favourite shop just by a few mouse clicks.</w:t>
            </w:r>
          </w:p>
          <w:p w14:paraId="0698D4EC" w14:textId="303588D5" w:rsidR="00872ECF" w:rsidRPr="00E347EB" w:rsidRDefault="00872ECF" w:rsidP="00E347EB">
            <w:pPr>
              <w:pStyle w:val="BodyText"/>
              <w:ind w:left="0"/>
            </w:pPr>
            <w:r>
              <w:t>- transaction can be done online, much more convenient and effective</w:t>
            </w:r>
          </w:p>
        </w:tc>
      </w:tr>
      <w:tr w:rsidR="00F81399" w14:paraId="4724FA19"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EFB1A9" w14:textId="77777777" w:rsidR="00F81399" w:rsidRDefault="000439F1">
            <w:pPr>
              <w:pStyle w:val="BodyText"/>
              <w:keepNext/>
              <w:ind w:left="72"/>
            </w:pPr>
            <w:r>
              <w:t>Unlike</w:t>
            </w:r>
          </w:p>
        </w:tc>
        <w:tc>
          <w:tcPr>
            <w:tcW w:w="5400" w:type="dxa"/>
            <w:tcBorders>
              <w:top w:val="single" w:sz="6" w:space="0" w:color="auto"/>
              <w:bottom w:val="single" w:sz="6" w:space="0" w:color="auto"/>
              <w:right w:val="single" w:sz="12" w:space="0" w:color="auto"/>
            </w:tcBorders>
          </w:tcPr>
          <w:p w14:paraId="457F7E81" w14:textId="400E7CB3" w:rsidR="0002558C" w:rsidRPr="0002558C" w:rsidRDefault="000439F1" w:rsidP="0002558C">
            <w:pPr>
              <w:pStyle w:val="InfoBlue"/>
            </w:pPr>
            <w:r>
              <w:t>[primar</w:t>
            </w:r>
          </w:p>
        </w:tc>
      </w:tr>
      <w:tr w:rsidR="00F81399" w14:paraId="26E531CB"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709B65C0" w14:textId="77777777" w:rsidR="00F81399" w:rsidRDefault="000439F1">
            <w:pPr>
              <w:pStyle w:val="BodyText"/>
              <w:ind w:left="72"/>
            </w:pPr>
            <w:r>
              <w:t>Our product</w:t>
            </w:r>
          </w:p>
        </w:tc>
        <w:tc>
          <w:tcPr>
            <w:tcW w:w="5400" w:type="dxa"/>
            <w:tcBorders>
              <w:top w:val="single" w:sz="6" w:space="0" w:color="auto"/>
              <w:bottom w:val="single" w:sz="12" w:space="0" w:color="auto"/>
              <w:right w:val="single" w:sz="12" w:space="0" w:color="auto"/>
            </w:tcBorders>
          </w:tcPr>
          <w:p w14:paraId="274CE1E8" w14:textId="6CC46475" w:rsidR="00B640F2" w:rsidRDefault="00B640F2" w:rsidP="00B640F2">
            <w:pPr>
              <w:pStyle w:val="BodyText"/>
              <w:numPr>
                <w:ilvl w:val="0"/>
                <w:numId w:val="35"/>
              </w:numPr>
            </w:pPr>
            <w:bookmarkStart w:id="22" w:name="_GoBack"/>
            <w:bookmarkEnd w:id="22"/>
            <w:r>
              <w:t>M</w:t>
            </w:r>
            <w:r w:rsidRPr="00B640F2">
              <w:t>ore convenient</w:t>
            </w:r>
            <w:r>
              <w:t xml:space="preserve"> (easy to use because simple)</w:t>
            </w:r>
          </w:p>
          <w:p w14:paraId="149B5A55" w14:textId="4B8D683E" w:rsidR="00B640F2" w:rsidRPr="00B640F2" w:rsidRDefault="00B640F2" w:rsidP="00B640F2">
            <w:pPr>
              <w:pStyle w:val="BodyText"/>
              <w:numPr>
                <w:ilvl w:val="0"/>
                <w:numId w:val="35"/>
              </w:numPr>
            </w:pPr>
            <w:r>
              <w:t>Cheap (donate if we want because it is an assignment project)</w:t>
            </w:r>
          </w:p>
        </w:tc>
      </w:tr>
    </w:tbl>
    <w:p w14:paraId="2FA7EACD" w14:textId="77777777" w:rsidR="00F81399" w:rsidRDefault="000439F1">
      <w:pPr>
        <w:pStyle w:val="Heading1"/>
      </w:pPr>
      <w:bookmarkStart w:id="23" w:name="_Toc447960005"/>
      <w:bookmarkStart w:id="24" w:name="_Toc452813581"/>
      <w:bookmarkStart w:id="25" w:name="_Toc512930909"/>
      <w:bookmarkStart w:id="26" w:name="_Toc524313338"/>
      <w:bookmarkStart w:id="27" w:name="_Toc436203381"/>
      <w:r>
        <w:t>Stakeholder and User Descriptions</w:t>
      </w:r>
      <w:bookmarkEnd w:id="23"/>
      <w:bookmarkEnd w:id="24"/>
      <w:bookmarkEnd w:id="25"/>
      <w:bookmarkEnd w:id="26"/>
    </w:p>
    <w:p w14:paraId="57E78925" w14:textId="77777777" w:rsidR="00F81399" w:rsidRDefault="000439F1">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14:paraId="68854600" w14:textId="77777777" w:rsidR="00F81399" w:rsidRDefault="000439F1">
      <w:pPr>
        <w:pStyle w:val="Heading2"/>
      </w:pPr>
      <w:bookmarkStart w:id="28" w:name="_Toc452813583"/>
      <w:bookmarkStart w:id="29" w:name="_Toc512930910"/>
      <w:bookmarkStart w:id="30" w:name="_Toc524313339"/>
      <w:r>
        <w:t>Stakeholder Summary</w:t>
      </w:r>
      <w:bookmarkEnd w:id="28"/>
      <w:bookmarkEnd w:id="29"/>
      <w:bookmarkEnd w:id="30"/>
    </w:p>
    <w:p w14:paraId="5BDB6DFA" w14:textId="77777777" w:rsidR="00F81399" w:rsidRDefault="000439F1">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81399" w14:paraId="146DAD0C" w14:textId="77777777">
        <w:tc>
          <w:tcPr>
            <w:tcW w:w="1890" w:type="dxa"/>
            <w:shd w:val="solid" w:color="000000" w:fill="FFFFFF"/>
          </w:tcPr>
          <w:p w14:paraId="0C16F2F4" w14:textId="77777777" w:rsidR="00F81399" w:rsidRDefault="000439F1">
            <w:pPr>
              <w:pStyle w:val="BodyText"/>
              <w:ind w:left="0"/>
              <w:rPr>
                <w:b/>
              </w:rPr>
            </w:pPr>
            <w:r>
              <w:rPr>
                <w:b/>
              </w:rPr>
              <w:t>Name</w:t>
            </w:r>
          </w:p>
        </w:tc>
        <w:tc>
          <w:tcPr>
            <w:tcW w:w="2610" w:type="dxa"/>
            <w:shd w:val="solid" w:color="000000" w:fill="FFFFFF"/>
          </w:tcPr>
          <w:p w14:paraId="67733A07" w14:textId="77777777" w:rsidR="00F81399" w:rsidRDefault="000439F1">
            <w:pPr>
              <w:pStyle w:val="BodyText"/>
              <w:ind w:left="0"/>
              <w:rPr>
                <w:b/>
              </w:rPr>
            </w:pPr>
            <w:r>
              <w:rPr>
                <w:b/>
              </w:rPr>
              <w:t>Description</w:t>
            </w:r>
          </w:p>
        </w:tc>
        <w:tc>
          <w:tcPr>
            <w:tcW w:w="3960" w:type="dxa"/>
            <w:shd w:val="solid" w:color="000000" w:fill="FFFFFF"/>
          </w:tcPr>
          <w:p w14:paraId="4A861202" w14:textId="77777777" w:rsidR="00F81399" w:rsidRDefault="000439F1">
            <w:pPr>
              <w:pStyle w:val="BodyText"/>
              <w:ind w:left="0"/>
              <w:rPr>
                <w:b/>
              </w:rPr>
            </w:pPr>
            <w:r>
              <w:rPr>
                <w:b/>
              </w:rPr>
              <w:t>Responsibilities</w:t>
            </w:r>
          </w:p>
        </w:tc>
      </w:tr>
      <w:tr w:rsidR="00F81399" w14:paraId="7F26F900" w14:textId="77777777">
        <w:tc>
          <w:tcPr>
            <w:tcW w:w="1890" w:type="dxa"/>
          </w:tcPr>
          <w:p w14:paraId="4E94626D" w14:textId="39A10D8B" w:rsidR="007963CB" w:rsidRPr="00872ECF" w:rsidRDefault="00872ECF" w:rsidP="00872ECF">
            <w:pPr>
              <w:pStyle w:val="BodyText"/>
              <w:ind w:left="0"/>
            </w:pPr>
            <w:r>
              <w:t>- Shop’s owner</w:t>
            </w:r>
            <w:r w:rsidR="002C68DE">
              <w:t xml:space="preserve"> (Product’s owner)</w:t>
            </w:r>
          </w:p>
        </w:tc>
        <w:tc>
          <w:tcPr>
            <w:tcW w:w="2610" w:type="dxa"/>
          </w:tcPr>
          <w:p w14:paraId="2D90CADD" w14:textId="6A101DE4" w:rsidR="00872ECF" w:rsidRPr="00872ECF" w:rsidRDefault="004E3DF2" w:rsidP="00872ECF">
            <w:pPr>
              <w:pStyle w:val="BodyText"/>
              <w:ind w:left="0"/>
            </w:pPr>
            <w:r>
              <w:t>-</w:t>
            </w:r>
            <w:r w:rsidR="00C157FA">
              <w:t xml:space="preserve">Who buys the </w:t>
            </w:r>
            <w:r w:rsidR="00056D4E">
              <w:t>product (E-commerce web application)</w:t>
            </w:r>
          </w:p>
        </w:tc>
        <w:tc>
          <w:tcPr>
            <w:tcW w:w="3960" w:type="dxa"/>
          </w:tcPr>
          <w:p w14:paraId="4C5BF731" w14:textId="548E1074" w:rsidR="00C157FA" w:rsidRPr="00C157FA" w:rsidRDefault="00C157FA" w:rsidP="00C157FA">
            <w:r>
              <w:t xml:space="preserve">- </w:t>
            </w:r>
            <w:r w:rsidR="007963CB">
              <w:t xml:space="preserve">Giving </w:t>
            </w:r>
            <w:r w:rsidR="00056D4E">
              <w:t xml:space="preserve">product’s </w:t>
            </w:r>
            <w:r w:rsidR="007963CB">
              <w:t>requirements</w:t>
            </w:r>
            <w:r w:rsidR="00056D4E">
              <w:t>, changes in requirements</w:t>
            </w:r>
            <w:r w:rsidR="007963CB">
              <w:t xml:space="preserve"> and</w:t>
            </w:r>
            <w:r w:rsidR="00056D4E">
              <w:t xml:space="preserve"> buying the final product</w:t>
            </w:r>
          </w:p>
        </w:tc>
      </w:tr>
      <w:tr w:rsidR="007963CB" w14:paraId="2F38E0D5" w14:textId="77777777">
        <w:tc>
          <w:tcPr>
            <w:tcW w:w="1890" w:type="dxa"/>
          </w:tcPr>
          <w:p w14:paraId="59F1CC8F" w14:textId="26842E90" w:rsidR="007963CB" w:rsidRPr="007963CB" w:rsidRDefault="007963CB">
            <w:pPr>
              <w:pStyle w:val="InfoBlue"/>
              <w:rPr>
                <w:i w:val="0"/>
                <w:iCs/>
                <w:color w:val="auto"/>
              </w:rPr>
            </w:pPr>
            <w:r w:rsidRPr="007963CB">
              <w:rPr>
                <w:i w:val="0"/>
                <w:iCs/>
                <w:color w:val="auto"/>
              </w:rPr>
              <w:t>- Project’s monitor</w:t>
            </w:r>
          </w:p>
        </w:tc>
        <w:tc>
          <w:tcPr>
            <w:tcW w:w="2610" w:type="dxa"/>
          </w:tcPr>
          <w:p w14:paraId="2C417C37" w14:textId="67FC32CF" w:rsidR="007963CB" w:rsidRPr="007963CB" w:rsidRDefault="007963CB">
            <w:pPr>
              <w:pStyle w:val="InfoBlue"/>
              <w:rPr>
                <w:i w:val="0"/>
                <w:iCs/>
                <w:color w:val="auto"/>
              </w:rPr>
            </w:pPr>
            <w:r w:rsidRPr="007963CB">
              <w:rPr>
                <w:i w:val="0"/>
                <w:iCs/>
                <w:color w:val="auto"/>
              </w:rPr>
              <w:t>- Teachers</w:t>
            </w:r>
          </w:p>
        </w:tc>
        <w:tc>
          <w:tcPr>
            <w:tcW w:w="3960" w:type="dxa"/>
          </w:tcPr>
          <w:p w14:paraId="674723E4" w14:textId="73C69F25" w:rsidR="007963CB" w:rsidRPr="007963CB" w:rsidRDefault="007963CB">
            <w:pPr>
              <w:pStyle w:val="InfoBlue"/>
              <w:rPr>
                <w:i w:val="0"/>
                <w:iCs/>
                <w:color w:val="auto"/>
              </w:rPr>
            </w:pPr>
            <w:r w:rsidRPr="007963CB">
              <w:rPr>
                <w:i w:val="0"/>
                <w:iCs/>
                <w:color w:val="auto"/>
              </w:rPr>
              <w:t>- Giv</w:t>
            </w:r>
            <w:r w:rsidR="00056D4E">
              <w:rPr>
                <w:i w:val="0"/>
                <w:iCs/>
                <w:color w:val="auto"/>
              </w:rPr>
              <w:t xml:space="preserve">ing </w:t>
            </w:r>
            <w:r w:rsidRPr="007963CB">
              <w:rPr>
                <w:i w:val="0"/>
                <w:iCs/>
                <w:color w:val="auto"/>
              </w:rPr>
              <w:t>advises and adjust project’s direction</w:t>
            </w:r>
          </w:p>
        </w:tc>
      </w:tr>
      <w:tr w:rsidR="00056D4E" w14:paraId="11FE6B55" w14:textId="77777777">
        <w:tc>
          <w:tcPr>
            <w:tcW w:w="1890" w:type="dxa"/>
          </w:tcPr>
          <w:p w14:paraId="3D97D957" w14:textId="72F4B33E" w:rsidR="00056D4E" w:rsidRPr="007963CB" w:rsidRDefault="00056D4E">
            <w:pPr>
              <w:pStyle w:val="InfoBlue"/>
              <w:rPr>
                <w:i w:val="0"/>
                <w:iCs/>
                <w:color w:val="auto"/>
              </w:rPr>
            </w:pPr>
            <w:r>
              <w:rPr>
                <w:i w:val="0"/>
                <w:iCs/>
                <w:color w:val="auto"/>
              </w:rPr>
              <w:t>- Team leader/Project manager</w:t>
            </w:r>
          </w:p>
        </w:tc>
        <w:tc>
          <w:tcPr>
            <w:tcW w:w="2610" w:type="dxa"/>
          </w:tcPr>
          <w:p w14:paraId="0579ACD6" w14:textId="5E71950B" w:rsidR="00056D4E" w:rsidRPr="007963CB" w:rsidRDefault="00056D4E">
            <w:pPr>
              <w:pStyle w:val="InfoBlue"/>
              <w:rPr>
                <w:i w:val="0"/>
                <w:iCs/>
                <w:color w:val="auto"/>
              </w:rPr>
            </w:pPr>
          </w:p>
        </w:tc>
        <w:tc>
          <w:tcPr>
            <w:tcW w:w="3960" w:type="dxa"/>
          </w:tcPr>
          <w:p w14:paraId="27E83322" w14:textId="500975E6" w:rsidR="00F42D62" w:rsidRPr="00F42D62" w:rsidRDefault="00F42D62" w:rsidP="00F42D62">
            <w:pPr>
              <w:pStyle w:val="InfoBlue"/>
              <w:rPr>
                <w:i w:val="0"/>
                <w:iCs/>
                <w:color w:val="auto"/>
              </w:rPr>
            </w:pPr>
            <w:r>
              <w:rPr>
                <w:i w:val="0"/>
                <w:iCs/>
                <w:color w:val="auto"/>
              </w:rPr>
              <w:t>- planning, organizing and controlling the project.</w:t>
            </w:r>
          </w:p>
        </w:tc>
      </w:tr>
      <w:tr w:rsidR="00056D4E" w14:paraId="54403749" w14:textId="77777777">
        <w:tc>
          <w:tcPr>
            <w:tcW w:w="1890" w:type="dxa"/>
          </w:tcPr>
          <w:p w14:paraId="04B2BB28" w14:textId="792676D3" w:rsidR="00056D4E" w:rsidRDefault="00056D4E">
            <w:pPr>
              <w:pStyle w:val="InfoBlue"/>
              <w:rPr>
                <w:i w:val="0"/>
                <w:iCs/>
                <w:color w:val="auto"/>
              </w:rPr>
            </w:pPr>
            <w:r>
              <w:rPr>
                <w:i w:val="0"/>
                <w:iCs/>
                <w:color w:val="auto"/>
              </w:rPr>
              <w:t>- Business Analyst</w:t>
            </w:r>
          </w:p>
        </w:tc>
        <w:tc>
          <w:tcPr>
            <w:tcW w:w="2610" w:type="dxa"/>
          </w:tcPr>
          <w:p w14:paraId="57C29A43" w14:textId="77777777" w:rsidR="00056D4E" w:rsidRPr="007963CB" w:rsidRDefault="00056D4E">
            <w:pPr>
              <w:pStyle w:val="InfoBlue"/>
              <w:rPr>
                <w:i w:val="0"/>
                <w:iCs/>
                <w:color w:val="auto"/>
              </w:rPr>
            </w:pPr>
          </w:p>
        </w:tc>
        <w:tc>
          <w:tcPr>
            <w:tcW w:w="3960" w:type="dxa"/>
          </w:tcPr>
          <w:p w14:paraId="5FA4E709" w14:textId="126A20BE" w:rsidR="00056D4E" w:rsidRPr="007963CB" w:rsidRDefault="00F42D62">
            <w:pPr>
              <w:pStyle w:val="InfoBlue"/>
              <w:rPr>
                <w:i w:val="0"/>
                <w:iCs/>
                <w:color w:val="auto"/>
              </w:rPr>
            </w:pPr>
            <w:r w:rsidRPr="00F42D62">
              <w:rPr>
                <w:i w:val="0"/>
                <w:iCs/>
                <w:color w:val="auto"/>
              </w:rPr>
              <w:t>- Communicating with product’s owner and project’s monitor to understand the requirements and share them with the team</w:t>
            </w:r>
          </w:p>
        </w:tc>
      </w:tr>
      <w:tr w:rsidR="00056D4E" w14:paraId="7B37D247" w14:textId="77777777">
        <w:tc>
          <w:tcPr>
            <w:tcW w:w="1890" w:type="dxa"/>
          </w:tcPr>
          <w:p w14:paraId="4C21EB4C" w14:textId="7C409EFD" w:rsidR="00056D4E" w:rsidRDefault="00056D4E">
            <w:pPr>
              <w:pStyle w:val="InfoBlue"/>
              <w:rPr>
                <w:i w:val="0"/>
                <w:iCs/>
                <w:color w:val="auto"/>
              </w:rPr>
            </w:pPr>
            <w:r>
              <w:rPr>
                <w:i w:val="0"/>
                <w:iCs/>
                <w:color w:val="auto"/>
              </w:rPr>
              <w:t>- Designer</w:t>
            </w:r>
          </w:p>
        </w:tc>
        <w:tc>
          <w:tcPr>
            <w:tcW w:w="2610" w:type="dxa"/>
          </w:tcPr>
          <w:p w14:paraId="4C4CA5F7" w14:textId="77777777" w:rsidR="00056D4E" w:rsidRPr="007963CB" w:rsidRDefault="00056D4E">
            <w:pPr>
              <w:pStyle w:val="InfoBlue"/>
              <w:rPr>
                <w:i w:val="0"/>
                <w:iCs/>
                <w:color w:val="auto"/>
              </w:rPr>
            </w:pPr>
          </w:p>
        </w:tc>
        <w:tc>
          <w:tcPr>
            <w:tcW w:w="3960" w:type="dxa"/>
          </w:tcPr>
          <w:p w14:paraId="3387C907" w14:textId="5462E977" w:rsidR="00056D4E" w:rsidRPr="00056D4E" w:rsidRDefault="00056D4E" w:rsidP="00056D4E">
            <w:pPr>
              <w:pStyle w:val="InfoBlue"/>
              <w:rPr>
                <w:i w:val="0"/>
                <w:iCs/>
                <w:color w:val="auto"/>
              </w:rPr>
            </w:pPr>
            <w:r>
              <w:rPr>
                <w:i w:val="0"/>
                <w:iCs/>
                <w:color w:val="auto"/>
              </w:rPr>
              <w:t>- Designing application’s structure</w:t>
            </w:r>
          </w:p>
        </w:tc>
      </w:tr>
      <w:tr w:rsidR="00056D4E" w14:paraId="283DAB84" w14:textId="77777777">
        <w:tc>
          <w:tcPr>
            <w:tcW w:w="1890" w:type="dxa"/>
          </w:tcPr>
          <w:p w14:paraId="60CDDAD0" w14:textId="6541DF1B" w:rsidR="00056D4E" w:rsidRDefault="00056D4E">
            <w:pPr>
              <w:pStyle w:val="InfoBlue"/>
              <w:rPr>
                <w:i w:val="0"/>
                <w:iCs/>
                <w:color w:val="auto"/>
              </w:rPr>
            </w:pPr>
            <w:r>
              <w:rPr>
                <w:i w:val="0"/>
                <w:iCs/>
                <w:color w:val="auto"/>
              </w:rPr>
              <w:t>- Team members/Developers</w:t>
            </w:r>
          </w:p>
        </w:tc>
        <w:tc>
          <w:tcPr>
            <w:tcW w:w="2610" w:type="dxa"/>
          </w:tcPr>
          <w:p w14:paraId="54503BAC" w14:textId="77777777" w:rsidR="00056D4E" w:rsidRPr="007963CB" w:rsidRDefault="00056D4E">
            <w:pPr>
              <w:pStyle w:val="InfoBlue"/>
              <w:rPr>
                <w:i w:val="0"/>
                <w:iCs/>
                <w:color w:val="auto"/>
              </w:rPr>
            </w:pPr>
          </w:p>
        </w:tc>
        <w:tc>
          <w:tcPr>
            <w:tcW w:w="3960" w:type="dxa"/>
          </w:tcPr>
          <w:p w14:paraId="1954B8D5" w14:textId="77777777" w:rsidR="002C68DE" w:rsidRDefault="002C68DE" w:rsidP="002C68DE">
            <w:pPr>
              <w:pStyle w:val="InfoBlue"/>
              <w:rPr>
                <w:i w:val="0"/>
                <w:iCs/>
                <w:color w:val="auto"/>
              </w:rPr>
            </w:pPr>
            <w:r>
              <w:rPr>
                <w:i w:val="0"/>
                <w:iCs/>
                <w:color w:val="auto"/>
              </w:rPr>
              <w:t>- Implementing the application (Writing source code)</w:t>
            </w:r>
          </w:p>
          <w:p w14:paraId="250E14B8" w14:textId="61A91A1A" w:rsidR="002C68DE" w:rsidRPr="002C68DE" w:rsidRDefault="002C68DE" w:rsidP="002C68DE">
            <w:pPr>
              <w:pStyle w:val="BodyText"/>
              <w:ind w:left="0"/>
            </w:pPr>
            <w:r>
              <w:t xml:space="preserve">- Giving information about their progress and </w:t>
            </w:r>
            <w:r>
              <w:lastRenderedPageBreak/>
              <w:t xml:space="preserve">what problems they have so that project manager can monitor the project better. </w:t>
            </w:r>
          </w:p>
        </w:tc>
      </w:tr>
      <w:tr w:rsidR="00056D4E" w14:paraId="0F7E0A51" w14:textId="77777777">
        <w:tc>
          <w:tcPr>
            <w:tcW w:w="1890" w:type="dxa"/>
          </w:tcPr>
          <w:p w14:paraId="2A065DCB" w14:textId="6D7F998E" w:rsidR="00056D4E" w:rsidRDefault="00056D4E">
            <w:pPr>
              <w:pStyle w:val="InfoBlue"/>
              <w:rPr>
                <w:i w:val="0"/>
                <w:iCs/>
                <w:color w:val="auto"/>
              </w:rPr>
            </w:pPr>
            <w:r>
              <w:rPr>
                <w:i w:val="0"/>
                <w:iCs/>
                <w:color w:val="auto"/>
              </w:rPr>
              <w:lastRenderedPageBreak/>
              <w:t>- Testers</w:t>
            </w:r>
          </w:p>
        </w:tc>
        <w:tc>
          <w:tcPr>
            <w:tcW w:w="2610" w:type="dxa"/>
          </w:tcPr>
          <w:p w14:paraId="51490538" w14:textId="77777777" w:rsidR="00056D4E" w:rsidRPr="007963CB" w:rsidRDefault="00056D4E">
            <w:pPr>
              <w:pStyle w:val="InfoBlue"/>
              <w:rPr>
                <w:i w:val="0"/>
                <w:iCs/>
                <w:color w:val="auto"/>
              </w:rPr>
            </w:pPr>
          </w:p>
        </w:tc>
        <w:tc>
          <w:tcPr>
            <w:tcW w:w="3960" w:type="dxa"/>
          </w:tcPr>
          <w:p w14:paraId="517A09AE" w14:textId="77777777" w:rsidR="00F42D62" w:rsidRDefault="002C68DE" w:rsidP="00F42D62">
            <w:pPr>
              <w:pStyle w:val="InfoBlue"/>
              <w:rPr>
                <w:i w:val="0"/>
                <w:iCs/>
                <w:color w:val="auto"/>
              </w:rPr>
            </w:pPr>
            <w:r>
              <w:rPr>
                <w:i w:val="0"/>
                <w:iCs/>
                <w:color w:val="auto"/>
              </w:rPr>
              <w:t>-</w:t>
            </w:r>
            <w:r w:rsidR="00F42D62">
              <w:rPr>
                <w:i w:val="0"/>
                <w:iCs/>
                <w:color w:val="auto"/>
              </w:rPr>
              <w:t xml:space="preserve"> Making testing plan</w:t>
            </w:r>
          </w:p>
          <w:p w14:paraId="795A1254" w14:textId="55A7DC1B" w:rsidR="00F42D62" w:rsidRPr="00F42D62" w:rsidRDefault="00F42D62" w:rsidP="00F42D62">
            <w:pPr>
              <w:pStyle w:val="BodyText"/>
              <w:ind w:left="0"/>
            </w:pPr>
            <w:r>
              <w:t>- Testing the product to find bugs.</w:t>
            </w:r>
          </w:p>
        </w:tc>
      </w:tr>
    </w:tbl>
    <w:p w14:paraId="152B6BEA" w14:textId="77777777" w:rsidR="00F81399" w:rsidRDefault="000439F1">
      <w:pPr>
        <w:pStyle w:val="Heading2"/>
      </w:pPr>
      <w:bookmarkStart w:id="31" w:name="_Toc452813584"/>
      <w:bookmarkStart w:id="32" w:name="_Toc512930911"/>
      <w:bookmarkStart w:id="33" w:name="_Toc524313340"/>
      <w:r>
        <w:t>User Summary</w:t>
      </w:r>
      <w:bookmarkEnd w:id="31"/>
      <w:bookmarkEnd w:id="32"/>
      <w:bookmarkEnd w:id="33"/>
    </w:p>
    <w:p w14:paraId="3DD7ADAD" w14:textId="77777777" w:rsidR="00F81399" w:rsidRDefault="000439F1">
      <w:pPr>
        <w:pStyle w:val="InfoBlue"/>
      </w:pPr>
      <w:r>
        <w:t>[Present a summary list of all identified users.]</w:t>
      </w:r>
    </w:p>
    <w:tbl>
      <w:tblPr>
        <w:tblW w:w="9216"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00"/>
        <w:gridCol w:w="3240"/>
        <w:gridCol w:w="2628"/>
      </w:tblGrid>
      <w:tr w:rsidR="00F81399" w14:paraId="0AA8EA15" w14:textId="77777777" w:rsidTr="004E3DF2">
        <w:trPr>
          <w:trHeight w:val="418"/>
        </w:trPr>
        <w:tc>
          <w:tcPr>
            <w:tcW w:w="1548" w:type="dxa"/>
            <w:shd w:val="solid" w:color="000000" w:fill="FFFFFF"/>
          </w:tcPr>
          <w:p w14:paraId="162E8C22" w14:textId="77777777" w:rsidR="00F81399" w:rsidRDefault="000439F1">
            <w:pPr>
              <w:pStyle w:val="BodyText"/>
              <w:ind w:left="0"/>
              <w:rPr>
                <w:b/>
              </w:rPr>
            </w:pPr>
            <w:r>
              <w:rPr>
                <w:b/>
              </w:rPr>
              <w:t>Name</w:t>
            </w:r>
          </w:p>
        </w:tc>
        <w:tc>
          <w:tcPr>
            <w:tcW w:w="1800" w:type="dxa"/>
            <w:shd w:val="solid" w:color="000000" w:fill="FFFFFF"/>
          </w:tcPr>
          <w:p w14:paraId="12C2B65E" w14:textId="77777777" w:rsidR="00F81399" w:rsidRDefault="000439F1">
            <w:pPr>
              <w:pStyle w:val="BodyText"/>
              <w:ind w:left="0"/>
              <w:rPr>
                <w:b/>
              </w:rPr>
            </w:pPr>
            <w:r>
              <w:rPr>
                <w:b/>
              </w:rPr>
              <w:t>Description</w:t>
            </w:r>
          </w:p>
        </w:tc>
        <w:tc>
          <w:tcPr>
            <w:tcW w:w="3240" w:type="dxa"/>
            <w:shd w:val="solid" w:color="000000" w:fill="FFFFFF"/>
          </w:tcPr>
          <w:p w14:paraId="52DAE899" w14:textId="77777777" w:rsidR="00F81399" w:rsidRDefault="000439F1">
            <w:pPr>
              <w:pStyle w:val="BodyText"/>
              <w:ind w:left="0"/>
              <w:rPr>
                <w:b/>
              </w:rPr>
            </w:pPr>
            <w:r>
              <w:rPr>
                <w:b/>
              </w:rPr>
              <w:t>Responsibilities</w:t>
            </w:r>
          </w:p>
        </w:tc>
        <w:tc>
          <w:tcPr>
            <w:tcW w:w="2628" w:type="dxa"/>
            <w:shd w:val="solid" w:color="000000" w:fill="FFFFFF"/>
          </w:tcPr>
          <w:p w14:paraId="331A151E" w14:textId="77777777" w:rsidR="00F81399" w:rsidRDefault="000439F1">
            <w:pPr>
              <w:pStyle w:val="BodyText"/>
              <w:ind w:left="0"/>
              <w:rPr>
                <w:b/>
              </w:rPr>
            </w:pPr>
            <w:r>
              <w:rPr>
                <w:b/>
              </w:rPr>
              <w:t>Stakeholder</w:t>
            </w:r>
          </w:p>
        </w:tc>
      </w:tr>
      <w:tr w:rsidR="0038375B" w14:paraId="2B48B92D" w14:textId="77777777" w:rsidTr="004E3DF2">
        <w:trPr>
          <w:trHeight w:val="976"/>
        </w:trPr>
        <w:tc>
          <w:tcPr>
            <w:tcW w:w="1548" w:type="dxa"/>
          </w:tcPr>
          <w:p w14:paraId="72416CB5" w14:textId="04283DFC" w:rsidR="0038375B" w:rsidRPr="0038375B" w:rsidRDefault="0038375B">
            <w:pPr>
              <w:pStyle w:val="InfoBlue"/>
              <w:rPr>
                <w:i w:val="0"/>
                <w:iCs/>
                <w:color w:val="auto"/>
              </w:rPr>
            </w:pPr>
            <w:r w:rsidRPr="0038375B">
              <w:rPr>
                <w:i w:val="0"/>
                <w:iCs/>
                <w:color w:val="auto"/>
              </w:rPr>
              <w:t>Customers</w:t>
            </w:r>
          </w:p>
        </w:tc>
        <w:tc>
          <w:tcPr>
            <w:tcW w:w="1800" w:type="dxa"/>
          </w:tcPr>
          <w:p w14:paraId="52F441F5" w14:textId="53906D06" w:rsidR="0038375B" w:rsidRPr="0038375B" w:rsidRDefault="0038375B">
            <w:pPr>
              <w:pStyle w:val="InfoBlue"/>
              <w:rPr>
                <w:i w:val="0"/>
                <w:iCs/>
                <w:color w:val="auto"/>
              </w:rPr>
            </w:pPr>
            <w:r w:rsidRPr="0038375B">
              <w:rPr>
                <w:i w:val="0"/>
                <w:iCs/>
                <w:color w:val="auto"/>
              </w:rPr>
              <w:t>End-user</w:t>
            </w:r>
          </w:p>
        </w:tc>
        <w:tc>
          <w:tcPr>
            <w:tcW w:w="3240" w:type="dxa"/>
          </w:tcPr>
          <w:p w14:paraId="7F93248C" w14:textId="56365501" w:rsidR="0038375B" w:rsidRPr="0038375B" w:rsidRDefault="0038375B">
            <w:pPr>
              <w:pStyle w:val="InfoBlue"/>
              <w:rPr>
                <w:i w:val="0"/>
                <w:iCs/>
                <w:color w:val="auto"/>
              </w:rPr>
            </w:pPr>
            <w:r w:rsidRPr="0038375B">
              <w:rPr>
                <w:i w:val="0"/>
                <w:iCs/>
                <w:color w:val="auto"/>
              </w:rPr>
              <w:t>Buying shop’s product</w:t>
            </w:r>
          </w:p>
        </w:tc>
        <w:tc>
          <w:tcPr>
            <w:tcW w:w="2628" w:type="dxa"/>
          </w:tcPr>
          <w:p w14:paraId="4AEE192D" w14:textId="08A2B05C" w:rsidR="0038375B" w:rsidRPr="0038375B" w:rsidRDefault="0038375B">
            <w:pPr>
              <w:pStyle w:val="InfoBlue"/>
              <w:rPr>
                <w:i w:val="0"/>
                <w:iCs/>
                <w:color w:val="auto"/>
              </w:rPr>
            </w:pPr>
            <w:r w:rsidRPr="0038375B">
              <w:rPr>
                <w:i w:val="0"/>
                <w:iCs/>
                <w:color w:val="auto"/>
              </w:rPr>
              <w:t>Self-presented</w:t>
            </w:r>
          </w:p>
        </w:tc>
      </w:tr>
      <w:tr w:rsidR="00227A16" w14:paraId="74C2A217" w14:textId="77777777" w:rsidTr="004E3DF2">
        <w:trPr>
          <w:trHeight w:val="976"/>
        </w:trPr>
        <w:tc>
          <w:tcPr>
            <w:tcW w:w="1548" w:type="dxa"/>
          </w:tcPr>
          <w:p w14:paraId="4B4ED081" w14:textId="1983173A" w:rsidR="00227A16" w:rsidRPr="00227A16" w:rsidRDefault="00227A16">
            <w:pPr>
              <w:pStyle w:val="InfoBlue"/>
              <w:rPr>
                <w:i w:val="0"/>
                <w:iCs/>
                <w:color w:val="auto"/>
              </w:rPr>
            </w:pPr>
            <w:r w:rsidRPr="00227A16">
              <w:rPr>
                <w:i w:val="0"/>
                <w:iCs/>
                <w:color w:val="auto"/>
              </w:rPr>
              <w:t>Administrator</w:t>
            </w:r>
          </w:p>
        </w:tc>
        <w:tc>
          <w:tcPr>
            <w:tcW w:w="1800" w:type="dxa"/>
          </w:tcPr>
          <w:p w14:paraId="29A1C380" w14:textId="65F1ECD6" w:rsidR="00227A16" w:rsidRPr="00227A16" w:rsidRDefault="00227A16">
            <w:pPr>
              <w:pStyle w:val="InfoBlue"/>
              <w:rPr>
                <w:i w:val="0"/>
                <w:iCs/>
                <w:color w:val="auto"/>
              </w:rPr>
            </w:pPr>
            <w:r w:rsidRPr="00227A16">
              <w:rPr>
                <w:i w:val="0"/>
                <w:iCs/>
                <w:color w:val="auto"/>
              </w:rPr>
              <w:t>- Shop’s owner</w:t>
            </w:r>
          </w:p>
        </w:tc>
        <w:tc>
          <w:tcPr>
            <w:tcW w:w="3240" w:type="dxa"/>
          </w:tcPr>
          <w:p w14:paraId="7F6A475D" w14:textId="77777777" w:rsidR="004E3DF2" w:rsidRDefault="00227A16" w:rsidP="004E3DF2">
            <w:pPr>
              <w:pStyle w:val="InfoBlue"/>
              <w:rPr>
                <w:i w:val="0"/>
                <w:iCs/>
                <w:color w:val="auto"/>
              </w:rPr>
            </w:pPr>
            <w:r w:rsidRPr="00227A16">
              <w:rPr>
                <w:i w:val="0"/>
                <w:iCs/>
                <w:color w:val="auto"/>
              </w:rPr>
              <w:t>- Adding products information to the web</w:t>
            </w:r>
          </w:p>
          <w:p w14:paraId="3DD5C8C9" w14:textId="37DAF8A0" w:rsidR="004E3DF2" w:rsidRPr="004E3DF2" w:rsidRDefault="004E3DF2" w:rsidP="004E3DF2">
            <w:pPr>
              <w:pStyle w:val="BodyText"/>
              <w:ind w:left="0"/>
            </w:pPr>
            <w:r>
              <w:t xml:space="preserve">- Manage </w:t>
            </w:r>
            <w:r w:rsidRPr="004E3DF2">
              <w:t>remaining products</w:t>
            </w:r>
          </w:p>
        </w:tc>
        <w:tc>
          <w:tcPr>
            <w:tcW w:w="2628" w:type="dxa"/>
          </w:tcPr>
          <w:p w14:paraId="4D84A534" w14:textId="24C9DB66" w:rsidR="00227A16" w:rsidRPr="00227A16" w:rsidRDefault="004E3DF2">
            <w:pPr>
              <w:pStyle w:val="InfoBlue"/>
              <w:rPr>
                <w:i w:val="0"/>
                <w:iCs/>
                <w:color w:val="auto"/>
              </w:rPr>
            </w:pPr>
            <w:r>
              <w:rPr>
                <w:i w:val="0"/>
                <w:iCs/>
                <w:color w:val="auto"/>
              </w:rPr>
              <w:t>S</w:t>
            </w:r>
            <w:r w:rsidR="00227A16" w:rsidRPr="00227A16">
              <w:rPr>
                <w:i w:val="0"/>
                <w:iCs/>
                <w:color w:val="auto"/>
              </w:rPr>
              <w:t>elf-presented</w:t>
            </w:r>
          </w:p>
        </w:tc>
      </w:tr>
    </w:tbl>
    <w:p w14:paraId="01AD866F" w14:textId="77777777" w:rsidR="00F81399" w:rsidRDefault="00F81399">
      <w:pPr>
        <w:pStyle w:val="BodyText"/>
      </w:pPr>
    </w:p>
    <w:p w14:paraId="790B03A6" w14:textId="77777777" w:rsidR="00F81399" w:rsidRDefault="000439F1">
      <w:pPr>
        <w:pStyle w:val="Heading2"/>
      </w:pPr>
      <w:bookmarkStart w:id="34" w:name="_Toc425054386"/>
      <w:bookmarkStart w:id="35" w:name="_Toc342757864"/>
      <w:bookmarkStart w:id="36" w:name="_Toc346297773"/>
      <w:bookmarkStart w:id="37" w:name="_Toc422186479"/>
      <w:bookmarkStart w:id="38" w:name="_Toc436203384"/>
      <w:bookmarkStart w:id="39" w:name="_Toc452813585"/>
      <w:bookmarkStart w:id="40" w:name="_Toc512930912"/>
      <w:bookmarkStart w:id="41" w:name="_Toc524313341"/>
      <w:r>
        <w:t>User Environment</w:t>
      </w:r>
      <w:bookmarkEnd w:id="34"/>
      <w:bookmarkEnd w:id="35"/>
      <w:bookmarkEnd w:id="36"/>
      <w:bookmarkEnd w:id="37"/>
      <w:bookmarkEnd w:id="38"/>
      <w:bookmarkEnd w:id="39"/>
      <w:bookmarkEnd w:id="40"/>
      <w:bookmarkEnd w:id="41"/>
    </w:p>
    <w:p w14:paraId="3C44DF47" w14:textId="507D62EF" w:rsidR="0049045E" w:rsidRPr="0049045E" w:rsidRDefault="0049045E" w:rsidP="0049045E">
      <w:pPr>
        <w:pStyle w:val="BodyText"/>
        <w:ind w:left="0"/>
      </w:pPr>
      <w:r>
        <w:t>- Customer can sign up and login.</w:t>
      </w:r>
    </w:p>
    <w:p w14:paraId="7A89C3B1" w14:textId="05B25039" w:rsidR="00633D69" w:rsidRDefault="00633D69" w:rsidP="00633D69">
      <w:pPr>
        <w:pStyle w:val="BodyText"/>
        <w:ind w:left="0"/>
      </w:pPr>
      <w:r>
        <w:t xml:space="preserve">- Customer will come to the website and see product’s information likes name, type, </w:t>
      </w:r>
      <w:proofErr w:type="gramStart"/>
      <w:r>
        <w:t>price,…</w:t>
      </w:r>
      <w:proofErr w:type="gramEnd"/>
      <w:r>
        <w:t xml:space="preserve"> Then </w:t>
      </w:r>
      <w:r w:rsidR="00BC053C">
        <w:t>he/she</w:t>
      </w:r>
      <w:r>
        <w:t xml:space="preserve"> can add products which </w:t>
      </w:r>
      <w:r w:rsidR="00BC053C">
        <w:t>he/she</w:t>
      </w:r>
      <w:r>
        <w:t xml:space="preserve"> want to buy to a shopping cart. </w:t>
      </w:r>
      <w:r w:rsidR="00BC053C">
        <w:t>After chosing products,</w:t>
      </w:r>
      <w:r>
        <w:t xml:space="preserve"> </w:t>
      </w:r>
      <w:r w:rsidR="00BC053C">
        <w:t xml:space="preserve">customer </w:t>
      </w:r>
      <w:r>
        <w:t>can choose to pay by cash</w:t>
      </w:r>
      <w:r w:rsidR="00BC053C">
        <w:t xml:space="preserve"> then the</w:t>
      </w:r>
      <w:r>
        <w:t xml:space="preserve"> </w:t>
      </w:r>
      <w:r w:rsidR="00BC053C">
        <w:t>shop will receive the order and ship it to customer’s address (The shipping process is determined by shop’s owner)</w:t>
      </w:r>
    </w:p>
    <w:p w14:paraId="75C68888" w14:textId="5131BFC0" w:rsidR="00633D69" w:rsidRDefault="00633D69" w:rsidP="00633D69">
      <w:pPr>
        <w:pStyle w:val="BodyText"/>
        <w:ind w:left="0"/>
      </w:pPr>
      <w:r>
        <w:t xml:space="preserve">- Shop’s owner can add more products to the web using administrator’s account. </w:t>
      </w:r>
    </w:p>
    <w:p w14:paraId="164C373B" w14:textId="2AFA63B1" w:rsidR="00633D69" w:rsidRPr="00633D69" w:rsidRDefault="00633D69" w:rsidP="00633D69">
      <w:pPr>
        <w:pStyle w:val="BodyText"/>
        <w:ind w:left="0"/>
      </w:pPr>
      <w:r>
        <w:t xml:space="preserve">- All of the activities above will be done using web browser, </w:t>
      </w:r>
      <w:r w:rsidR="00BC053C">
        <w:t xml:space="preserve">users </w:t>
      </w:r>
      <w:r>
        <w:t>can use either mobile devices or PC.</w:t>
      </w:r>
    </w:p>
    <w:p w14:paraId="6FF13310" w14:textId="77777777" w:rsidR="00F81399" w:rsidRDefault="000439F1">
      <w:pPr>
        <w:pStyle w:val="Heading2"/>
      </w:pPr>
      <w:bookmarkStart w:id="42" w:name="_Toc452813588"/>
      <w:bookmarkStart w:id="43" w:name="_Toc512930913"/>
      <w:bookmarkStart w:id="44" w:name="_Toc524313342"/>
      <w:r>
        <w:t>Summary of Key Stakeholder or User Needs</w:t>
      </w:r>
      <w:bookmarkEnd w:id="42"/>
      <w:bookmarkEnd w:id="43"/>
      <w:bookmarkEnd w:id="44"/>
    </w:p>
    <w:p w14:paraId="41F5580C" w14:textId="44BCD122" w:rsidR="00F81399" w:rsidRDefault="00F81399">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F81399" w14:paraId="0F70F761" w14:textId="77777777">
        <w:tc>
          <w:tcPr>
            <w:tcW w:w="2808" w:type="dxa"/>
            <w:shd w:val="solid" w:color="000000" w:fill="FFFFFF"/>
          </w:tcPr>
          <w:p w14:paraId="7C3F97D3" w14:textId="77777777" w:rsidR="00F81399" w:rsidRDefault="000439F1">
            <w:pPr>
              <w:pStyle w:val="BodyText"/>
              <w:ind w:left="0"/>
              <w:rPr>
                <w:b/>
              </w:rPr>
            </w:pPr>
            <w:r>
              <w:rPr>
                <w:b/>
              </w:rPr>
              <w:t>Need</w:t>
            </w:r>
          </w:p>
        </w:tc>
        <w:tc>
          <w:tcPr>
            <w:tcW w:w="900" w:type="dxa"/>
            <w:shd w:val="solid" w:color="000000" w:fill="FFFFFF"/>
          </w:tcPr>
          <w:p w14:paraId="2EB08731" w14:textId="77777777" w:rsidR="00F81399" w:rsidRDefault="000439F1">
            <w:pPr>
              <w:pStyle w:val="BodyText"/>
              <w:ind w:left="0"/>
              <w:rPr>
                <w:b/>
              </w:rPr>
            </w:pPr>
            <w:r>
              <w:rPr>
                <w:b/>
              </w:rPr>
              <w:t>Priority</w:t>
            </w:r>
          </w:p>
        </w:tc>
        <w:tc>
          <w:tcPr>
            <w:tcW w:w="1350" w:type="dxa"/>
            <w:shd w:val="solid" w:color="000000" w:fill="FFFFFF"/>
          </w:tcPr>
          <w:p w14:paraId="453F4149" w14:textId="77777777" w:rsidR="00F81399" w:rsidRDefault="000439F1">
            <w:pPr>
              <w:pStyle w:val="BodyText"/>
              <w:ind w:left="0"/>
              <w:rPr>
                <w:b/>
              </w:rPr>
            </w:pPr>
            <w:r>
              <w:rPr>
                <w:b/>
              </w:rPr>
              <w:t>Concerns</w:t>
            </w:r>
          </w:p>
        </w:tc>
        <w:tc>
          <w:tcPr>
            <w:tcW w:w="1890" w:type="dxa"/>
            <w:shd w:val="solid" w:color="000000" w:fill="FFFFFF"/>
          </w:tcPr>
          <w:p w14:paraId="26B8693C" w14:textId="77777777" w:rsidR="00F81399" w:rsidRDefault="000439F1">
            <w:pPr>
              <w:pStyle w:val="BodyText"/>
              <w:ind w:left="0"/>
              <w:rPr>
                <w:b/>
              </w:rPr>
            </w:pPr>
            <w:r>
              <w:rPr>
                <w:b/>
              </w:rPr>
              <w:t>Current Solution</w:t>
            </w:r>
          </w:p>
        </w:tc>
        <w:tc>
          <w:tcPr>
            <w:tcW w:w="2520" w:type="dxa"/>
            <w:gridSpan w:val="2"/>
            <w:shd w:val="solid" w:color="000000" w:fill="FFFFFF"/>
          </w:tcPr>
          <w:p w14:paraId="0BA9E2DD" w14:textId="77777777" w:rsidR="00F81399" w:rsidRDefault="000439F1">
            <w:pPr>
              <w:pStyle w:val="BodyText"/>
              <w:ind w:left="0"/>
              <w:rPr>
                <w:b/>
              </w:rPr>
            </w:pPr>
            <w:r>
              <w:rPr>
                <w:b/>
              </w:rPr>
              <w:t>Proposed Solutions</w:t>
            </w:r>
          </w:p>
        </w:tc>
      </w:tr>
      <w:tr w:rsidR="00F81399" w14:paraId="5347D63B" w14:textId="77777777">
        <w:tc>
          <w:tcPr>
            <w:tcW w:w="2808" w:type="dxa"/>
          </w:tcPr>
          <w:p w14:paraId="377320D8" w14:textId="77777777" w:rsidR="00F81399" w:rsidRDefault="000439F1">
            <w:pPr>
              <w:pStyle w:val="BodyText"/>
              <w:ind w:left="0"/>
            </w:pPr>
            <w:r>
              <w:t>Broadcast messages</w:t>
            </w:r>
          </w:p>
          <w:p w14:paraId="58B3FCE3" w14:textId="77777777" w:rsidR="00E665B6" w:rsidRDefault="00E665B6">
            <w:pPr>
              <w:pStyle w:val="BodyText"/>
              <w:ind w:left="0"/>
            </w:pPr>
            <w:r>
              <w:t>(SMEs)</w:t>
            </w:r>
          </w:p>
          <w:p w14:paraId="7BCEF576" w14:textId="07F29B4D" w:rsidR="00E665B6" w:rsidRDefault="00E665B6">
            <w:pPr>
              <w:pStyle w:val="BodyText"/>
              <w:ind w:left="0"/>
            </w:pPr>
          </w:p>
        </w:tc>
        <w:tc>
          <w:tcPr>
            <w:tcW w:w="900" w:type="dxa"/>
          </w:tcPr>
          <w:p w14:paraId="4DABBD08" w14:textId="1E143C74" w:rsidR="00F81399" w:rsidRDefault="00E665B6">
            <w:pPr>
              <w:pStyle w:val="BodyText"/>
              <w:ind w:left="0"/>
            </w:pPr>
            <w:r>
              <w:t>2</w:t>
            </w:r>
          </w:p>
        </w:tc>
        <w:tc>
          <w:tcPr>
            <w:tcW w:w="1350" w:type="dxa"/>
          </w:tcPr>
          <w:p w14:paraId="4E23DD11" w14:textId="72EC7DA9" w:rsidR="00F81399" w:rsidRDefault="00D9123A">
            <w:pPr>
              <w:pStyle w:val="BodyText"/>
              <w:ind w:left="0"/>
            </w:pPr>
            <w:r w:rsidRPr="00D9123A">
              <w:t>Privacy</w:t>
            </w:r>
          </w:p>
          <w:p w14:paraId="507FBDD6" w14:textId="195E8846" w:rsidR="00D9123A" w:rsidRDefault="00D9123A">
            <w:pPr>
              <w:pStyle w:val="BodyText"/>
              <w:ind w:left="0"/>
            </w:pPr>
            <w:r>
              <w:t>P</w:t>
            </w:r>
            <w:r w:rsidRPr="00D9123A">
              <w:t>ersonal information</w:t>
            </w:r>
          </w:p>
        </w:tc>
        <w:tc>
          <w:tcPr>
            <w:tcW w:w="1980" w:type="dxa"/>
            <w:gridSpan w:val="2"/>
          </w:tcPr>
          <w:p w14:paraId="4FA2A417" w14:textId="02E8FAC8" w:rsidR="00E665B6" w:rsidRDefault="00E665B6">
            <w:pPr>
              <w:pStyle w:val="BodyText"/>
              <w:ind w:left="0"/>
            </w:pPr>
            <w:r w:rsidRPr="00E665B6">
              <w:t>Through facebook</w:t>
            </w:r>
          </w:p>
        </w:tc>
        <w:tc>
          <w:tcPr>
            <w:tcW w:w="2430" w:type="dxa"/>
          </w:tcPr>
          <w:p w14:paraId="49D2B35C" w14:textId="77777777" w:rsidR="00E665B6" w:rsidRDefault="00E665B6" w:rsidP="00E665B6">
            <w:pPr>
              <w:pStyle w:val="BodyText"/>
              <w:ind w:left="0"/>
            </w:pPr>
            <w:r>
              <w:t>B</w:t>
            </w:r>
            <w:r w:rsidRPr="00E665B6">
              <w:t>uys information from search servers</w:t>
            </w:r>
          </w:p>
          <w:p w14:paraId="2D7DEF08" w14:textId="562850D5" w:rsidR="00F81399" w:rsidRDefault="00E665B6">
            <w:pPr>
              <w:pStyle w:val="BodyText"/>
              <w:ind w:left="0"/>
            </w:pPr>
            <w:r>
              <w:t xml:space="preserve">Auto send </w:t>
            </w:r>
            <w:r w:rsidRPr="00E665B6">
              <w:t>messenger</w:t>
            </w:r>
            <w:r>
              <w:t xml:space="preserve"> to </w:t>
            </w:r>
            <w:r w:rsidRPr="00E665B6">
              <w:t>potential customers</w:t>
            </w:r>
          </w:p>
        </w:tc>
      </w:tr>
      <w:tr w:rsidR="00E665B6" w14:paraId="59526B61" w14:textId="77777777">
        <w:tc>
          <w:tcPr>
            <w:tcW w:w="2808" w:type="dxa"/>
          </w:tcPr>
          <w:p w14:paraId="386F671E" w14:textId="49EE5A47" w:rsidR="00E665B6" w:rsidRDefault="00E665B6">
            <w:pPr>
              <w:pStyle w:val="BodyText"/>
              <w:ind w:left="0"/>
            </w:pPr>
            <w:r>
              <w:t>W</w:t>
            </w:r>
            <w:r w:rsidRPr="00E665B6">
              <w:t>atch the product video</w:t>
            </w:r>
            <w:r>
              <w:t xml:space="preserve"> (customer)</w:t>
            </w:r>
          </w:p>
        </w:tc>
        <w:tc>
          <w:tcPr>
            <w:tcW w:w="900" w:type="dxa"/>
          </w:tcPr>
          <w:p w14:paraId="24D3B4FB" w14:textId="7B39577B" w:rsidR="00E665B6" w:rsidRDefault="00E665B6">
            <w:pPr>
              <w:pStyle w:val="BodyText"/>
              <w:ind w:left="0"/>
            </w:pPr>
            <w:r>
              <w:t>1</w:t>
            </w:r>
          </w:p>
        </w:tc>
        <w:tc>
          <w:tcPr>
            <w:tcW w:w="1350" w:type="dxa"/>
          </w:tcPr>
          <w:p w14:paraId="0A815E80" w14:textId="77777777" w:rsidR="00E665B6" w:rsidRDefault="00E665B6">
            <w:pPr>
              <w:pStyle w:val="BodyText"/>
              <w:ind w:left="0"/>
            </w:pPr>
            <w:r>
              <w:t>Size of video</w:t>
            </w:r>
          </w:p>
          <w:p w14:paraId="68D2B4CF" w14:textId="66916576" w:rsidR="00E665B6" w:rsidRPr="00D9123A" w:rsidRDefault="00E665B6">
            <w:pPr>
              <w:pStyle w:val="BodyText"/>
              <w:ind w:left="0"/>
            </w:pPr>
            <w:r>
              <w:t>D</w:t>
            </w:r>
            <w:r w:rsidRPr="00E665B6">
              <w:t>isplay speed</w:t>
            </w:r>
          </w:p>
        </w:tc>
        <w:tc>
          <w:tcPr>
            <w:tcW w:w="1980" w:type="dxa"/>
            <w:gridSpan w:val="2"/>
          </w:tcPr>
          <w:p w14:paraId="766F48CE" w14:textId="5DAF1778" w:rsidR="00E665B6" w:rsidRPr="00E665B6" w:rsidRDefault="00E665B6">
            <w:pPr>
              <w:pStyle w:val="BodyText"/>
              <w:ind w:left="0"/>
            </w:pPr>
            <w:r>
              <w:t>S</w:t>
            </w:r>
            <w:r w:rsidRPr="00E665B6">
              <w:t>ent via inbox to guests</w:t>
            </w:r>
          </w:p>
        </w:tc>
        <w:tc>
          <w:tcPr>
            <w:tcW w:w="2430" w:type="dxa"/>
          </w:tcPr>
          <w:p w14:paraId="2648FE59" w14:textId="6A9A297D" w:rsidR="00E665B6" w:rsidRDefault="00E665B6" w:rsidP="00E665B6">
            <w:pPr>
              <w:pStyle w:val="BodyText"/>
              <w:ind w:left="0"/>
            </w:pPr>
            <w:r w:rsidRPr="00E665B6">
              <w:t>Allows upload video description</w:t>
            </w:r>
          </w:p>
        </w:tc>
      </w:tr>
    </w:tbl>
    <w:p w14:paraId="05F2647D" w14:textId="77777777" w:rsidR="00F81399" w:rsidRDefault="00F81399">
      <w:pPr>
        <w:pStyle w:val="BodyText"/>
      </w:pPr>
    </w:p>
    <w:p w14:paraId="3F05B4BA" w14:textId="77777777" w:rsidR="00F81399" w:rsidRDefault="000439F1">
      <w:pPr>
        <w:pStyle w:val="Heading2"/>
      </w:pPr>
      <w:bookmarkStart w:id="45" w:name="_Toc452813589"/>
      <w:bookmarkStart w:id="46" w:name="_Toc512930914"/>
      <w:bookmarkStart w:id="47" w:name="_Toc524313343"/>
      <w:r>
        <w:t>Alternatives and Competition</w:t>
      </w:r>
      <w:bookmarkEnd w:id="45"/>
      <w:bookmarkEnd w:id="46"/>
      <w:bookmarkEnd w:id="47"/>
    </w:p>
    <w:p w14:paraId="58F30894" w14:textId="77777777" w:rsidR="00F81399" w:rsidRDefault="000439F1">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7E9CFAC4" w14:textId="77777777" w:rsidR="00F81399" w:rsidRDefault="000439F1">
      <w:pPr>
        <w:pStyle w:val="Heading1"/>
      </w:pPr>
      <w:bookmarkStart w:id="48" w:name="_Toc436203387"/>
      <w:bookmarkStart w:id="49" w:name="_Toc452813590"/>
      <w:bookmarkStart w:id="50" w:name="_Toc512930915"/>
      <w:bookmarkStart w:id="51" w:name="_Toc524313344"/>
      <w:bookmarkEnd w:id="27"/>
      <w:r>
        <w:lastRenderedPageBreak/>
        <w:t>Product Overview</w:t>
      </w:r>
      <w:bookmarkEnd w:id="48"/>
      <w:bookmarkEnd w:id="49"/>
      <w:bookmarkEnd w:id="50"/>
      <w:bookmarkEnd w:id="51"/>
    </w:p>
    <w:p w14:paraId="674D2BB5" w14:textId="77777777" w:rsidR="00F81399" w:rsidRDefault="000439F1">
      <w:pPr>
        <w:pStyle w:val="InfoBlue"/>
      </w:pPr>
      <w:r>
        <w:t xml:space="preserve">[This section provides a </w:t>
      </w:r>
      <w:proofErr w:type="gramStart"/>
      <w:r>
        <w:t>high level</w:t>
      </w:r>
      <w:proofErr w:type="gramEnd"/>
      <w:r>
        <w:t xml:space="preserve"> view of the product capabilities, interfaces to other applications, and system configurations. This section usually consists of two subsections, as follows: </w:t>
      </w:r>
    </w:p>
    <w:p w14:paraId="1692BE5C" w14:textId="77777777" w:rsidR="00F81399" w:rsidRDefault="000439F1">
      <w:pPr>
        <w:pStyle w:val="InfoBlue"/>
      </w:pPr>
      <w:r>
        <w:t>•</w:t>
      </w:r>
      <w:r>
        <w:tab/>
        <w:t xml:space="preserve">Product perspective </w:t>
      </w:r>
    </w:p>
    <w:p w14:paraId="169D8FB7" w14:textId="77777777" w:rsidR="00F81399" w:rsidRDefault="000439F1">
      <w:pPr>
        <w:pStyle w:val="InfoBlue"/>
      </w:pPr>
      <w:r>
        <w:t>•</w:t>
      </w:r>
      <w:r>
        <w:tab/>
        <w:t>Assumptions and dependencies]</w:t>
      </w:r>
    </w:p>
    <w:p w14:paraId="359F0D1D" w14:textId="77777777" w:rsidR="00F81399" w:rsidRDefault="000439F1">
      <w:pPr>
        <w:pStyle w:val="Heading2"/>
      </w:pPr>
      <w:bookmarkStart w:id="52" w:name="_Toc425054391"/>
      <w:bookmarkStart w:id="53" w:name="_Toc318088998"/>
      <w:bookmarkStart w:id="54" w:name="_Toc320274603"/>
      <w:bookmarkStart w:id="55" w:name="_Toc320279476"/>
      <w:bookmarkStart w:id="56" w:name="_Toc323533353"/>
      <w:bookmarkStart w:id="57" w:name="_Toc339783677"/>
      <w:bookmarkStart w:id="58" w:name="_Toc339784266"/>
      <w:bookmarkStart w:id="59" w:name="_Toc342757867"/>
      <w:bookmarkStart w:id="60" w:name="_Toc346297778"/>
      <w:bookmarkStart w:id="61" w:name="_Toc422186484"/>
      <w:bookmarkStart w:id="62" w:name="_Toc436203388"/>
      <w:bookmarkStart w:id="63" w:name="_Toc452813591"/>
      <w:bookmarkStart w:id="64" w:name="_Toc512930916"/>
      <w:bookmarkStart w:id="65" w:name="_Toc524313345"/>
      <w:r>
        <w:t>Product Perspective</w:t>
      </w:r>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17FDA0E6" w14:textId="2762A8B7" w:rsidR="00DD08D2" w:rsidRPr="00DD08D2" w:rsidRDefault="00DD08D2" w:rsidP="00DD08D2">
      <w:pPr>
        <w:pStyle w:val="BodyText"/>
      </w:pPr>
      <w:r>
        <w:t>- This product is self-contained, it’s an interface for the connection of a shop and its customers through internet.</w:t>
      </w:r>
    </w:p>
    <w:p w14:paraId="7E3E002D" w14:textId="3984F87E" w:rsidR="00F968F6" w:rsidRPr="00F968F6" w:rsidRDefault="00DD08D2" w:rsidP="00F968F6">
      <w:pPr>
        <w:pStyle w:val="BodyText"/>
      </w:pPr>
      <w:r>
        <w:rPr>
          <w:noProof/>
        </w:rPr>
        <mc:AlternateContent>
          <mc:Choice Requires="wpg">
            <w:drawing>
              <wp:anchor distT="0" distB="0" distL="114300" distR="114300" simplePos="0" relativeHeight="251671552" behindDoc="0" locked="0" layoutInCell="1" allowOverlap="1" wp14:anchorId="3D3DC141" wp14:editId="6F61DD07">
                <wp:simplePos x="0" y="0"/>
                <wp:positionH relativeFrom="column">
                  <wp:posOffset>34290</wp:posOffset>
                </wp:positionH>
                <wp:positionV relativeFrom="paragraph">
                  <wp:posOffset>275763</wp:posOffset>
                </wp:positionV>
                <wp:extent cx="5894705" cy="2230120"/>
                <wp:effectExtent l="0" t="0" r="10795" b="17780"/>
                <wp:wrapTopAndBottom/>
                <wp:docPr id="19" name="Group 19"/>
                <wp:cNvGraphicFramePr/>
                <a:graphic xmlns:a="http://schemas.openxmlformats.org/drawingml/2006/main">
                  <a:graphicData uri="http://schemas.microsoft.com/office/word/2010/wordprocessingGroup">
                    <wpg:wgp>
                      <wpg:cNvGrpSpPr/>
                      <wpg:grpSpPr>
                        <a:xfrm>
                          <a:off x="0" y="0"/>
                          <a:ext cx="5894705" cy="2230120"/>
                          <a:chOff x="0" y="0"/>
                          <a:chExt cx="5894936" cy="2230582"/>
                        </a:xfrm>
                      </wpg:grpSpPr>
                      <wpg:grpSp>
                        <wpg:cNvPr id="12" name="Group 12"/>
                        <wpg:cNvGrpSpPr/>
                        <wpg:grpSpPr>
                          <a:xfrm>
                            <a:off x="0" y="0"/>
                            <a:ext cx="4779818" cy="2187575"/>
                            <a:chOff x="0" y="0"/>
                            <a:chExt cx="4779818" cy="2187575"/>
                          </a:xfrm>
                        </wpg:grpSpPr>
                        <wps:wsp>
                          <wps:cNvPr id="8" name="Text Box 8"/>
                          <wps:cNvSpPr txBox="1"/>
                          <wps:spPr>
                            <a:xfrm>
                              <a:off x="2805546" y="602673"/>
                              <a:ext cx="1974272" cy="671946"/>
                            </a:xfrm>
                            <a:prstGeom prst="rect">
                              <a:avLst/>
                            </a:prstGeom>
                            <a:solidFill>
                              <a:schemeClr val="lt1"/>
                            </a:solidFill>
                            <a:ln w="6350">
                              <a:noFill/>
                            </a:ln>
                          </wps:spPr>
                          <wps:txbx>
                            <w:txbxContent>
                              <w:p w14:paraId="5703CE46" w14:textId="307BCD49" w:rsidR="00F968F6" w:rsidRDefault="00F968F6">
                                <w:r>
                                  <w:t>sending and receiving data about</w:t>
                                </w:r>
                                <w:r w:rsidR="00E665B6">
                                  <w:t xml:space="preserve"> </w:t>
                                </w:r>
                                <w:r>
                                  <w:t>information of customer’s account, 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 name="Group 11"/>
                          <wpg:cNvGrpSpPr/>
                          <wpg:grpSpPr>
                            <a:xfrm>
                              <a:off x="0" y="0"/>
                              <a:ext cx="3276312" cy="2187575"/>
                              <a:chOff x="0" y="0"/>
                              <a:chExt cx="3276312" cy="2187575"/>
                            </a:xfrm>
                          </wpg:grpSpPr>
                          <wpg:grpSp>
                            <wpg:cNvPr id="5" name="Group 5"/>
                            <wpg:cNvGrpSpPr/>
                            <wpg:grpSpPr>
                              <a:xfrm>
                                <a:off x="2168237" y="0"/>
                                <a:ext cx="1108075" cy="2187575"/>
                                <a:chOff x="-21373" y="1"/>
                                <a:chExt cx="488405" cy="1226171"/>
                              </a:xfrm>
                            </wpg:grpSpPr>
                            <wps:wsp>
                              <wps:cNvPr id="217" name="Text Box 2"/>
                              <wps:cNvSpPr txBox="1">
                                <a:spLocks noChangeArrowheads="1"/>
                              </wps:cNvSpPr>
                              <wps:spPr bwMode="auto">
                                <a:xfrm>
                                  <a:off x="-21373" y="973442"/>
                                  <a:ext cx="488405" cy="252730"/>
                                </a:xfrm>
                                <a:prstGeom prst="rect">
                                  <a:avLst/>
                                </a:prstGeom>
                                <a:solidFill>
                                  <a:srgbClr val="FFFFFF"/>
                                </a:solidFill>
                                <a:ln w="9525">
                                  <a:solidFill>
                                    <a:srgbClr val="000000"/>
                                  </a:solidFill>
                                  <a:miter lim="800000"/>
                                  <a:headEnd/>
                                  <a:tailEnd/>
                                </a:ln>
                              </wps:spPr>
                              <wps:txbx>
                                <w:txbxContent>
                                  <w:p w14:paraId="35E0E66E" w14:textId="1E641A37" w:rsidR="00F968F6" w:rsidRDefault="00F968F6">
                                    <w:r>
                                      <w:t>Web application</w:t>
                                    </w:r>
                                  </w:p>
                                </w:txbxContent>
                              </wps:txbx>
                              <wps:bodyPr rot="0" vert="horz" wrap="square" lIns="91440" tIns="45720" rIns="91440" bIns="45720" anchor="t" anchorCtr="0">
                                <a:noAutofit/>
                              </wps:bodyPr>
                            </wps:wsp>
                            <wps:wsp>
                              <wps:cNvPr id="3" name="Text Box 3"/>
                              <wps:cNvSpPr txBox="1"/>
                              <wps:spPr>
                                <a:xfrm>
                                  <a:off x="62346" y="1"/>
                                  <a:ext cx="300651" cy="225128"/>
                                </a:xfrm>
                                <a:prstGeom prst="rect">
                                  <a:avLst/>
                                </a:prstGeom>
                                <a:solidFill>
                                  <a:schemeClr val="lt1"/>
                                </a:solidFill>
                                <a:ln w="6350">
                                  <a:solidFill>
                                    <a:prstClr val="black"/>
                                  </a:solidFill>
                                </a:ln>
                              </wps:spPr>
                              <wps:txbx>
                                <w:txbxContent>
                                  <w:p w14:paraId="5756D022" w14:textId="195362E1" w:rsidR="00F968F6" w:rsidRDefault="00F968F6">
                                    <w: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Straight Connector 4"/>
                              <wps:cNvCnPr>
                                <a:stCxn id="3" idx="2"/>
                                <a:endCxn id="217" idx="0"/>
                              </wps:cNvCnPr>
                              <wps:spPr>
                                <a:xfrm>
                                  <a:off x="212672" y="225117"/>
                                  <a:ext cx="10158" cy="748274"/>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10" name="Group 10"/>
                            <wpg:cNvGrpSpPr/>
                            <wpg:grpSpPr>
                              <a:xfrm>
                                <a:off x="0" y="1496291"/>
                                <a:ext cx="2160905" cy="567690"/>
                                <a:chOff x="0" y="0"/>
                                <a:chExt cx="2161194" cy="568037"/>
                              </a:xfrm>
                            </wpg:grpSpPr>
                            <wps:wsp>
                              <wps:cNvPr id="6" name="Text Box 6"/>
                              <wps:cNvSpPr txBox="1"/>
                              <wps:spPr>
                                <a:xfrm>
                                  <a:off x="0" y="166255"/>
                                  <a:ext cx="692728" cy="401782"/>
                                </a:xfrm>
                                <a:prstGeom prst="ellipse">
                                  <a:avLst/>
                                </a:prstGeom>
                                <a:solidFill>
                                  <a:schemeClr val="lt1"/>
                                </a:solidFill>
                                <a:ln w="6350">
                                  <a:solidFill>
                                    <a:prstClr val="black"/>
                                  </a:solidFill>
                                </a:ln>
                              </wps:spPr>
                              <wps:txbx>
                                <w:txbxContent>
                                  <w:p w14:paraId="1432A381" w14:textId="3221C4B5" w:rsidR="00F968F6" w:rsidRDefault="00F968F6">
                                    <w: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699655" y="394855"/>
                                  <a:ext cx="1461539" cy="89708"/>
                                </a:xfrm>
                                <a:prstGeom prst="bentConnector3">
                                  <a:avLst>
                                    <a:gd name="adj1" fmla="val 52816"/>
                                  </a:avLst>
                                </a:prstGeom>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143000" y="0"/>
                                  <a:ext cx="706582" cy="353291"/>
                                </a:xfrm>
                                <a:prstGeom prst="rect">
                                  <a:avLst/>
                                </a:prstGeom>
                                <a:solidFill>
                                  <a:schemeClr val="lt1"/>
                                </a:solidFill>
                                <a:ln w="6350">
                                  <a:solidFill>
                                    <a:schemeClr val="bg1"/>
                                  </a:solidFill>
                                </a:ln>
                              </wps:spPr>
                              <wps:txbx>
                                <w:txbxContent>
                                  <w:p w14:paraId="1BDC7907" w14:textId="6D196B00" w:rsidR="00F968F6" w:rsidRDefault="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6" name="Text Box 16"/>
                        <wps:cNvSpPr txBox="1"/>
                        <wps:spPr>
                          <a:xfrm>
                            <a:off x="4724400" y="1620982"/>
                            <a:ext cx="1170536" cy="609600"/>
                          </a:xfrm>
                          <a:prstGeom prst="ellipse">
                            <a:avLst/>
                          </a:prstGeom>
                          <a:solidFill>
                            <a:schemeClr val="lt1"/>
                          </a:solidFill>
                          <a:ln w="6350">
                            <a:solidFill>
                              <a:prstClr val="black"/>
                            </a:solidFill>
                          </a:ln>
                        </wps:spPr>
                        <wps:txbx>
                          <w:txbxContent>
                            <w:p w14:paraId="061228B4" w14:textId="6E3AFD82" w:rsidR="00DD08D2" w:rsidRDefault="00DD08D2" w:rsidP="00DD08D2">
                              <w: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7"/>
                        <wps:cNvCnPr>
                          <a:stCxn id="217" idx="3"/>
                        </wps:cNvCnPr>
                        <wps:spPr>
                          <a:xfrm>
                            <a:off x="3276184" y="1961725"/>
                            <a:ext cx="1482303" cy="67144"/>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685309" y="1371600"/>
                            <a:ext cx="706462" cy="353075"/>
                          </a:xfrm>
                          <a:prstGeom prst="rect">
                            <a:avLst/>
                          </a:prstGeom>
                          <a:solidFill>
                            <a:schemeClr val="lt1"/>
                          </a:solidFill>
                          <a:ln w="6350">
                            <a:solidFill>
                              <a:schemeClr val="bg1"/>
                            </a:solidFill>
                          </a:ln>
                        </wps:spPr>
                        <wps:txbx>
                          <w:txbxContent>
                            <w:p w14:paraId="6117C1FE" w14:textId="77777777" w:rsidR="00DD08D2" w:rsidRDefault="00DD08D2" w:rsidP="00DD08D2">
                              <w:r>
                                <w:t>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D3DC141" id="Group 19" o:spid="_x0000_s1026" style="position:absolute;left:0;text-align:left;margin-left:2.7pt;margin-top:21.7pt;width:464.15pt;height:175.6pt;z-index:251671552" coordsize="58949,22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">
                <v:group id="Group 12" o:spid="_x0000_s1027" style="position:absolute;width:47798;height:21875" coordsize="47798,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202" coordsize="21600,21600" o:spt="202" path="m,l,21600r21600,l21600,xe">
                    <v:stroke joinstyle="miter"/>
                    <v:path gradientshapeok="t" o:connecttype="rect"/>
                  </v:shapetype>
                  <v:shape id="Text Box 8" o:spid="_x0000_s1028" type="#_x0000_t202" style="position:absolute;left:28055;top:6026;width:19743;height:6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5703CE46" w14:textId="307BCD49" w:rsidR="00F968F6" w:rsidRDefault="00F968F6">
                          <w:r>
                            <w:t>sending and receiving data about</w:t>
                          </w:r>
                          <w:r w:rsidR="00E665B6">
                            <w:t xml:space="preserve"> </w:t>
                          </w:r>
                          <w:r>
                            <w:t>information of customer’s account, products.,,,</w:t>
                          </w:r>
                        </w:p>
                      </w:txbxContent>
                    </v:textbox>
                  </v:shape>
                  <v:group id="Group 11" o:spid="_x0000_s1029" style="position:absolute;width:32763;height:21875" coordsize="32763,21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5" o:spid="_x0000_s1030" style="position:absolute;left:21682;width:11081;height:21875" coordorigin="-213" coordsize="4884,12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2" o:spid="_x0000_s1031" type="#_x0000_t202" style="position:absolute;left:-213;top:9734;width:4883;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35E0E66E" w14:textId="1E641A37" w:rsidR="00F968F6" w:rsidRDefault="00F968F6">
                              <w:r>
                                <w:t>Web application</w:t>
                              </w:r>
                            </w:p>
                          </w:txbxContent>
                        </v:textbox>
                      </v:shape>
                      <v:shape id="Text Box 3" o:spid="_x0000_s1032" type="#_x0000_t202" style="position:absolute;left:623;width:3006;height:2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756D022" w14:textId="195362E1" w:rsidR="00F968F6" w:rsidRDefault="00F968F6">
                              <w:r>
                                <w:t>Database</w:t>
                              </w:r>
                            </w:p>
                          </w:txbxContent>
                        </v:textbox>
                      </v:shape>
                      <v:line id="Straight Connector 4" o:spid="_x0000_s1033" style="position:absolute;visibility:visible;mso-wrap-style:square" from="2126,2251" to="2228,9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" strokecolor="black [3040]"/>
                    </v:group>
                    <v:group id="Group 10" o:spid="_x0000_s1034" style="position:absolute;top:14962;width:21609;height:5677" coordsize="21611,5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oval id="Text Box 6" o:spid="_x0000_s1035" style="position:absolute;top:1662;width:6927;height:4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" fillcolor="white [3201]" strokeweight=".5pt">
                        <v:textbox>
                          <w:txbxContent>
                            <w:p w14:paraId="1432A381" w14:textId="3221C4B5" w:rsidR="00F968F6" w:rsidRDefault="00F968F6">
                              <w:r>
                                <w:t>Shop</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7" o:spid="_x0000_s1036" type="#_x0000_t34" style="position:absolute;left:6996;top:3948;width:14615;height:89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" adj="11408" strokecolor="black [3040]"/>
                      <v:shape id="Text Box 9" o:spid="_x0000_s1037" type="#_x0000_t202" style="position:absolute;left:11430;width:7065;height:3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" fillcolor="white [3201]" strokecolor="white [3212]" strokeweight=".5pt">
                        <v:textbox>
                          <w:txbxContent>
                            <w:p w14:paraId="1BDC7907" w14:textId="6D196B00" w:rsidR="00F968F6" w:rsidRDefault="00DD08D2">
                              <w:r>
                                <w:t>internet</w:t>
                              </w:r>
                            </w:p>
                          </w:txbxContent>
                        </v:textbox>
                      </v:shape>
                    </v:group>
                  </v:group>
                </v:group>
                <v:oval id="Text Box 16" o:spid="_x0000_s1038" style="position:absolute;left:47244;top:16209;width:1170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" fillcolor="white [3201]" strokeweight=".5pt">
                  <v:textbox>
                    <w:txbxContent>
                      <w:p w14:paraId="061228B4" w14:textId="6E3AFD82" w:rsidR="00DD08D2" w:rsidRDefault="00DD08D2" w:rsidP="00DD08D2">
                        <w:r>
                          <w:t>Customers</w:t>
                        </w:r>
                      </w:p>
                    </w:txbxContent>
                  </v:textbox>
                </v:oval>
                <v:shape id="Straight Connector 7" o:spid="_x0000_s1039" type="#_x0000_t34" style="position:absolute;left:32761;top:19617;width:14823;height:67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" strokecolor="black [3040]"/>
                <v:shape id="Text Box 18" o:spid="_x0000_s1040" type="#_x0000_t202" style="position:absolute;left:36853;top:13716;width:7064;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" fillcolor="white [3201]" strokecolor="white [3212]" strokeweight=".5pt">
                  <v:textbox>
                    <w:txbxContent>
                      <w:p w14:paraId="6117C1FE" w14:textId="77777777" w:rsidR="00DD08D2" w:rsidRDefault="00DD08D2" w:rsidP="00DD08D2">
                        <w:r>
                          <w:t>internet</w:t>
                        </w:r>
                      </w:p>
                    </w:txbxContent>
                  </v:textbox>
                </v:shape>
                <w10:wrap type="topAndBottom"/>
              </v:group>
            </w:pict>
          </mc:Fallback>
        </mc:AlternateContent>
      </w:r>
    </w:p>
    <w:p w14:paraId="35100CC4" w14:textId="103AA5A6" w:rsidR="00F81399" w:rsidRDefault="000439F1">
      <w:pPr>
        <w:pStyle w:val="Heading2"/>
      </w:pPr>
      <w:bookmarkStart w:id="66" w:name="_Toc425054394"/>
      <w:bookmarkStart w:id="67" w:name="_Toc318089002"/>
      <w:bookmarkStart w:id="68" w:name="_Toc320274637"/>
      <w:bookmarkStart w:id="69" w:name="_Toc320279510"/>
      <w:bookmarkStart w:id="70" w:name="_Toc323533379"/>
      <w:bookmarkStart w:id="71" w:name="_Toc339783689"/>
      <w:bookmarkStart w:id="72" w:name="_Toc339784278"/>
      <w:bookmarkStart w:id="73" w:name="_Toc342757869"/>
      <w:bookmarkStart w:id="74" w:name="_Toc346297780"/>
      <w:bookmarkStart w:id="75" w:name="_Toc422186487"/>
      <w:bookmarkStart w:id="76" w:name="_Toc436203390"/>
      <w:bookmarkStart w:id="77" w:name="_Toc452813593"/>
      <w:bookmarkStart w:id="78" w:name="_Toc512930917"/>
      <w:bookmarkStart w:id="79" w:name="_Toc524313346"/>
      <w:r>
        <w:t>Assumptions and Dependencies</w:t>
      </w:r>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220CE33" w14:textId="06450D16" w:rsidR="00686E27" w:rsidRDefault="00686E27" w:rsidP="00686E27">
      <w:pPr>
        <w:pStyle w:val="BodyText"/>
      </w:pPr>
      <w:r>
        <w:t xml:space="preserve">- </w:t>
      </w:r>
      <w:r w:rsidR="00427E1E">
        <w:t>Th</w:t>
      </w:r>
      <w:r w:rsidR="00CF7B67">
        <w:t xml:space="preserve">is product </w:t>
      </w:r>
      <w:r w:rsidR="00427E1E">
        <w:t>is assumed to be available on most of common web browser:</w:t>
      </w:r>
    </w:p>
    <w:p w14:paraId="4EB5E5B7" w14:textId="74D2D242" w:rsidR="00427E1E" w:rsidRDefault="00427E1E" w:rsidP="00686E27">
      <w:pPr>
        <w:pStyle w:val="BodyText"/>
      </w:pPr>
      <w:r>
        <w:tab/>
        <w:t>+ Chrome: version (not decided)</w:t>
      </w:r>
    </w:p>
    <w:p w14:paraId="56D92244" w14:textId="67814F6D" w:rsidR="00427E1E" w:rsidRDefault="00427E1E" w:rsidP="00686E27">
      <w:pPr>
        <w:pStyle w:val="BodyText"/>
      </w:pPr>
      <w:r>
        <w:tab/>
        <w:t>+ Safari: version (not decided)</w:t>
      </w:r>
    </w:p>
    <w:p w14:paraId="66D0FE4F" w14:textId="31D42C00" w:rsidR="00427E1E" w:rsidRDefault="00427E1E" w:rsidP="00686E27">
      <w:pPr>
        <w:pStyle w:val="BodyText"/>
      </w:pPr>
      <w:r>
        <w:tab/>
        <w:t>+ Firefox: version (not decided)</w:t>
      </w:r>
    </w:p>
    <w:p w14:paraId="33A8B82B" w14:textId="2213C0DD" w:rsidR="00427E1E" w:rsidRDefault="00427E1E" w:rsidP="00686E27">
      <w:pPr>
        <w:pStyle w:val="BodyText"/>
      </w:pPr>
      <w:r>
        <w:tab/>
        <w:t>+ Opera: version (not decided)</w:t>
      </w:r>
    </w:p>
    <w:p w14:paraId="6ADA96C7" w14:textId="7901CEBB" w:rsidR="00CF7B67" w:rsidRPr="00686E27" w:rsidRDefault="00CF7B67" w:rsidP="00686E27">
      <w:pPr>
        <w:pStyle w:val="BodyText"/>
      </w:pPr>
      <w:r>
        <w:tab/>
        <w:t>+ …</w:t>
      </w:r>
    </w:p>
    <w:p w14:paraId="64BFCE09" w14:textId="4B11C394" w:rsidR="00F81399" w:rsidRDefault="000439F1" w:rsidP="00E665B6">
      <w:pPr>
        <w:pStyle w:val="Heading1"/>
      </w:pPr>
      <w:bookmarkStart w:id="80" w:name="_Toc436203402"/>
      <w:bookmarkStart w:id="81" w:name="_Toc452813596"/>
      <w:bookmarkStart w:id="82" w:name="_Toc512930918"/>
      <w:bookmarkStart w:id="83" w:name="_Toc524313347"/>
      <w:r>
        <w:t>Product Features</w:t>
      </w:r>
      <w:bookmarkEnd w:id="80"/>
      <w:bookmarkEnd w:id="81"/>
      <w:bookmarkEnd w:id="82"/>
      <w:bookmarkEnd w:id="83"/>
    </w:p>
    <w:p w14:paraId="5E48F613" w14:textId="77A18A1D" w:rsidR="00E665B6" w:rsidRDefault="00E665B6" w:rsidP="00E665B6">
      <w:pPr>
        <w:pStyle w:val="ListParagraph"/>
        <w:numPr>
          <w:ilvl w:val="0"/>
          <w:numId w:val="30"/>
        </w:numPr>
      </w:pPr>
      <w:r w:rsidRPr="00E665B6">
        <w:t>Provide an environment for customers to find and select products according to their individual needs</w:t>
      </w:r>
      <w:r>
        <w:t xml:space="preserve">: </w:t>
      </w:r>
    </w:p>
    <w:p w14:paraId="0B3C75A5" w14:textId="1791ED67" w:rsidR="00E665B6" w:rsidRDefault="00E665B6" w:rsidP="00E665B6">
      <w:pPr>
        <w:pStyle w:val="ListParagraph"/>
        <w:numPr>
          <w:ilvl w:val="1"/>
          <w:numId w:val="30"/>
        </w:numPr>
      </w:pPr>
      <w:r w:rsidRPr="00E665B6">
        <w:t>Include description, photo, price</w:t>
      </w:r>
      <w:r>
        <w:t xml:space="preserve"> of the product.</w:t>
      </w:r>
    </w:p>
    <w:p w14:paraId="3888F63D" w14:textId="0BC7F74F" w:rsidR="001F7AE2" w:rsidRDefault="001F7AE2" w:rsidP="001F7AE2">
      <w:pPr>
        <w:pStyle w:val="ListParagraph"/>
        <w:numPr>
          <w:ilvl w:val="1"/>
          <w:numId w:val="30"/>
        </w:numPr>
      </w:pPr>
      <w:r w:rsidRPr="001F7AE2">
        <w:t>Add product to cart, remove product from cart, add note to product upon delivery</w:t>
      </w:r>
      <w:r>
        <w:t>.</w:t>
      </w:r>
    </w:p>
    <w:p w14:paraId="1167482D" w14:textId="0AF04815" w:rsidR="001F7AE2" w:rsidRDefault="001F7AE2" w:rsidP="001F7AE2">
      <w:pPr>
        <w:pStyle w:val="ListParagraph"/>
        <w:numPr>
          <w:ilvl w:val="1"/>
          <w:numId w:val="30"/>
        </w:numPr>
      </w:pPr>
      <w:r>
        <w:t>Pre-order.</w:t>
      </w:r>
    </w:p>
    <w:p w14:paraId="17214D26" w14:textId="6A4F2308" w:rsidR="00E665B6" w:rsidRDefault="00E665B6" w:rsidP="00E665B6">
      <w:pPr>
        <w:pStyle w:val="ListParagraph"/>
        <w:numPr>
          <w:ilvl w:val="0"/>
          <w:numId w:val="30"/>
        </w:numPr>
      </w:pPr>
      <w:r w:rsidRPr="00E665B6">
        <w:t>Communication between businesses and customers</w:t>
      </w:r>
      <w:r w:rsidR="001F7AE2">
        <w:t>: via FB, email, inbox to Admin who is online.</w:t>
      </w:r>
    </w:p>
    <w:p w14:paraId="78FFDD71" w14:textId="600BF016" w:rsidR="001F7AE2" w:rsidRDefault="001F7AE2" w:rsidP="00E665B6">
      <w:pPr>
        <w:pStyle w:val="ListParagraph"/>
        <w:numPr>
          <w:ilvl w:val="0"/>
          <w:numId w:val="30"/>
        </w:numPr>
      </w:pPr>
      <w:r w:rsidRPr="001F7AE2">
        <w:t>Choose a payment method: online, via internet banking, bank transfer, visa ...</w:t>
      </w:r>
    </w:p>
    <w:p w14:paraId="4144DB41" w14:textId="5D8328FA" w:rsidR="001F7AE2" w:rsidRPr="00E665B6" w:rsidRDefault="001F7AE2" w:rsidP="001F7AE2">
      <w:pPr>
        <w:pStyle w:val="ListParagraph"/>
        <w:numPr>
          <w:ilvl w:val="0"/>
          <w:numId w:val="30"/>
        </w:numPr>
      </w:pPr>
      <w:r w:rsidRPr="001F7AE2">
        <w:t xml:space="preserve">Manage the remaining quantity of products in stock, see details about the </w:t>
      </w:r>
      <w:proofErr w:type="gramStart"/>
      <w:r w:rsidRPr="001F7AE2">
        <w:t>amount</w:t>
      </w:r>
      <w:proofErr w:type="gramEnd"/>
      <w:r w:rsidRPr="001F7AE2">
        <w:t xml:space="preserve"> of products sold</w:t>
      </w:r>
      <w:r>
        <w:t>.</w:t>
      </w:r>
    </w:p>
    <w:p w14:paraId="7C9D2229" w14:textId="0798EDFD" w:rsidR="00A240EE" w:rsidRDefault="00396EAE" w:rsidP="001F7AE2">
      <w:pPr>
        <w:pStyle w:val="Heading1"/>
      </w:pPr>
      <w:bookmarkStart w:id="84" w:name="_Toc436203408"/>
      <w:bookmarkStart w:id="85" w:name="_Toc452813602"/>
      <w:bookmarkStart w:id="86" w:name="_Toc512930919"/>
      <w:bookmarkStart w:id="87" w:name="_Toc524313348"/>
      <w:r>
        <w:t>Non-Functional</w:t>
      </w:r>
      <w:r w:rsidR="000439F1">
        <w:t xml:space="preserve"> Requirements</w:t>
      </w:r>
      <w:bookmarkEnd w:id="84"/>
      <w:bookmarkEnd w:id="85"/>
      <w:bookmarkEnd w:id="86"/>
      <w:bookmarkEnd w:id="87"/>
    </w:p>
    <w:p w14:paraId="10EEB677" w14:textId="065A5D51" w:rsidR="001F7AE2" w:rsidRDefault="001F7AE2" w:rsidP="001F7AE2">
      <w:pPr>
        <w:pStyle w:val="ListParagraph"/>
        <w:numPr>
          <w:ilvl w:val="0"/>
          <w:numId w:val="31"/>
        </w:numPr>
      </w:pPr>
      <w:r>
        <w:t xml:space="preserve">OS: </w:t>
      </w:r>
      <w:r w:rsidRPr="001F7AE2">
        <w:t>Support current web browsers on computers</w:t>
      </w:r>
      <w:r>
        <w:t xml:space="preserve">, </w:t>
      </w:r>
      <w:r w:rsidRPr="001F7AE2">
        <w:t>mobile web browsers</w:t>
      </w:r>
      <w:r>
        <w:t>.</w:t>
      </w:r>
    </w:p>
    <w:p w14:paraId="53BAA4B2" w14:textId="7195E93C" w:rsidR="001F7AE2" w:rsidRDefault="001F7AE2" w:rsidP="001F7AE2">
      <w:pPr>
        <w:pStyle w:val="ListParagraph"/>
        <w:numPr>
          <w:ilvl w:val="0"/>
          <w:numId w:val="31"/>
        </w:numPr>
      </w:pPr>
      <w:r w:rsidRPr="001F7AE2">
        <w:t>For the administrator</w:t>
      </w:r>
      <w:r>
        <w:t xml:space="preserve">: </w:t>
      </w:r>
      <w:r w:rsidRPr="001F7AE2">
        <w:t>request to change and update data on devices running Windows10, with Mysql installed, powerful enough configuration.</w:t>
      </w:r>
    </w:p>
    <w:p w14:paraId="1F218C39" w14:textId="2BC350A8" w:rsidR="001F7AE2" w:rsidRDefault="001F7AE2" w:rsidP="001F7AE2">
      <w:pPr>
        <w:pStyle w:val="ListParagraph"/>
        <w:numPr>
          <w:ilvl w:val="0"/>
          <w:numId w:val="31"/>
        </w:numPr>
      </w:pPr>
      <w:r>
        <w:t>S</w:t>
      </w:r>
      <w:r w:rsidRPr="001F7AE2">
        <w:t>erver request:</w:t>
      </w:r>
      <w:r>
        <w:t xml:space="preserve"> </w:t>
      </w:r>
      <w:r w:rsidRPr="001F7AE2">
        <w:t>have regular backups</w:t>
      </w:r>
      <w:r>
        <w:t xml:space="preserve">, </w:t>
      </w:r>
      <w:r w:rsidRPr="001F7AE2">
        <w:t>has stability</w:t>
      </w:r>
      <w:r>
        <w:t xml:space="preserve">. </w:t>
      </w:r>
      <w:r w:rsidRPr="001F7AE2">
        <w:t>should have alternate power supply</w:t>
      </w:r>
      <w:r>
        <w:t xml:space="preserve"> (UPS)</w:t>
      </w:r>
    </w:p>
    <w:p w14:paraId="38F565FA" w14:textId="0C4EB122" w:rsidR="001F7AE2" w:rsidRPr="001F7AE2" w:rsidRDefault="001F7AE2" w:rsidP="001F7AE2">
      <w:pPr>
        <w:pStyle w:val="ListParagraph"/>
        <w:numPr>
          <w:ilvl w:val="0"/>
          <w:numId w:val="31"/>
        </w:numPr>
      </w:pPr>
      <w:r w:rsidRPr="001F7AE2">
        <w:lastRenderedPageBreak/>
        <w:t>Fault tolerance:</w:t>
      </w:r>
      <w:r>
        <w:t xml:space="preserve"> </w:t>
      </w:r>
      <w:r w:rsidR="00BB5B39" w:rsidRPr="00BB5B39">
        <w:t>can continue to operate in case the data is unaffected and backed up</w:t>
      </w:r>
      <w:r w:rsidR="00BB5B39">
        <w:t xml:space="preserve">. </w:t>
      </w:r>
      <w:r w:rsidR="00BB5B39" w:rsidRPr="00BB5B39">
        <w:t>No error will arise in case the administrator uses the correct instructions</w:t>
      </w:r>
    </w:p>
    <w:sectPr w:rsidR="001F7AE2" w:rsidRPr="001F7AE2">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AB8AE1" w14:textId="77777777" w:rsidR="00424B39" w:rsidRDefault="00424B39">
      <w:pPr>
        <w:spacing w:line="240" w:lineRule="auto"/>
      </w:pPr>
      <w:r>
        <w:separator/>
      </w:r>
    </w:p>
  </w:endnote>
  <w:endnote w:type="continuationSeparator" w:id="0">
    <w:p w14:paraId="13D79571" w14:textId="77777777" w:rsidR="00424B39" w:rsidRDefault="00424B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C68DE" w14:paraId="5F526C6F" w14:textId="77777777">
      <w:tc>
        <w:tcPr>
          <w:tcW w:w="3162" w:type="dxa"/>
          <w:tcBorders>
            <w:top w:val="nil"/>
            <w:left w:val="nil"/>
            <w:bottom w:val="nil"/>
            <w:right w:val="nil"/>
          </w:tcBorders>
        </w:tcPr>
        <w:p w14:paraId="75A00C84" w14:textId="77777777" w:rsidR="002C68DE" w:rsidRDefault="002C68DE">
          <w:pPr>
            <w:ind w:right="360"/>
          </w:pPr>
          <w:r>
            <w:t>Confidential</w:t>
          </w:r>
        </w:p>
      </w:tc>
      <w:tc>
        <w:tcPr>
          <w:tcW w:w="3162" w:type="dxa"/>
          <w:tcBorders>
            <w:top w:val="nil"/>
            <w:left w:val="nil"/>
            <w:bottom w:val="nil"/>
            <w:right w:val="nil"/>
          </w:tcBorders>
        </w:tcPr>
        <w:p w14:paraId="180D14CC" w14:textId="37A4F9C8" w:rsidR="002C68DE" w:rsidRDefault="002C68DE" w:rsidP="0006309C">
          <w:pPr>
            <w:jc w:val="center"/>
          </w:pPr>
          <w:r>
            <w:sym w:font="Symbol" w:char="F0D3"/>
          </w:r>
          <w:r>
            <w:t xml:space="preserve">ktpm1-Group06, </w:t>
          </w:r>
          <w:r>
            <w:fldChar w:fldCharType="begin"/>
          </w:r>
          <w:r>
            <w:instrText xml:space="preserve"> DATE \@ "yyyy" </w:instrText>
          </w:r>
          <w:r>
            <w:fldChar w:fldCharType="separate"/>
          </w:r>
          <w:r w:rsidR="00B640F2">
            <w:rPr>
              <w:noProof/>
            </w:rPr>
            <w:t>2020</w:t>
          </w:r>
          <w:r>
            <w:fldChar w:fldCharType="end"/>
          </w:r>
        </w:p>
      </w:tc>
      <w:tc>
        <w:tcPr>
          <w:tcW w:w="3162" w:type="dxa"/>
          <w:tcBorders>
            <w:top w:val="nil"/>
            <w:left w:val="nil"/>
            <w:bottom w:val="nil"/>
            <w:right w:val="nil"/>
          </w:tcBorders>
        </w:tcPr>
        <w:p w14:paraId="48E39EDD" w14:textId="77777777" w:rsidR="002C68DE" w:rsidRDefault="002C68D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tc>
    </w:tr>
  </w:tbl>
  <w:p w14:paraId="7816CA98" w14:textId="77777777" w:rsidR="002C68DE" w:rsidRDefault="002C68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A0540" w14:textId="77777777" w:rsidR="00424B39" w:rsidRDefault="00424B39">
      <w:pPr>
        <w:spacing w:line="240" w:lineRule="auto"/>
      </w:pPr>
      <w:r>
        <w:separator/>
      </w:r>
    </w:p>
  </w:footnote>
  <w:footnote w:type="continuationSeparator" w:id="0">
    <w:p w14:paraId="1B0B877D" w14:textId="77777777" w:rsidR="00424B39" w:rsidRDefault="00424B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6B7B6" w14:textId="77777777" w:rsidR="002C68DE" w:rsidRDefault="002C68DE">
    <w:pPr>
      <w:rPr>
        <w:sz w:val="24"/>
      </w:rPr>
    </w:pPr>
  </w:p>
  <w:p w14:paraId="2792B8DB" w14:textId="77777777" w:rsidR="002C68DE" w:rsidRDefault="002C68DE">
    <w:pPr>
      <w:pBdr>
        <w:top w:val="single" w:sz="6" w:space="1" w:color="auto"/>
      </w:pBdr>
      <w:rPr>
        <w:sz w:val="24"/>
      </w:rPr>
    </w:pPr>
  </w:p>
  <w:p w14:paraId="42CA6713" w14:textId="5185F769" w:rsidR="002C68DE" w:rsidRDefault="002C68DE">
    <w:pPr>
      <w:pBdr>
        <w:bottom w:val="single" w:sz="6" w:space="1" w:color="auto"/>
      </w:pBdr>
      <w:jc w:val="right"/>
      <w:rPr>
        <w:rFonts w:ascii="Arial" w:hAnsi="Arial"/>
        <w:b/>
        <w:sz w:val="36"/>
      </w:rPr>
    </w:pPr>
    <w:r>
      <w:rPr>
        <w:rFonts w:ascii="Arial" w:hAnsi="Arial"/>
        <w:b/>
        <w:sz w:val="36"/>
      </w:rPr>
      <w:t>KTPM1 - Group 06</w:t>
    </w:r>
  </w:p>
  <w:p w14:paraId="69E1229C" w14:textId="77777777" w:rsidR="002C68DE" w:rsidRDefault="002C68DE">
    <w:pPr>
      <w:pBdr>
        <w:bottom w:val="single" w:sz="6" w:space="1" w:color="auto"/>
      </w:pBdr>
      <w:jc w:val="right"/>
      <w:rPr>
        <w:sz w:val="24"/>
      </w:rPr>
    </w:pPr>
  </w:p>
  <w:p w14:paraId="7CF9AB49" w14:textId="77777777" w:rsidR="002C68DE" w:rsidRDefault="002C68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C68DE" w14:paraId="6843D69A" w14:textId="77777777">
      <w:tc>
        <w:tcPr>
          <w:tcW w:w="6379" w:type="dxa"/>
        </w:tcPr>
        <w:p w14:paraId="08C99DA5" w14:textId="7D2631A5" w:rsidR="002C68DE" w:rsidRPr="0033116D" w:rsidRDefault="002C68DE">
          <w:pPr>
            <w:rPr>
              <w:bCs/>
            </w:rPr>
          </w:pPr>
          <w:r w:rsidRPr="0033116D">
            <w:rPr>
              <w:bCs/>
            </w:rPr>
            <w:t>E-commerce Web Application</w:t>
          </w:r>
        </w:p>
      </w:tc>
      <w:tc>
        <w:tcPr>
          <w:tcW w:w="3179" w:type="dxa"/>
        </w:tcPr>
        <w:p w14:paraId="39B1778B" w14:textId="77777777" w:rsidR="002C68DE" w:rsidRDefault="002C68DE">
          <w:pPr>
            <w:tabs>
              <w:tab w:val="left" w:pos="1135"/>
            </w:tabs>
            <w:spacing w:before="40"/>
            <w:ind w:right="68"/>
          </w:pPr>
          <w:r>
            <w:t xml:space="preserve">  Version:           &lt;1.0&gt;</w:t>
          </w:r>
        </w:p>
      </w:tc>
    </w:tr>
    <w:tr w:rsidR="002C68DE" w14:paraId="0F27A797" w14:textId="77777777">
      <w:tc>
        <w:tcPr>
          <w:tcW w:w="6379" w:type="dxa"/>
        </w:tcPr>
        <w:p w14:paraId="0D8CBA40" w14:textId="77777777" w:rsidR="002C68DE" w:rsidRDefault="00B82148" w:rsidP="00B243D1">
          <w:fldSimple w:instr=" TITLE  \* MERGEFORMAT ">
            <w:r w:rsidR="002C68DE">
              <w:t>Vision Document</w:t>
            </w:r>
          </w:fldSimple>
        </w:p>
      </w:tc>
      <w:tc>
        <w:tcPr>
          <w:tcW w:w="3179" w:type="dxa"/>
        </w:tcPr>
        <w:p w14:paraId="6AD1D6BB" w14:textId="62106931" w:rsidR="002C68DE" w:rsidRDefault="002C68DE">
          <w:r>
            <w:t xml:space="preserve">  Date:  05/11/2020</w:t>
          </w:r>
        </w:p>
      </w:tc>
    </w:tr>
    <w:tr w:rsidR="002C68DE" w14:paraId="7E328AC0" w14:textId="77777777">
      <w:tc>
        <w:tcPr>
          <w:tcW w:w="9558" w:type="dxa"/>
          <w:gridSpan w:val="2"/>
        </w:tcPr>
        <w:p w14:paraId="7F5515CE" w14:textId="77777777" w:rsidR="002C68DE" w:rsidRDefault="002C68DE">
          <w:r>
            <w:t>&lt;document identifier&gt;</w:t>
          </w:r>
        </w:p>
      </w:tc>
    </w:tr>
  </w:tbl>
  <w:p w14:paraId="7401DEF5" w14:textId="77777777" w:rsidR="002C68DE" w:rsidRDefault="002C68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233393"/>
    <w:multiLevelType w:val="hybridMultilevel"/>
    <w:tmpl w:val="545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813708"/>
    <w:multiLevelType w:val="hybridMultilevel"/>
    <w:tmpl w:val="4AE212FE"/>
    <w:lvl w:ilvl="0" w:tplc="854AF5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D007658"/>
    <w:multiLevelType w:val="hybridMultilevel"/>
    <w:tmpl w:val="EF2ABF44"/>
    <w:lvl w:ilvl="0" w:tplc="2876BE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C802471"/>
    <w:multiLevelType w:val="hybridMultilevel"/>
    <w:tmpl w:val="B91A9DEA"/>
    <w:lvl w:ilvl="0" w:tplc="BD34FC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75DD4"/>
    <w:multiLevelType w:val="hybridMultilevel"/>
    <w:tmpl w:val="C908D59C"/>
    <w:lvl w:ilvl="0" w:tplc="DC680D7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6313D37"/>
    <w:multiLevelType w:val="hybridMultilevel"/>
    <w:tmpl w:val="BBDA33E4"/>
    <w:lvl w:ilvl="0" w:tplc="FC7A607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2"/>
  </w:num>
  <w:num w:numId="6">
    <w:abstractNumId w:val="24"/>
  </w:num>
  <w:num w:numId="7">
    <w:abstractNumId w:val="23"/>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1"/>
  </w:num>
  <w:num w:numId="11">
    <w:abstractNumId w:val="6"/>
  </w:num>
  <w:num w:numId="12">
    <w:abstractNumId w:val="19"/>
  </w:num>
  <w:num w:numId="13">
    <w:abstractNumId w:val="17"/>
  </w:num>
  <w:num w:numId="14">
    <w:abstractNumId w:val="30"/>
  </w:num>
  <w:num w:numId="15">
    <w:abstractNumId w:val="16"/>
  </w:num>
  <w:num w:numId="16">
    <w:abstractNumId w:val="8"/>
  </w:num>
  <w:num w:numId="17">
    <w:abstractNumId w:val="29"/>
  </w:num>
  <w:num w:numId="18">
    <w:abstractNumId w:val="22"/>
  </w:num>
  <w:num w:numId="19">
    <w:abstractNumId w:val="11"/>
  </w:num>
  <w:num w:numId="20">
    <w:abstractNumId w:val="21"/>
  </w:num>
  <w:num w:numId="21">
    <w:abstractNumId w:val="15"/>
  </w:num>
  <w:num w:numId="22">
    <w:abstractNumId w:val="28"/>
  </w:num>
  <w:num w:numId="23">
    <w:abstractNumId w:val="14"/>
  </w:num>
  <w:num w:numId="24">
    <w:abstractNumId w:val="13"/>
  </w:num>
  <w:num w:numId="25">
    <w:abstractNumId w:val="12"/>
  </w:num>
  <w:num w:numId="26">
    <w:abstractNumId w:val="25"/>
  </w:num>
  <w:num w:numId="27">
    <w:abstractNumId w:val="26"/>
  </w:num>
  <w:num w:numId="28">
    <w:abstractNumId w:val="33"/>
  </w:num>
  <w:num w:numId="29">
    <w:abstractNumId w:val="20"/>
  </w:num>
  <w:num w:numId="30">
    <w:abstractNumId w:val="4"/>
  </w:num>
  <w:num w:numId="31">
    <w:abstractNumId w:val="10"/>
  </w:num>
  <w:num w:numId="32">
    <w:abstractNumId w:val="27"/>
  </w:num>
  <w:num w:numId="33">
    <w:abstractNumId w:val="7"/>
  </w:num>
  <w:num w:numId="34">
    <w:abstractNumId w:val="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attachedTemplate r:id="rId1"/>
  <w:doNotTrackMove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2558C"/>
    <w:rsid w:val="000439F1"/>
    <w:rsid w:val="00056D4E"/>
    <w:rsid w:val="0006309C"/>
    <w:rsid w:val="000F7EF3"/>
    <w:rsid w:val="00127393"/>
    <w:rsid w:val="0013390B"/>
    <w:rsid w:val="001631D9"/>
    <w:rsid w:val="001707A9"/>
    <w:rsid w:val="00197247"/>
    <w:rsid w:val="001B4A1B"/>
    <w:rsid w:val="001F7AE2"/>
    <w:rsid w:val="00204E35"/>
    <w:rsid w:val="00227A16"/>
    <w:rsid w:val="00257D62"/>
    <w:rsid w:val="002C68DE"/>
    <w:rsid w:val="002E234C"/>
    <w:rsid w:val="002E4E87"/>
    <w:rsid w:val="0033116D"/>
    <w:rsid w:val="00345CFF"/>
    <w:rsid w:val="0038375B"/>
    <w:rsid w:val="00396EAE"/>
    <w:rsid w:val="003F7AB9"/>
    <w:rsid w:val="00424B39"/>
    <w:rsid w:val="00427E1E"/>
    <w:rsid w:val="0049045E"/>
    <w:rsid w:val="004E3DF2"/>
    <w:rsid w:val="00562965"/>
    <w:rsid w:val="00633D69"/>
    <w:rsid w:val="00637B22"/>
    <w:rsid w:val="00674584"/>
    <w:rsid w:val="00686E27"/>
    <w:rsid w:val="00694C12"/>
    <w:rsid w:val="006C4D64"/>
    <w:rsid w:val="00727E8B"/>
    <w:rsid w:val="00732149"/>
    <w:rsid w:val="00742DDA"/>
    <w:rsid w:val="007963CB"/>
    <w:rsid w:val="00815309"/>
    <w:rsid w:val="008708B5"/>
    <w:rsid w:val="00872ECF"/>
    <w:rsid w:val="00887B99"/>
    <w:rsid w:val="008C26BE"/>
    <w:rsid w:val="00916188"/>
    <w:rsid w:val="009A08E6"/>
    <w:rsid w:val="009A3990"/>
    <w:rsid w:val="009C286E"/>
    <w:rsid w:val="00A240EE"/>
    <w:rsid w:val="00AE049A"/>
    <w:rsid w:val="00B243D1"/>
    <w:rsid w:val="00B266F7"/>
    <w:rsid w:val="00B640F2"/>
    <w:rsid w:val="00B82148"/>
    <w:rsid w:val="00BB5B39"/>
    <w:rsid w:val="00BC053C"/>
    <w:rsid w:val="00C157FA"/>
    <w:rsid w:val="00C96E19"/>
    <w:rsid w:val="00CF7B67"/>
    <w:rsid w:val="00D4345D"/>
    <w:rsid w:val="00D562DB"/>
    <w:rsid w:val="00D904E8"/>
    <w:rsid w:val="00D9123A"/>
    <w:rsid w:val="00DC3B20"/>
    <w:rsid w:val="00DD08D2"/>
    <w:rsid w:val="00E04625"/>
    <w:rsid w:val="00E347EB"/>
    <w:rsid w:val="00E36798"/>
    <w:rsid w:val="00E6165D"/>
    <w:rsid w:val="00E665B6"/>
    <w:rsid w:val="00E71F4D"/>
    <w:rsid w:val="00F42D62"/>
    <w:rsid w:val="00F81399"/>
    <w:rsid w:val="00F968F6"/>
    <w:rsid w:val="00FC6BB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C883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2E4E87"/>
    <w:rPr>
      <w:sz w:val="18"/>
      <w:szCs w:val="18"/>
    </w:rPr>
  </w:style>
  <w:style w:type="paragraph" w:styleId="CommentText">
    <w:name w:val="annotation text"/>
    <w:basedOn w:val="Normal"/>
    <w:link w:val="CommentTextChar"/>
    <w:uiPriority w:val="99"/>
    <w:semiHidden/>
    <w:unhideWhenUsed/>
    <w:rsid w:val="002E4E87"/>
    <w:pPr>
      <w:spacing w:line="240" w:lineRule="auto"/>
    </w:pPr>
    <w:rPr>
      <w:sz w:val="24"/>
      <w:szCs w:val="24"/>
    </w:rPr>
  </w:style>
  <w:style w:type="character" w:customStyle="1" w:styleId="CommentTextChar">
    <w:name w:val="Comment Text Char"/>
    <w:basedOn w:val="DefaultParagraphFont"/>
    <w:link w:val="CommentText"/>
    <w:uiPriority w:val="99"/>
    <w:semiHidden/>
    <w:rsid w:val="002E4E87"/>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2E4E87"/>
    <w:rPr>
      <w:b/>
      <w:bCs/>
      <w:sz w:val="20"/>
      <w:szCs w:val="20"/>
    </w:rPr>
  </w:style>
  <w:style w:type="character" w:customStyle="1" w:styleId="CommentSubjectChar">
    <w:name w:val="Comment Subject Char"/>
    <w:basedOn w:val="CommentTextChar"/>
    <w:link w:val="CommentSubject"/>
    <w:uiPriority w:val="99"/>
    <w:semiHidden/>
    <w:rsid w:val="002E4E87"/>
    <w:rPr>
      <w:b/>
      <w:bCs/>
      <w:sz w:val="24"/>
      <w:szCs w:val="24"/>
      <w:lang w:val="en-US" w:eastAsia="en-US"/>
    </w:rPr>
  </w:style>
  <w:style w:type="paragraph" w:styleId="ListParagraph">
    <w:name w:val="List Paragraph"/>
    <w:basedOn w:val="Normal"/>
    <w:uiPriority w:val="34"/>
    <w:qFormat/>
    <w:rsid w:val="00E6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5AF8E4-A1D4-4F07-8476-28E91EC65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677</TotalTime>
  <Pages>8</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THỊNH NGUYỄN PHÚC</cp:lastModifiedBy>
  <cp:revision>23</cp:revision>
  <cp:lastPrinted>2001-03-15T07:26:00Z</cp:lastPrinted>
  <dcterms:created xsi:type="dcterms:W3CDTF">2020-11-05T08:09:00Z</dcterms:created>
  <dcterms:modified xsi:type="dcterms:W3CDTF">2020-11-09T16:16:00Z</dcterms:modified>
</cp:coreProperties>
</file>