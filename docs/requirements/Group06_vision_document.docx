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B82148">
      <w:pPr>
        <w:pStyle w:val="Title"/>
        <w:jc w:val="right"/>
      </w:pPr>
      <w:r>
        <w:fldChar w:fldCharType="begin"/>
      </w:r>
      <w:r>
        <w:instrText xml:space="preserve"> TITLE  \* MERGEFORMAT </w:instrText>
      </w:r>
      <w:r>
        <w:fldChar w:fldCharType="separate"/>
      </w:r>
      <w:r w:rsidR="00A240EE">
        <w:t>Vision</w:t>
      </w:r>
      <w:r w:rsidR="00E71F4D">
        <w:t xml:space="preserve"> Document</w:t>
      </w:r>
      <w:r>
        <w:fldChar w:fldCharType="end"/>
      </w:r>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05074DE8" w:rsidR="00F81399" w:rsidRDefault="0033116D">
            <w:pPr>
              <w:pStyle w:val="Tabletext"/>
            </w:pPr>
            <w:r>
              <w:t>Huỳnh Nhật Nam</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r w:rsidR="00B82148">
        <w:lastRenderedPageBreak/>
        <w:fldChar w:fldCharType="begin"/>
      </w:r>
      <w:r w:rsidR="00B82148">
        <w:instrText xml:space="preserve"> TITLE  \* MERGEFORMAT </w:instrText>
      </w:r>
      <w:r w:rsidR="00B82148">
        <w:fldChar w:fldCharType="separate"/>
      </w:r>
      <w:r w:rsidR="00A240EE">
        <w:t>Vision (Small Project)</w:t>
      </w:r>
      <w:r w:rsidR="00B82148">
        <w:fldChar w:fldCharType="end"/>
      </w:r>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bookmarkStart w:id="6" w:name="_GoBack"/>
      <w:bookmarkEnd w:id="6"/>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7" w:name="_Toc456598590"/>
      <w:bookmarkStart w:id="8" w:name="_Toc456600921"/>
      <w:bookmarkStart w:id="9" w:name="_Toc512930905"/>
      <w:bookmarkStart w:id="10" w:name="_Toc524313334"/>
      <w:r>
        <w:t>References</w:t>
      </w:r>
      <w:bookmarkEnd w:id="7"/>
      <w:bookmarkEnd w:id="8"/>
      <w:bookmarkEnd w:id="9"/>
      <w:bookmarkEnd w:id="10"/>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Heading1"/>
      </w:pPr>
      <w:bookmarkStart w:id="11" w:name="_Toc512930906"/>
      <w:bookmarkStart w:id="12" w:name="_Toc524313335"/>
      <w:r>
        <w:t>Positioning</w:t>
      </w:r>
      <w:bookmarkEnd w:id="4"/>
      <w:bookmarkEnd w:id="5"/>
      <w:bookmarkEnd w:id="11"/>
      <w:bookmarkEnd w:id="12"/>
    </w:p>
    <w:p w14:paraId="6C769978" w14:textId="77777777" w:rsidR="00F81399" w:rsidRDefault="000439F1">
      <w:pPr>
        <w:pStyle w:val="Heading2"/>
      </w:pPr>
      <w:bookmarkStart w:id="13" w:name="_Toc436203379"/>
      <w:bookmarkStart w:id="14" w:name="_Toc452813579"/>
      <w:bookmarkStart w:id="15" w:name="_Toc512930907"/>
      <w:bookmarkStart w:id="16" w:name="_Toc524313336"/>
      <w:r>
        <w:t>Problem Statement</w:t>
      </w:r>
      <w:bookmarkEnd w:id="13"/>
      <w:bookmarkEnd w:id="14"/>
      <w:bookmarkEnd w:id="15"/>
      <w:bookmarkEnd w:id="16"/>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146C466" w:rsidR="00F81399" w:rsidRDefault="00562965">
            <w:pPr>
              <w:pStyle w:val="InfoBlue"/>
            </w:pPr>
            <w:r w:rsidRPr="00257D62">
              <w:rPr>
                <w:i w:val="0"/>
                <w:color w:val="auto"/>
              </w:rPr>
              <w:t>Small shops</w:t>
            </w:r>
            <w:r w:rsidR="00257D62" w:rsidRPr="00257D62">
              <w:rPr>
                <w:i w:val="0"/>
                <w:color w:val="auto"/>
              </w:rPr>
              <w:t>, customers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144BD6F" w14:textId="77777777" w:rsidR="00F81399" w:rsidRDefault="000439F1">
            <w:pPr>
              <w:pStyle w:val="InfoBlue"/>
            </w:pPr>
            <w:r>
              <w:t>[what is the impact of the problem?]</w:t>
            </w:r>
          </w:p>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60F93B" w14:textId="014CDA56" w:rsidR="00F81399" w:rsidRDefault="000439F1">
            <w:pPr>
              <w:pStyle w:val="InfoBlue"/>
            </w:pPr>
            <w:r>
              <w:t>[list some key benefits of a successful solution]</w:t>
            </w:r>
          </w:p>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3AEDCFC9" w14:textId="4BA79D6A" w:rsidR="00D562DB" w:rsidRP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tc>
      </w:tr>
    </w:tbl>
    <w:p w14:paraId="23523B04" w14:textId="77777777" w:rsidR="00F81399" w:rsidRDefault="000439F1">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7525ED63" w14:textId="77777777" w:rsidR="00D562DB" w:rsidRDefault="000439F1" w:rsidP="00D562DB">
            <w:pPr>
              <w:pStyle w:val="InfoBlue"/>
            </w:pPr>
            <w:r>
              <w:t>[target customer</w:t>
            </w:r>
            <w:r w:rsidR="00D562DB">
              <w:t>]</w:t>
            </w:r>
          </w:p>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14B4FB38" w14:textId="77777777" w:rsidR="00F81399" w:rsidRDefault="000439F1">
            <w:pPr>
              <w:pStyle w:val="InfoBlue"/>
            </w:pPr>
            <w:r>
              <w:t>[statement of the need or opportunity]</w:t>
            </w:r>
          </w:p>
          <w:p w14:paraId="77E79760" w14:textId="4E059F4D" w:rsidR="00127393" w:rsidRP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0FF69F39" w14:textId="77777777" w:rsidR="00F81399" w:rsidRDefault="000439F1">
            <w:pPr>
              <w:pStyle w:val="InfoBlue"/>
            </w:pPr>
            <w:r>
              <w:t xml:space="preserve"> is a [product category]</w:t>
            </w:r>
          </w:p>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12D1F6E1" w14:textId="77777777" w:rsidR="00F81399" w:rsidRDefault="000439F1">
            <w:pPr>
              <w:pStyle w:val="InfoBlue"/>
            </w:pPr>
            <w:r>
              <w:t>[statement of key benefit; that is, the compelling reason to buy]</w:t>
            </w:r>
          </w:p>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10C795EE" w:rsidR="0002558C" w:rsidRPr="0002558C" w:rsidRDefault="000439F1" w:rsidP="0002558C">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Heading1"/>
      </w:pPr>
      <w:bookmarkStart w:id="23" w:name="_Toc447960005"/>
      <w:bookmarkStart w:id="24" w:name="_Toc452813581"/>
      <w:bookmarkStart w:id="25" w:name="_Toc512930909"/>
      <w:bookmarkStart w:id="26" w:name="_Toc524313338"/>
      <w:bookmarkStart w:id="27" w:name="_Toc436203381"/>
      <w:r>
        <w:t>Stakeholder and User Descriptions</w:t>
      </w:r>
      <w:bookmarkEnd w:id="23"/>
      <w:bookmarkEnd w:id="24"/>
      <w:bookmarkEnd w:id="25"/>
      <w:bookmarkEnd w:id="26"/>
    </w:p>
    <w:p w14:paraId="57E78925" w14:textId="77777777" w:rsidR="00F81399" w:rsidRDefault="000439F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Heading2"/>
      </w:pPr>
      <w:bookmarkStart w:id="28" w:name="_Toc452813583"/>
      <w:bookmarkStart w:id="29" w:name="_Toc512930910"/>
      <w:bookmarkStart w:id="30" w:name="_Toc524313339"/>
      <w:r>
        <w:t>Stakeholder Summary</w:t>
      </w:r>
      <w:bookmarkEnd w:id="28"/>
      <w:bookmarkEnd w:id="29"/>
      <w:bookmarkEnd w:id="30"/>
    </w:p>
    <w:p w14:paraId="5BDB6DFA"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5E71950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77777777"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lastRenderedPageBreak/>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152B6BEA" w14:textId="77777777" w:rsidR="00F81399" w:rsidRDefault="000439F1">
      <w:pPr>
        <w:pStyle w:val="Heading2"/>
      </w:pPr>
      <w:bookmarkStart w:id="31" w:name="_Toc452813584"/>
      <w:bookmarkStart w:id="32" w:name="_Toc512930911"/>
      <w:bookmarkStart w:id="33" w:name="_Toc524313340"/>
      <w:r>
        <w:t>User Summary</w:t>
      </w:r>
      <w:bookmarkEnd w:id="31"/>
      <w:bookmarkEnd w:id="32"/>
      <w:bookmarkEnd w:id="33"/>
    </w:p>
    <w:p w14:paraId="3DD7ADAD" w14:textId="77777777" w:rsidR="00F81399" w:rsidRDefault="000439F1">
      <w:pPr>
        <w:pStyle w:val="InfoBlue"/>
      </w:pPr>
      <w:r>
        <w:t>[Present a summary list of all identified users.]</w:t>
      </w:r>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w:t>
      </w:r>
      <w:proofErr w:type="gramStart"/>
      <w:r>
        <w:t>price,…</w:t>
      </w:r>
      <w:proofErr w:type="gramEnd"/>
      <w:r>
        <w:t xml:space="preserv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2" w:name="_Toc452813588"/>
      <w:bookmarkStart w:id="43" w:name="_Toc512930913"/>
      <w:bookmarkStart w:id="44" w:name="_Toc524313342"/>
      <w:r>
        <w:t>Summary of Key Stakeholder or User Needs</w:t>
      </w:r>
      <w:bookmarkEnd w:id="42"/>
      <w:bookmarkEnd w:id="43"/>
      <w:bookmarkEnd w:id="44"/>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77777777" w:rsidR="00F81399" w:rsidRDefault="000439F1">
      <w:pPr>
        <w:pStyle w:val="Heading2"/>
      </w:pPr>
      <w:bookmarkStart w:id="45" w:name="_Toc452813589"/>
      <w:bookmarkStart w:id="46" w:name="_Toc512930914"/>
      <w:bookmarkStart w:id="47" w:name="_Toc524313343"/>
      <w:r>
        <w:t>Alternatives and Competition</w:t>
      </w:r>
      <w:bookmarkEnd w:id="45"/>
      <w:bookmarkEnd w:id="46"/>
      <w:bookmarkEnd w:id="47"/>
    </w:p>
    <w:p w14:paraId="58F30894" w14:textId="77777777" w:rsidR="00F81399" w:rsidRDefault="000439F1">
      <w:pPr>
        <w:pStyle w:val="InfoBlue"/>
      </w:pPr>
      <w:r>
        <w:t xml:space="preserve">[Identify alternatives the stakeholder perceives as available. These can include buying a competitor’s product, building a homegrown solution, or simply maintaining the status quo. List any known competitive choices that exist </w:t>
      </w:r>
      <w:r>
        <w:lastRenderedPageBreak/>
        <w:t>or may become available. Include the major strengths and weaknesses of each competitor as perceived by the stakeholder or end user.]</w:t>
      </w:r>
    </w:p>
    <w:p w14:paraId="7E9CFAC4" w14:textId="77777777" w:rsidR="00F81399" w:rsidRDefault="000439F1">
      <w:pPr>
        <w:pStyle w:val="Heading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14:paraId="674D2BB5" w14:textId="77777777" w:rsidR="00F81399" w:rsidRDefault="000439F1">
      <w:pPr>
        <w:pStyle w:val="InfoBlue"/>
      </w:pPr>
      <w:r>
        <w:t xml:space="preserve">[This section provides a </w:t>
      </w:r>
      <w:proofErr w:type="gramStart"/>
      <w:r>
        <w:t>high level</w:t>
      </w:r>
      <w:proofErr w:type="gramEnd"/>
      <w:r>
        <w:t xml:space="preserve"> view of the product capabilities, interfaces to other applications, and system configurations. This section usually consists of two subsections, as follows: </w:t>
      </w:r>
    </w:p>
    <w:p w14:paraId="1692BE5C" w14:textId="77777777" w:rsidR="00F81399" w:rsidRDefault="000439F1">
      <w:pPr>
        <w:pStyle w:val="InfoBlue"/>
      </w:pPr>
      <w:r>
        <w:t>•</w:t>
      </w:r>
      <w:r>
        <w:tab/>
        <w:t xml:space="preserve">Product perspective </w:t>
      </w:r>
    </w:p>
    <w:p w14:paraId="169D8FB7" w14:textId="77777777" w:rsidR="00F81399" w:rsidRDefault="000439F1">
      <w:pPr>
        <w:pStyle w:val="InfoBlue"/>
      </w:pPr>
      <w:r>
        <w:t>•</w:t>
      </w:r>
      <w:r>
        <w:tab/>
        <w:t>Assumptions and dependencies]</w:t>
      </w:r>
    </w:p>
    <w:p w14:paraId="359F0D1D" w14:textId="77777777"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information of customer’s account,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information of customer’s account, products.,,,</w:t>
                          </w:r>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74D2D242" w:rsidR="00427E1E" w:rsidRDefault="00427E1E" w:rsidP="00686E27">
      <w:pPr>
        <w:pStyle w:val="BodyText"/>
      </w:pPr>
      <w:r>
        <w:tab/>
        <w:t>+ Chrome: version (not decided)</w:t>
      </w:r>
    </w:p>
    <w:p w14:paraId="56D92244" w14:textId="67814F6D" w:rsidR="00427E1E" w:rsidRDefault="00427E1E" w:rsidP="00686E27">
      <w:pPr>
        <w:pStyle w:val="BodyText"/>
      </w:pPr>
      <w:r>
        <w:tab/>
        <w:t>+ Safari: version (not decided)</w:t>
      </w:r>
    </w:p>
    <w:p w14:paraId="66D0FE4F" w14:textId="31D42C00" w:rsidR="00427E1E" w:rsidRDefault="00427E1E" w:rsidP="00686E27">
      <w:pPr>
        <w:pStyle w:val="BodyText"/>
      </w:pPr>
      <w:r>
        <w:tab/>
        <w:t>+ Firefox: version (not decided)</w:t>
      </w:r>
    </w:p>
    <w:p w14:paraId="33A8B82B" w14:textId="2213C0DD" w:rsidR="00427E1E" w:rsidRDefault="00427E1E" w:rsidP="00686E27">
      <w:pPr>
        <w:pStyle w:val="BodyText"/>
      </w:pPr>
      <w:r>
        <w:tab/>
        <w:t>+ Opera: version (not decided)</w:t>
      </w:r>
    </w:p>
    <w:p w14:paraId="6ADA96C7" w14:textId="7901CEBB" w:rsidR="00CF7B67" w:rsidRPr="00686E27" w:rsidRDefault="00CF7B67" w:rsidP="00686E27">
      <w:pPr>
        <w:pStyle w:val="BodyText"/>
      </w:pPr>
      <w:r>
        <w:tab/>
        <w:t>+ …</w:t>
      </w:r>
    </w:p>
    <w:p w14:paraId="64BFCE09" w14:textId="4B11C394" w:rsidR="00F81399" w:rsidRDefault="000439F1" w:rsidP="00E665B6">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E48F613" w14:textId="77A18A1D" w:rsidR="00E665B6" w:rsidRDefault="00E665B6" w:rsidP="00E665B6">
      <w:pPr>
        <w:pStyle w:val="ListParagraph"/>
        <w:numPr>
          <w:ilvl w:val="0"/>
          <w:numId w:val="30"/>
        </w:numPr>
      </w:pPr>
      <w:r w:rsidRPr="00E665B6">
        <w:t>Provide an environment for customers to find and select products according to their individual needs</w:t>
      </w:r>
      <w:r>
        <w:t xml:space="preserve">: </w:t>
      </w:r>
    </w:p>
    <w:p w14:paraId="0B3C75A5" w14:textId="1791ED67" w:rsidR="00E665B6" w:rsidRDefault="00E665B6" w:rsidP="00E665B6">
      <w:pPr>
        <w:pStyle w:val="ListParagraph"/>
        <w:numPr>
          <w:ilvl w:val="1"/>
          <w:numId w:val="30"/>
        </w:numPr>
      </w:pPr>
      <w:r w:rsidRPr="00E665B6">
        <w:t>Include description, photo, price</w:t>
      </w:r>
      <w:r>
        <w:t xml:space="preserve"> of the product.</w:t>
      </w:r>
    </w:p>
    <w:p w14:paraId="3888F63D" w14:textId="0BC7F74F" w:rsidR="001F7AE2" w:rsidRDefault="001F7AE2" w:rsidP="001F7AE2">
      <w:pPr>
        <w:pStyle w:val="ListParagraph"/>
        <w:numPr>
          <w:ilvl w:val="1"/>
          <w:numId w:val="30"/>
        </w:numPr>
      </w:pPr>
      <w:r w:rsidRPr="001F7AE2">
        <w:t>Add product to cart, remove product from cart, add note to product upon delivery</w:t>
      </w:r>
      <w:r>
        <w:t>.</w:t>
      </w:r>
    </w:p>
    <w:p w14:paraId="1167482D" w14:textId="0AF04815" w:rsidR="001F7AE2" w:rsidRDefault="001F7AE2" w:rsidP="001F7AE2">
      <w:pPr>
        <w:pStyle w:val="ListParagraph"/>
        <w:numPr>
          <w:ilvl w:val="1"/>
          <w:numId w:val="30"/>
        </w:numPr>
      </w:pPr>
      <w:r>
        <w:t>Pre-order.</w:t>
      </w:r>
    </w:p>
    <w:p w14:paraId="17214D26" w14:textId="6A4F2308" w:rsidR="00E665B6" w:rsidRDefault="00E665B6" w:rsidP="00E665B6">
      <w:pPr>
        <w:pStyle w:val="ListParagraph"/>
        <w:numPr>
          <w:ilvl w:val="0"/>
          <w:numId w:val="30"/>
        </w:numPr>
      </w:pPr>
      <w:r w:rsidRPr="00E665B6">
        <w:t>Communication between businesses and customers</w:t>
      </w:r>
      <w:r w:rsidR="001F7AE2">
        <w:t>: via FB, email, inbox to Admin who is online.</w:t>
      </w:r>
    </w:p>
    <w:p w14:paraId="78FFDD71" w14:textId="600BF016" w:rsidR="001F7AE2" w:rsidRDefault="001F7AE2" w:rsidP="00E665B6">
      <w:pPr>
        <w:pStyle w:val="ListParagraph"/>
        <w:numPr>
          <w:ilvl w:val="0"/>
          <w:numId w:val="30"/>
        </w:numPr>
      </w:pPr>
      <w:r w:rsidRPr="001F7AE2">
        <w:t>Choose a payment method: online, via internet banking, bank transfer, visa ...</w:t>
      </w:r>
    </w:p>
    <w:p w14:paraId="4144DB41" w14:textId="5D8328FA" w:rsidR="001F7AE2" w:rsidRPr="00E665B6" w:rsidRDefault="001F7AE2" w:rsidP="001F7AE2">
      <w:pPr>
        <w:pStyle w:val="ListParagraph"/>
        <w:numPr>
          <w:ilvl w:val="0"/>
          <w:numId w:val="30"/>
        </w:numPr>
      </w:pPr>
      <w:r w:rsidRPr="001F7AE2">
        <w:t xml:space="preserve">Manage the remaining quantity of products in stock, see details about the </w:t>
      </w:r>
      <w:proofErr w:type="gramStart"/>
      <w:r w:rsidRPr="001F7AE2">
        <w:t>amount</w:t>
      </w:r>
      <w:proofErr w:type="gramEnd"/>
      <w:r w:rsidRPr="001F7AE2">
        <w:t xml:space="preserve"> of products sold</w:t>
      </w:r>
      <w:r>
        <w:t>.</w:t>
      </w:r>
    </w:p>
    <w:p w14:paraId="7C9D2229" w14:textId="0798EDFD" w:rsidR="00A240EE" w:rsidRDefault="00396EAE" w:rsidP="001F7AE2">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10EEB677" w14:textId="065A5D51" w:rsidR="001F7AE2" w:rsidRDefault="001F7AE2" w:rsidP="001F7AE2">
      <w:pPr>
        <w:pStyle w:val="ListParagraph"/>
        <w:numPr>
          <w:ilvl w:val="0"/>
          <w:numId w:val="31"/>
        </w:numPr>
      </w:pPr>
      <w:r>
        <w:t xml:space="preserve">OS: </w:t>
      </w:r>
      <w:r w:rsidRPr="001F7AE2">
        <w:t>Support current web browsers on computers</w:t>
      </w:r>
      <w:r>
        <w:t xml:space="preserve">, </w:t>
      </w:r>
      <w:r w:rsidRPr="001F7AE2">
        <w:t>mobile web browsers</w:t>
      </w:r>
      <w:r>
        <w:t>.</w:t>
      </w:r>
    </w:p>
    <w:p w14:paraId="53BAA4B2" w14:textId="7195E93C" w:rsidR="001F7AE2" w:rsidRDefault="001F7AE2" w:rsidP="001F7AE2">
      <w:pPr>
        <w:pStyle w:val="ListParagraph"/>
        <w:numPr>
          <w:ilvl w:val="0"/>
          <w:numId w:val="31"/>
        </w:numPr>
      </w:pPr>
      <w:r w:rsidRPr="001F7AE2">
        <w:t>For the administrator</w:t>
      </w:r>
      <w:r>
        <w:t xml:space="preserve">: </w:t>
      </w:r>
      <w:r w:rsidRPr="001F7AE2">
        <w:t xml:space="preserve">request to change and update data on devices running Windows10, with Mysql </w:t>
      </w:r>
      <w:r w:rsidRPr="001F7AE2">
        <w:lastRenderedPageBreak/>
        <w:t>installed, powerful enough configuration.</w:t>
      </w:r>
    </w:p>
    <w:p w14:paraId="1F218C39" w14:textId="2BC350A8" w:rsidR="001F7AE2" w:rsidRDefault="001F7AE2" w:rsidP="001F7AE2">
      <w:pPr>
        <w:pStyle w:val="ListParagraph"/>
        <w:numPr>
          <w:ilvl w:val="0"/>
          <w:numId w:val="31"/>
        </w:numPr>
      </w:pPr>
      <w:r>
        <w:t>S</w:t>
      </w:r>
      <w:r w:rsidRPr="001F7AE2">
        <w:t>erver request:</w:t>
      </w:r>
      <w:r>
        <w:t xml:space="preserve"> </w:t>
      </w:r>
      <w:r w:rsidRPr="001F7AE2">
        <w:t>have regular backups</w:t>
      </w:r>
      <w:r>
        <w:t xml:space="preserve">, </w:t>
      </w:r>
      <w:r w:rsidRPr="001F7AE2">
        <w:t>has stability</w:t>
      </w:r>
      <w:r>
        <w:t xml:space="preserve">. </w:t>
      </w:r>
      <w:r w:rsidRPr="001F7AE2">
        <w:t>should have alternate power supply</w:t>
      </w:r>
      <w:r>
        <w:t xml:space="preserve"> (UPS)</w:t>
      </w:r>
    </w:p>
    <w:p w14:paraId="38F565FA" w14:textId="0C4EB122" w:rsidR="001F7AE2" w:rsidRPr="001F7AE2" w:rsidRDefault="001F7AE2" w:rsidP="001F7AE2">
      <w:pPr>
        <w:pStyle w:val="ListParagraph"/>
        <w:numPr>
          <w:ilvl w:val="0"/>
          <w:numId w:val="31"/>
        </w:numPr>
      </w:pPr>
      <w:r w:rsidRPr="001F7AE2">
        <w:t>Fault tolerance:</w:t>
      </w:r>
      <w:r>
        <w:t xml:space="preserve"> </w:t>
      </w:r>
      <w:r w:rsidR="00BB5B39" w:rsidRPr="00BB5B39">
        <w:t>can continue to operate in case the data is unaffected and backed up</w:t>
      </w:r>
      <w:r w:rsidR="00BB5B39">
        <w:t xml:space="preserve">. </w:t>
      </w:r>
      <w:r w:rsidR="00BB5B39" w:rsidRPr="00BB5B39">
        <w:t>No error will arise in case the administrator uses the correct instructions</w:t>
      </w:r>
    </w:p>
    <w:sectPr w:rsidR="001F7AE2" w:rsidRPr="001F7AE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D3633" w14:textId="77777777" w:rsidR="00B82148" w:rsidRDefault="00B82148">
      <w:pPr>
        <w:spacing w:line="240" w:lineRule="auto"/>
      </w:pPr>
      <w:r>
        <w:separator/>
      </w:r>
    </w:p>
  </w:endnote>
  <w:endnote w:type="continuationSeparator" w:id="0">
    <w:p w14:paraId="0C711AF4" w14:textId="77777777" w:rsidR="00B82148" w:rsidRDefault="00B82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5ECE2DD3"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6C4D64">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764A8" w14:textId="77777777" w:rsidR="00B82148" w:rsidRDefault="00B82148">
      <w:pPr>
        <w:spacing w:line="240" w:lineRule="auto"/>
      </w:pPr>
      <w:r>
        <w:separator/>
      </w:r>
    </w:p>
  </w:footnote>
  <w:footnote w:type="continuationSeparator" w:id="0">
    <w:p w14:paraId="1DD346CC" w14:textId="77777777" w:rsidR="00B82148" w:rsidRDefault="00B821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B82148" w:rsidP="00B243D1">
          <w:r>
            <w:fldChar w:fldCharType="begin"/>
          </w:r>
          <w:r>
            <w:instrText xml:space="preserve"> TITLE  \* MERGEFORMAT </w:instrText>
          </w:r>
          <w:r>
            <w:fldChar w:fldCharType="separate"/>
          </w:r>
          <w:r w:rsidR="002C68DE">
            <w:t>Vision Document</w:t>
          </w:r>
          <w:r>
            <w:fldChar w:fldCharType="end"/>
          </w:r>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6"/>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56D4E"/>
    <w:rsid w:val="0006309C"/>
    <w:rsid w:val="000F7EF3"/>
    <w:rsid w:val="00127393"/>
    <w:rsid w:val="0013390B"/>
    <w:rsid w:val="001631D9"/>
    <w:rsid w:val="001707A9"/>
    <w:rsid w:val="00197247"/>
    <w:rsid w:val="001B4A1B"/>
    <w:rsid w:val="001F7AE2"/>
    <w:rsid w:val="00204E35"/>
    <w:rsid w:val="00227A16"/>
    <w:rsid w:val="00257D62"/>
    <w:rsid w:val="002C68DE"/>
    <w:rsid w:val="002E234C"/>
    <w:rsid w:val="002E4E87"/>
    <w:rsid w:val="0033116D"/>
    <w:rsid w:val="00345CFF"/>
    <w:rsid w:val="0038375B"/>
    <w:rsid w:val="00396EAE"/>
    <w:rsid w:val="003F7AB9"/>
    <w:rsid w:val="00427E1E"/>
    <w:rsid w:val="0049045E"/>
    <w:rsid w:val="004E3DF2"/>
    <w:rsid w:val="00562965"/>
    <w:rsid w:val="00633D69"/>
    <w:rsid w:val="00637B22"/>
    <w:rsid w:val="00674584"/>
    <w:rsid w:val="00686E27"/>
    <w:rsid w:val="00694C12"/>
    <w:rsid w:val="006C4D64"/>
    <w:rsid w:val="00727E8B"/>
    <w:rsid w:val="00732149"/>
    <w:rsid w:val="00742DDA"/>
    <w:rsid w:val="007963CB"/>
    <w:rsid w:val="00815309"/>
    <w:rsid w:val="008708B5"/>
    <w:rsid w:val="00872ECF"/>
    <w:rsid w:val="00887B99"/>
    <w:rsid w:val="008C26BE"/>
    <w:rsid w:val="00916188"/>
    <w:rsid w:val="009A08E6"/>
    <w:rsid w:val="009A3990"/>
    <w:rsid w:val="009C286E"/>
    <w:rsid w:val="00A240EE"/>
    <w:rsid w:val="00AE049A"/>
    <w:rsid w:val="00B243D1"/>
    <w:rsid w:val="00B266F7"/>
    <w:rsid w:val="00B82148"/>
    <w:rsid w:val="00BB5B39"/>
    <w:rsid w:val="00BC053C"/>
    <w:rsid w:val="00C157FA"/>
    <w:rsid w:val="00C96E19"/>
    <w:rsid w:val="00CF7B67"/>
    <w:rsid w:val="00D4345D"/>
    <w:rsid w:val="00D562DB"/>
    <w:rsid w:val="00D904E8"/>
    <w:rsid w:val="00D9123A"/>
    <w:rsid w:val="00DC3B20"/>
    <w:rsid w:val="00DD08D2"/>
    <w:rsid w:val="00E04625"/>
    <w:rsid w:val="00E347EB"/>
    <w:rsid w:val="00E36798"/>
    <w:rsid w:val="00E6165D"/>
    <w:rsid w:val="00E665B6"/>
    <w:rsid w:val="00E71F4D"/>
    <w:rsid w:val="00F42D62"/>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69F6ADD-8E50-4FF2-B924-74AC31EA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669</TotalTime>
  <Pages>8</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22</cp:revision>
  <cp:lastPrinted>2001-03-15T07:26:00Z</cp:lastPrinted>
  <dcterms:created xsi:type="dcterms:W3CDTF">2020-11-05T08:09:00Z</dcterms:created>
  <dcterms:modified xsi:type="dcterms:W3CDTF">2020-11-08T15:19:00Z</dcterms:modified>
</cp:coreProperties>
</file>